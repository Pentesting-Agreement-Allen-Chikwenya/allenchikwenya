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626BE" w14:textId="41830CD8" w:rsidR="004D36D7" w:rsidRPr="00494C0F" w:rsidRDefault="0021464F" w:rsidP="701728D0">
      <w:pPr>
        <w:pStyle w:val="Title"/>
      </w:pPr>
      <w:sdt>
        <w:sdtPr>
          <w:alias w:val="Title"/>
          <w:tag w:val=""/>
          <w:id w:val="-487021785"/>
          <w:placeholder>
            <w:docPart w:val="5397B707046445088B2ABE892006ADFD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EC3AED">
            <w:t>Final Capstone Activity</w:t>
          </w:r>
        </w:sdtContent>
      </w:sdt>
    </w:p>
    <w:p w14:paraId="1C8C7547" w14:textId="77777777" w:rsidR="00D778DF" w:rsidRPr="00E70096" w:rsidRDefault="591DA095" w:rsidP="00A457C4">
      <w:pPr>
        <w:pStyle w:val="Heading1"/>
        <w:numPr>
          <w:ilvl w:val="0"/>
          <w:numId w:val="0"/>
        </w:numPr>
      </w:pPr>
      <w:r>
        <w:t>Objectives</w:t>
      </w:r>
    </w:p>
    <w:p w14:paraId="00EFD1A5" w14:textId="55A314FB" w:rsidR="66D6AF0A" w:rsidRDefault="4F81C7E4" w:rsidP="1547C20A">
      <w:pPr>
        <w:pStyle w:val="BodyTextL25"/>
      </w:pPr>
      <w:r>
        <w:t xml:space="preserve">For this </w:t>
      </w:r>
      <w:r w:rsidR="00FE2E8C">
        <w:t>Final Capstone Activity</w:t>
      </w:r>
      <w:r w:rsidR="00832D9A">
        <w:t>,</w:t>
      </w:r>
      <w:r>
        <w:t xml:space="preserve"> you will conduct a complete penetration test starting with reconnaissance</w:t>
      </w:r>
      <w:r w:rsidR="0CCBC256">
        <w:t xml:space="preserve"> </w:t>
      </w:r>
      <w:r w:rsidR="009A6CB4">
        <w:t>and</w:t>
      </w:r>
      <w:r w:rsidR="0CCBC256">
        <w:t xml:space="preserve"> then launching exploits against </w:t>
      </w:r>
      <w:r w:rsidR="009A6CB4">
        <w:t>vulnerabilities that you have discovered. F</w:t>
      </w:r>
      <w:r w:rsidR="0CCBC256">
        <w:t>inally</w:t>
      </w:r>
      <w:r w:rsidR="009A6CB4">
        <w:t>, you will</w:t>
      </w:r>
      <w:r w:rsidR="0CCBC256">
        <w:t xml:space="preserve"> </w:t>
      </w:r>
      <w:r w:rsidR="009A6CB4">
        <w:t xml:space="preserve">propose </w:t>
      </w:r>
      <w:r w:rsidR="0CCBC256">
        <w:t>remediation for the exploits.</w:t>
      </w:r>
    </w:p>
    <w:p w14:paraId="1ECEB476" w14:textId="7EB82B6E" w:rsidR="000C0076" w:rsidRDefault="000C0076" w:rsidP="1547C20A">
      <w:pPr>
        <w:pStyle w:val="BodyTextL25"/>
      </w:pPr>
      <w:r>
        <w:t xml:space="preserve">This assessment is </w:t>
      </w:r>
      <w:r w:rsidR="003E4CDE">
        <w:t xml:space="preserve">in the form of a cybersecurity capture the flag exercise. You will </w:t>
      </w:r>
      <w:r w:rsidR="001C1711">
        <w:t xml:space="preserve">use your </w:t>
      </w:r>
      <w:r w:rsidR="00E22802">
        <w:t xml:space="preserve">ethical hacking </w:t>
      </w:r>
      <w:r w:rsidR="001C1711">
        <w:t xml:space="preserve">skills to locate files that contain </w:t>
      </w:r>
      <w:r w:rsidR="00894175">
        <w:t>flag values. You will then report the flag values that you found as part of the assessment.</w:t>
      </w:r>
    </w:p>
    <w:p w14:paraId="607632B9" w14:textId="77777777" w:rsidR="001B6DC4" w:rsidRPr="00F75985" w:rsidRDefault="001B6DC4" w:rsidP="001B6DC4">
      <w:pPr>
        <w:pStyle w:val="BodyTextL25"/>
      </w:pPr>
      <w:r w:rsidRPr="00F75985">
        <w:t>In this simulation of an ethical hacking engagement, you will use tools to exploit vulnerabilities that you discover in order to reach a goal. This can entail a trial-and-error approach that requires persistence and may include a degree of struggle. For your own skill development, working through this struggle can be productive. If you are completely stuck, ask your instructor for assistance.</w:t>
      </w:r>
    </w:p>
    <w:p w14:paraId="6404FC1F" w14:textId="30E9E0A0" w:rsidR="043C4339" w:rsidRDefault="043C4339" w:rsidP="6C3D6B80">
      <w:pPr>
        <w:pStyle w:val="Bulletlevel1"/>
        <w:rPr>
          <w:szCs w:val="20"/>
        </w:rPr>
      </w:pPr>
      <w:r w:rsidRPr="008F4150">
        <w:rPr>
          <w:b/>
          <w:bCs/>
        </w:rPr>
        <w:t xml:space="preserve">Challenge </w:t>
      </w:r>
      <w:r w:rsidR="30A29FB3" w:rsidRPr="008F4150">
        <w:rPr>
          <w:b/>
          <w:bCs/>
        </w:rPr>
        <w:t>1</w:t>
      </w:r>
      <w:r w:rsidR="36DBD3AD">
        <w:t xml:space="preserve"> – </w:t>
      </w:r>
      <w:r w:rsidR="60B3DD52">
        <w:t xml:space="preserve">Use SQL injection to find </w:t>
      </w:r>
      <w:r w:rsidR="000C0076">
        <w:t>a flag file</w:t>
      </w:r>
      <w:r w:rsidR="60B3DD52">
        <w:t>.</w:t>
      </w:r>
    </w:p>
    <w:p w14:paraId="5BCD5FE2" w14:textId="5B7EB39C" w:rsidR="2D07A654" w:rsidRDefault="60B3DD52" w:rsidP="3B2903D7">
      <w:pPr>
        <w:pStyle w:val="Bulletlevel1"/>
        <w:rPr>
          <w:szCs w:val="20"/>
        </w:rPr>
      </w:pPr>
      <w:r w:rsidRPr="008F4150">
        <w:rPr>
          <w:b/>
          <w:bCs/>
          <w:szCs w:val="20"/>
        </w:rPr>
        <w:t>Challenge 2</w:t>
      </w:r>
      <w:r w:rsidR="4D030E9A" w:rsidRPr="6C3D6B80">
        <w:rPr>
          <w:szCs w:val="20"/>
        </w:rPr>
        <w:t xml:space="preserve"> – </w:t>
      </w:r>
      <w:r w:rsidR="563FB772" w:rsidRPr="6C3D6B80">
        <w:rPr>
          <w:szCs w:val="20"/>
        </w:rPr>
        <w:t xml:space="preserve">Use </w:t>
      </w:r>
      <w:r w:rsidR="44E5C763" w:rsidRPr="6C3D6B80">
        <w:rPr>
          <w:szCs w:val="20"/>
        </w:rPr>
        <w:t>web server vulnerabilities</w:t>
      </w:r>
      <w:r w:rsidR="10C6764E" w:rsidRPr="6C3D6B80">
        <w:rPr>
          <w:szCs w:val="20"/>
        </w:rPr>
        <w:t xml:space="preserve"> to investigate directories </w:t>
      </w:r>
      <w:r w:rsidR="50B5B992" w:rsidRPr="6C3D6B80">
        <w:rPr>
          <w:szCs w:val="20"/>
        </w:rPr>
        <w:t xml:space="preserve">and find </w:t>
      </w:r>
      <w:r w:rsidR="00077EC0">
        <w:rPr>
          <w:szCs w:val="20"/>
        </w:rPr>
        <w:t>a flag file.</w:t>
      </w:r>
    </w:p>
    <w:p w14:paraId="6E6A63A8" w14:textId="33151848" w:rsidR="22585330" w:rsidRDefault="22585330" w:rsidP="6C3D6B80">
      <w:pPr>
        <w:pStyle w:val="Bulletlevel1"/>
        <w:rPr>
          <w:szCs w:val="20"/>
        </w:rPr>
      </w:pPr>
      <w:r w:rsidRPr="008F4150">
        <w:rPr>
          <w:b/>
          <w:bCs/>
          <w:szCs w:val="20"/>
        </w:rPr>
        <w:t>Challenge 3</w:t>
      </w:r>
      <w:r w:rsidR="2CE8740D" w:rsidRPr="6C3D6B80">
        <w:rPr>
          <w:szCs w:val="20"/>
        </w:rPr>
        <w:t xml:space="preserve"> – Exploit open Samba shares</w:t>
      </w:r>
      <w:r w:rsidR="072AA37C" w:rsidRPr="6C3D6B80">
        <w:rPr>
          <w:szCs w:val="20"/>
        </w:rPr>
        <w:t xml:space="preserve"> </w:t>
      </w:r>
      <w:r w:rsidR="000C0076">
        <w:rPr>
          <w:szCs w:val="20"/>
        </w:rPr>
        <w:t>to access a flag file.</w:t>
      </w:r>
    </w:p>
    <w:p w14:paraId="6A3D3339" w14:textId="7C1056CE" w:rsidR="2A9FB524" w:rsidRPr="006C4720" w:rsidRDefault="006C4720" w:rsidP="006C4720">
      <w:pPr>
        <w:pStyle w:val="Bulletlevel1"/>
        <w:rPr>
          <w:szCs w:val="20"/>
        </w:rPr>
      </w:pPr>
      <w:r w:rsidRPr="008F4150">
        <w:rPr>
          <w:b/>
          <w:bCs/>
          <w:szCs w:val="20"/>
        </w:rPr>
        <w:t>Challenge 4</w:t>
      </w:r>
      <w:r w:rsidRPr="6C3D6B80">
        <w:rPr>
          <w:szCs w:val="20"/>
        </w:rPr>
        <w:t xml:space="preserve"> – Analyze a </w:t>
      </w:r>
      <w:r>
        <w:rPr>
          <w:szCs w:val="20"/>
        </w:rPr>
        <w:t>Wireshark capture</w:t>
      </w:r>
      <w:r w:rsidRPr="6C3D6B80">
        <w:rPr>
          <w:szCs w:val="20"/>
        </w:rPr>
        <w:t xml:space="preserve"> file to find the location of a</w:t>
      </w:r>
      <w:r>
        <w:rPr>
          <w:szCs w:val="20"/>
        </w:rPr>
        <w:t xml:space="preserve"> </w:t>
      </w:r>
      <w:r w:rsidRPr="6C3D6B80">
        <w:rPr>
          <w:szCs w:val="20"/>
        </w:rPr>
        <w:t xml:space="preserve">file containing </w:t>
      </w:r>
      <w:r>
        <w:rPr>
          <w:szCs w:val="20"/>
        </w:rPr>
        <w:t>flag information</w:t>
      </w:r>
      <w:r w:rsidRPr="6C3D6B80">
        <w:rPr>
          <w:szCs w:val="20"/>
        </w:rPr>
        <w:t>.</w:t>
      </w:r>
    </w:p>
    <w:p w14:paraId="31A446FB" w14:textId="77777777" w:rsidR="00D778DF" w:rsidRDefault="00D778DF" w:rsidP="00524B71">
      <w:pPr>
        <w:pStyle w:val="Heading1"/>
        <w:numPr>
          <w:ilvl w:val="0"/>
          <w:numId w:val="0"/>
        </w:numPr>
        <w:ind w:left="360" w:hanging="360"/>
      </w:pPr>
      <w:r>
        <w:t>Background / Scenario</w:t>
      </w:r>
    </w:p>
    <w:p w14:paraId="6B1B7C84" w14:textId="523633B3" w:rsidR="0CC3C30A" w:rsidRDefault="21D603C7" w:rsidP="6C3D6B80">
      <w:pPr>
        <w:pStyle w:val="BodyTextL25"/>
      </w:pPr>
      <w:r w:rsidRPr="6C3D6B80">
        <w:rPr>
          <w:rFonts w:eastAsia="Arial" w:cs="Arial"/>
          <w:color w:val="000000" w:themeColor="text1"/>
          <w:szCs w:val="20"/>
        </w:rPr>
        <w:t xml:space="preserve">You </w:t>
      </w:r>
      <w:r w:rsidR="00046C14">
        <w:rPr>
          <w:rFonts w:eastAsia="Arial" w:cs="Arial"/>
          <w:color w:val="000000" w:themeColor="text1"/>
          <w:szCs w:val="20"/>
        </w:rPr>
        <w:t>have been</w:t>
      </w:r>
      <w:r w:rsidRPr="6C3D6B80">
        <w:rPr>
          <w:rFonts w:eastAsia="Arial" w:cs="Arial"/>
          <w:color w:val="000000" w:themeColor="text1"/>
          <w:szCs w:val="20"/>
        </w:rPr>
        <w:t xml:space="preserve"> hired to conduct a penetration test for a customer. At the conclusion of the </w:t>
      </w:r>
      <w:r w:rsidR="0012DC41" w:rsidRPr="6C3D6B80">
        <w:rPr>
          <w:rFonts w:eastAsia="Arial" w:cs="Arial"/>
          <w:color w:val="000000" w:themeColor="text1"/>
          <w:szCs w:val="20"/>
        </w:rPr>
        <w:t>test,</w:t>
      </w:r>
      <w:r w:rsidRPr="6C3D6B80">
        <w:rPr>
          <w:rFonts w:eastAsia="Arial" w:cs="Arial"/>
          <w:color w:val="000000" w:themeColor="text1"/>
          <w:szCs w:val="20"/>
        </w:rPr>
        <w:t xml:space="preserve"> the</w:t>
      </w:r>
      <w:r w:rsidR="00046C14">
        <w:rPr>
          <w:rFonts w:eastAsia="Arial" w:cs="Arial"/>
          <w:color w:val="000000" w:themeColor="text1"/>
          <w:szCs w:val="20"/>
        </w:rPr>
        <w:t xml:space="preserve"> customer</w:t>
      </w:r>
      <w:r w:rsidRPr="6C3D6B80">
        <w:rPr>
          <w:rFonts w:eastAsia="Arial" w:cs="Arial"/>
          <w:color w:val="000000" w:themeColor="text1"/>
          <w:szCs w:val="20"/>
        </w:rPr>
        <w:t xml:space="preserve"> ha</w:t>
      </w:r>
      <w:r w:rsidR="00046C14">
        <w:rPr>
          <w:rFonts w:eastAsia="Arial" w:cs="Arial"/>
          <w:color w:val="000000" w:themeColor="text1"/>
          <w:szCs w:val="20"/>
        </w:rPr>
        <w:t>s</w:t>
      </w:r>
      <w:r w:rsidRPr="6C3D6B80">
        <w:rPr>
          <w:rFonts w:eastAsia="Arial" w:cs="Arial"/>
          <w:color w:val="000000" w:themeColor="text1"/>
          <w:szCs w:val="20"/>
        </w:rPr>
        <w:t xml:space="preserve"> requested a complete repo</w:t>
      </w:r>
      <w:r w:rsidR="008F4150">
        <w:rPr>
          <w:rFonts w:eastAsia="Arial" w:cs="Arial"/>
          <w:color w:val="000000" w:themeColor="text1"/>
          <w:szCs w:val="20"/>
        </w:rPr>
        <w:t>r</w:t>
      </w:r>
      <w:r w:rsidRPr="6C3D6B80">
        <w:rPr>
          <w:rFonts w:eastAsia="Arial" w:cs="Arial"/>
          <w:color w:val="000000" w:themeColor="text1"/>
          <w:szCs w:val="20"/>
        </w:rPr>
        <w:t>t that includes any vulnerabil</w:t>
      </w:r>
      <w:r w:rsidR="6C78849D" w:rsidRPr="6C3D6B80">
        <w:rPr>
          <w:rFonts w:eastAsia="Arial" w:cs="Arial"/>
          <w:color w:val="000000" w:themeColor="text1"/>
          <w:szCs w:val="20"/>
        </w:rPr>
        <w:t xml:space="preserve">ities discovered, </w:t>
      </w:r>
      <w:r w:rsidR="39F69C82" w:rsidRPr="6C3D6B80">
        <w:rPr>
          <w:rFonts w:eastAsia="Arial" w:cs="Arial"/>
          <w:color w:val="000000" w:themeColor="text1"/>
          <w:szCs w:val="20"/>
        </w:rPr>
        <w:t>successful exploits, and remediation steps to protect vulnerable systems.</w:t>
      </w:r>
      <w:r w:rsidR="1D9F3FEB" w:rsidRPr="6C3D6B80">
        <w:rPr>
          <w:rFonts w:eastAsia="Arial" w:cs="Arial"/>
          <w:color w:val="000000" w:themeColor="text1"/>
          <w:szCs w:val="20"/>
        </w:rPr>
        <w:t xml:space="preserve"> </w:t>
      </w:r>
      <w:r w:rsidR="1D9F3FEB" w:rsidRPr="6C3D6B80">
        <w:rPr>
          <w:rFonts w:eastAsia="Arial" w:cs="Arial"/>
          <w:color w:val="000000" w:themeColor="text1"/>
          <w:sz w:val="19"/>
          <w:szCs w:val="19"/>
        </w:rPr>
        <w:t xml:space="preserve">You have access to </w:t>
      </w:r>
      <w:r w:rsidR="00D54C5C">
        <w:rPr>
          <w:rFonts w:eastAsia="Arial" w:cs="Arial"/>
          <w:color w:val="000000" w:themeColor="text1"/>
          <w:sz w:val="19"/>
          <w:szCs w:val="19"/>
        </w:rPr>
        <w:t>hosts</w:t>
      </w:r>
      <w:r w:rsidR="1D9F3FEB" w:rsidRPr="6C3D6B80">
        <w:rPr>
          <w:rFonts w:eastAsia="Arial" w:cs="Arial"/>
          <w:color w:val="000000" w:themeColor="text1"/>
          <w:sz w:val="19"/>
          <w:szCs w:val="19"/>
        </w:rPr>
        <w:t xml:space="preserve"> on the 10.</w:t>
      </w:r>
      <w:r w:rsidR="006C4720">
        <w:rPr>
          <w:rFonts w:eastAsia="Arial" w:cs="Arial"/>
          <w:color w:val="000000" w:themeColor="text1"/>
          <w:sz w:val="19"/>
          <w:szCs w:val="19"/>
        </w:rPr>
        <w:t>5</w:t>
      </w:r>
      <w:r w:rsidR="1D9F3FEB" w:rsidRPr="6C3D6B80">
        <w:rPr>
          <w:rFonts w:eastAsia="Arial" w:cs="Arial"/>
          <w:color w:val="000000" w:themeColor="text1"/>
          <w:sz w:val="19"/>
          <w:szCs w:val="19"/>
        </w:rPr>
        <w:t>.</w:t>
      </w:r>
      <w:r w:rsidR="006C4720">
        <w:rPr>
          <w:rFonts w:eastAsia="Arial" w:cs="Arial"/>
          <w:color w:val="000000" w:themeColor="text1"/>
          <w:sz w:val="19"/>
          <w:szCs w:val="19"/>
        </w:rPr>
        <w:t>5</w:t>
      </w:r>
      <w:r w:rsidR="1D9F3FEB" w:rsidRPr="6C3D6B80">
        <w:rPr>
          <w:rFonts w:eastAsia="Arial" w:cs="Arial"/>
          <w:color w:val="000000" w:themeColor="text1"/>
          <w:sz w:val="19"/>
          <w:szCs w:val="19"/>
        </w:rPr>
        <w:t xml:space="preserve">.0 </w:t>
      </w:r>
      <w:r w:rsidR="00157091">
        <w:rPr>
          <w:rFonts w:eastAsia="Arial" w:cs="Arial"/>
          <w:color w:val="000000" w:themeColor="text1"/>
          <w:sz w:val="19"/>
          <w:szCs w:val="19"/>
        </w:rPr>
        <w:t xml:space="preserve">and </w:t>
      </w:r>
      <w:r w:rsidR="004B283D">
        <w:rPr>
          <w:rFonts w:eastAsia="Arial" w:cs="Arial"/>
          <w:color w:val="000000" w:themeColor="text1"/>
          <w:sz w:val="19"/>
          <w:szCs w:val="19"/>
        </w:rPr>
        <w:t xml:space="preserve">192.168.0.0/24 </w:t>
      </w:r>
      <w:r w:rsidR="1D9F3FEB" w:rsidRPr="6C3D6B80">
        <w:rPr>
          <w:rFonts w:eastAsia="Arial" w:cs="Arial"/>
          <w:color w:val="000000" w:themeColor="text1"/>
          <w:sz w:val="19"/>
          <w:szCs w:val="19"/>
        </w:rPr>
        <w:t>network</w:t>
      </w:r>
      <w:r w:rsidR="004B283D">
        <w:rPr>
          <w:rFonts w:eastAsia="Arial" w:cs="Arial"/>
          <w:color w:val="000000" w:themeColor="text1"/>
          <w:sz w:val="19"/>
          <w:szCs w:val="19"/>
        </w:rPr>
        <w:t>s</w:t>
      </w:r>
      <w:r w:rsidR="1D9F3FEB" w:rsidRPr="6C3D6B80">
        <w:rPr>
          <w:rFonts w:eastAsia="Arial" w:cs="Arial"/>
          <w:color w:val="000000" w:themeColor="text1"/>
          <w:sz w:val="19"/>
          <w:szCs w:val="19"/>
        </w:rPr>
        <w:t>.</w:t>
      </w:r>
    </w:p>
    <w:p w14:paraId="780C2387" w14:textId="77777777" w:rsidR="00D778DF" w:rsidRPr="00E70096" w:rsidRDefault="00D778DF" w:rsidP="00524B71">
      <w:pPr>
        <w:pStyle w:val="Heading1"/>
        <w:numPr>
          <w:ilvl w:val="0"/>
          <w:numId w:val="0"/>
        </w:numPr>
        <w:ind w:left="360" w:hanging="360"/>
      </w:pPr>
      <w:r w:rsidRPr="00E70096">
        <w:t>Required Resources</w:t>
      </w:r>
    </w:p>
    <w:p w14:paraId="7106A06C" w14:textId="48314974" w:rsidR="00457934" w:rsidRPr="00CD6B9D" w:rsidRDefault="662EA27B" w:rsidP="00A457C4">
      <w:pPr>
        <w:pStyle w:val="Bulletlevel1"/>
      </w:pPr>
      <w:r>
        <w:t>Kali VM customized for the Ethical Hacker course</w:t>
      </w:r>
    </w:p>
    <w:p w14:paraId="26455462" w14:textId="77777777" w:rsidR="00125806" w:rsidRDefault="2306C47E" w:rsidP="00524B71">
      <w:pPr>
        <w:pStyle w:val="Heading1"/>
        <w:numPr>
          <w:ilvl w:val="0"/>
          <w:numId w:val="0"/>
        </w:numPr>
        <w:ind w:left="360" w:hanging="360"/>
      </w:pPr>
      <w:r>
        <w:t>Instructions</w:t>
      </w:r>
    </w:p>
    <w:p w14:paraId="533188F5" w14:textId="58FDA644" w:rsidR="255808BC" w:rsidRDefault="44B7D640" w:rsidP="6C3D6B80">
      <w:pPr>
        <w:pStyle w:val="Heading2"/>
        <w:numPr>
          <w:ilvl w:val="1"/>
          <w:numId w:val="0"/>
        </w:numPr>
      </w:pPr>
      <w:r>
        <w:t xml:space="preserve">Challenge 1: </w:t>
      </w:r>
      <w:r w:rsidR="161D13D9">
        <w:t>SQL Injection</w:t>
      </w:r>
    </w:p>
    <w:p w14:paraId="02B68A46" w14:textId="5409A157" w:rsidR="06E0E127" w:rsidRDefault="06E0E127" w:rsidP="3B2903D7">
      <w:pPr>
        <w:pStyle w:val="BodyTextL25"/>
        <w:rPr>
          <w:b/>
          <w:bCs/>
        </w:rPr>
      </w:pPr>
      <w:r w:rsidRPr="3B2903D7">
        <w:rPr>
          <w:b/>
          <w:bCs/>
        </w:rPr>
        <w:t>Total points:</w:t>
      </w:r>
      <w:r w:rsidR="002E6D4A">
        <w:rPr>
          <w:b/>
          <w:bCs/>
        </w:rPr>
        <w:t xml:space="preserve"> 25</w:t>
      </w:r>
    </w:p>
    <w:p w14:paraId="5E8C8C15" w14:textId="31633DAE" w:rsidR="001E0881" w:rsidRDefault="2313888F" w:rsidP="009D2FFB">
      <w:pPr>
        <w:pStyle w:val="BodyTextL25"/>
      </w:pPr>
      <w:r>
        <w:t>In this part</w:t>
      </w:r>
      <w:r w:rsidR="3810A77D">
        <w:t>,</w:t>
      </w:r>
      <w:r>
        <w:t xml:space="preserve"> you </w:t>
      </w:r>
      <w:r w:rsidR="152DA104">
        <w:t>must</w:t>
      </w:r>
      <w:r w:rsidR="4BF86F2D">
        <w:t xml:space="preserve"> </w:t>
      </w:r>
      <w:r w:rsidR="282882D0">
        <w:t>discover user account</w:t>
      </w:r>
      <w:r w:rsidR="09FE35A1">
        <w:t xml:space="preserve"> information</w:t>
      </w:r>
      <w:r w:rsidR="009654D8">
        <w:t xml:space="preserve"> </w:t>
      </w:r>
      <w:r w:rsidR="0B6A0A2B">
        <w:t xml:space="preserve">on </w:t>
      </w:r>
      <w:r w:rsidR="00207B6E">
        <w:t>a</w:t>
      </w:r>
      <w:r w:rsidR="23D6B744">
        <w:t xml:space="preserve"> server</w:t>
      </w:r>
      <w:r w:rsidR="126AC30C">
        <w:t xml:space="preserve"> and </w:t>
      </w:r>
      <w:r w:rsidR="0B6A0A2B">
        <w:t xml:space="preserve">crack the password of </w:t>
      </w:r>
      <w:r w:rsidR="00014956">
        <w:rPr>
          <w:b/>
          <w:bCs/>
        </w:rPr>
        <w:t>B</w:t>
      </w:r>
      <w:r w:rsidR="00DE5A1B">
        <w:rPr>
          <w:b/>
          <w:bCs/>
        </w:rPr>
        <w:t>ob Smith</w:t>
      </w:r>
      <w:r w:rsidR="00B268B2" w:rsidRPr="00527646">
        <w:rPr>
          <w:b/>
          <w:bCs/>
        </w:rPr>
        <w:t>'s</w:t>
      </w:r>
      <w:r w:rsidR="00B268B2">
        <w:t xml:space="preserve"> </w:t>
      </w:r>
      <w:r w:rsidR="0B6A0A2B">
        <w:t>account</w:t>
      </w:r>
      <w:r w:rsidR="430D4EAD">
        <w:t xml:space="preserve">. </w:t>
      </w:r>
      <w:r w:rsidR="0059274F">
        <w:t xml:space="preserve">You will then locate the file with Challenge 1 code </w:t>
      </w:r>
      <w:r w:rsidR="007028A3">
        <w:t xml:space="preserve">and </w:t>
      </w:r>
      <w:r w:rsidR="0059274F">
        <w:t>us</w:t>
      </w:r>
      <w:r w:rsidR="007028A3">
        <w:t>e</w:t>
      </w:r>
      <w:r w:rsidR="0059274F">
        <w:t xml:space="preserve"> </w:t>
      </w:r>
      <w:r w:rsidR="003D4088">
        <w:rPr>
          <w:b/>
          <w:bCs/>
        </w:rPr>
        <w:t>Bob Smith</w:t>
      </w:r>
      <w:r w:rsidR="0059274F" w:rsidRPr="00527646">
        <w:rPr>
          <w:b/>
          <w:bCs/>
        </w:rPr>
        <w:t>'s</w:t>
      </w:r>
      <w:r w:rsidR="0059274F">
        <w:t xml:space="preserve"> account credentials</w:t>
      </w:r>
      <w:r w:rsidR="00A115FA">
        <w:t xml:space="preserve"> to</w:t>
      </w:r>
      <w:r w:rsidR="0059274F">
        <w:t xml:space="preserve"> </w:t>
      </w:r>
      <w:r w:rsidR="7044F082">
        <w:t>open the file</w:t>
      </w:r>
      <w:r w:rsidR="00F552CB">
        <w:t xml:space="preserve"> at </w:t>
      </w:r>
      <w:r w:rsidR="00440CCF">
        <w:t xml:space="preserve">192.168.0.10 </w:t>
      </w:r>
      <w:r w:rsidR="7044F082">
        <w:t>to view its contents</w:t>
      </w:r>
      <w:r w:rsidR="2CF87FA1">
        <w:t>.</w:t>
      </w:r>
    </w:p>
    <w:p w14:paraId="6530FDEB" w14:textId="7C4CE4C6" w:rsidR="72DE21E0" w:rsidRDefault="00F778FE" w:rsidP="00956475">
      <w:pPr>
        <w:pStyle w:val="Heading3"/>
      </w:pPr>
      <w:r>
        <w:t>P</w:t>
      </w:r>
      <w:r w:rsidR="35A89E9D">
        <w:t>reliminary setup</w:t>
      </w:r>
    </w:p>
    <w:p w14:paraId="22B6FE98" w14:textId="111269D3" w:rsidR="20914CB3" w:rsidRDefault="005849E3" w:rsidP="005849E3">
      <w:pPr>
        <w:pStyle w:val="SubStepAlpha"/>
      </w:pPr>
      <w:r>
        <w:t xml:space="preserve">Open a browser </w:t>
      </w:r>
      <w:r w:rsidR="009D2FFB">
        <w:t>and go to</w:t>
      </w:r>
      <w:r w:rsidR="0B1A1F70">
        <w:t xml:space="preserve"> the </w:t>
      </w:r>
      <w:r w:rsidR="76EB7EDB">
        <w:t xml:space="preserve">website </w:t>
      </w:r>
      <w:r w:rsidR="0014002D">
        <w:t xml:space="preserve">at </w:t>
      </w:r>
      <w:r w:rsidR="00E77850">
        <w:t>10.5.5.12</w:t>
      </w:r>
      <w:r w:rsidR="30B3A80A">
        <w:t>.</w:t>
      </w:r>
    </w:p>
    <w:p w14:paraId="77E3325B" w14:textId="733C6587" w:rsidR="006841C6" w:rsidRDefault="006841C6" w:rsidP="005F3E50">
      <w:pPr>
        <w:pStyle w:val="BodyTextL50"/>
      </w:pPr>
      <w:r w:rsidRPr="005F3E50">
        <w:rPr>
          <w:b/>
          <w:bCs/>
        </w:rPr>
        <w:t>Note:</w:t>
      </w:r>
      <w:r>
        <w:t xml:space="preserve"> If you have problems reaching the website, remove the https:</w:t>
      </w:r>
      <w:r w:rsidR="0064117E">
        <w:t>// prefix from the IP address in the browser address field.</w:t>
      </w:r>
    </w:p>
    <w:p w14:paraId="6F0FD4DD" w14:textId="62F25F65" w:rsidR="00DD0E3D" w:rsidRDefault="00DD0E3D" w:rsidP="005F3E50">
      <w:pPr>
        <w:pStyle w:val="BodyTextL50"/>
      </w:pPr>
      <w:r>
        <w:rPr>
          <w:noProof/>
        </w:rPr>
        <w:lastRenderedPageBreak/>
        <w:drawing>
          <wp:inline distT="0" distB="0" distL="0" distR="0" wp14:anchorId="07429B55" wp14:editId="0B5F7020">
            <wp:extent cx="4823460" cy="2491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525A" w14:textId="675D44E7" w:rsidR="00993CA0" w:rsidRPr="00DD0E3D" w:rsidRDefault="00993CA0" w:rsidP="005849E3">
      <w:pPr>
        <w:pStyle w:val="SubStepAlpha"/>
      </w:pPr>
      <w:r>
        <w:t>Login w</w:t>
      </w:r>
      <w:r w:rsidR="009D2FFB">
        <w:t xml:space="preserve">ith the </w:t>
      </w:r>
      <w:proofErr w:type="gramStart"/>
      <w:r w:rsidR="00956475">
        <w:t>credentials</w:t>
      </w:r>
      <w:proofErr w:type="gramEnd"/>
      <w:r w:rsidR="009D2FFB">
        <w:t xml:space="preserve"> </w:t>
      </w:r>
      <w:r w:rsidR="009D2FFB" w:rsidRPr="48E2336D">
        <w:rPr>
          <w:rFonts w:eastAsia="Arial" w:cs="Arial"/>
          <w:b/>
          <w:bCs/>
          <w:color w:val="000000" w:themeColor="text1"/>
          <w:sz w:val="19"/>
          <w:szCs w:val="19"/>
        </w:rPr>
        <w:t>admin / password</w:t>
      </w:r>
      <w:r w:rsidR="009D2FFB" w:rsidRPr="005F3E50">
        <w:rPr>
          <w:rFonts w:eastAsia="Arial" w:cs="Arial"/>
          <w:color w:val="000000" w:themeColor="text1"/>
          <w:sz w:val="19"/>
          <w:szCs w:val="19"/>
        </w:rPr>
        <w:t>.</w:t>
      </w:r>
    </w:p>
    <w:p w14:paraId="0029447D" w14:textId="71F8A21D" w:rsidR="00DD0E3D" w:rsidRDefault="00DD0E3D" w:rsidP="00DD0E3D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A7017B0" wp14:editId="75B89BDF">
            <wp:extent cx="6400800" cy="686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BAE6" w14:textId="4640B232" w:rsidR="4F6EEBA3" w:rsidRDefault="62F89715" w:rsidP="6C3D6B80">
      <w:pPr>
        <w:pStyle w:val="SubStepAlpha"/>
      </w:pPr>
      <w:r>
        <w:t>Set</w:t>
      </w:r>
      <w:r w:rsidR="0B1A1F70">
        <w:t xml:space="preserve"> the </w:t>
      </w:r>
      <w:r w:rsidR="18CD6976">
        <w:t>DVWA</w:t>
      </w:r>
      <w:r w:rsidR="619B12D7">
        <w:t xml:space="preserve"> </w:t>
      </w:r>
      <w:r w:rsidR="0B1A1F70">
        <w:t xml:space="preserve">security level to </w:t>
      </w:r>
      <w:r w:rsidR="00F920C4">
        <w:rPr>
          <w:b/>
          <w:bCs/>
        </w:rPr>
        <w:t>l</w:t>
      </w:r>
      <w:r w:rsidR="58F88828" w:rsidRPr="00521399">
        <w:rPr>
          <w:b/>
          <w:bCs/>
        </w:rPr>
        <w:t>ow</w:t>
      </w:r>
      <w:r w:rsidR="00611D27">
        <w:t xml:space="preserve"> and</w:t>
      </w:r>
      <w:r w:rsidR="001F0678">
        <w:t xml:space="preserve"> click</w:t>
      </w:r>
      <w:r w:rsidR="00611D27">
        <w:t xml:space="preserve"> </w:t>
      </w:r>
      <w:r w:rsidR="00611D27" w:rsidRPr="005F3E50">
        <w:rPr>
          <w:b/>
          <w:bCs/>
        </w:rPr>
        <w:t>Submit</w:t>
      </w:r>
      <w:r w:rsidR="52B0475E">
        <w:t>.</w:t>
      </w:r>
    </w:p>
    <w:p w14:paraId="3B010F7E" w14:textId="755B50FA" w:rsidR="00DD0E3D" w:rsidRDefault="00DD0E3D" w:rsidP="00DD0E3D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3E721E" wp14:editId="21A92626">
            <wp:extent cx="4496427" cy="189574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FB2A" w14:textId="5F21F682" w:rsidR="510838C8" w:rsidRDefault="30DE328F" w:rsidP="3B2903D7">
      <w:pPr>
        <w:pStyle w:val="Heading3"/>
      </w:pPr>
      <w:r>
        <w:t>R</w:t>
      </w:r>
      <w:r w:rsidR="50EC1FBE">
        <w:t xml:space="preserve">etrieve </w:t>
      </w:r>
      <w:r w:rsidR="314F8BEE">
        <w:t xml:space="preserve">the </w:t>
      </w:r>
      <w:r w:rsidR="50EC1FBE">
        <w:t>user credentials</w:t>
      </w:r>
      <w:r w:rsidR="29DB1833">
        <w:t xml:space="preserve"> for the </w:t>
      </w:r>
      <w:r w:rsidR="00EA0B50">
        <w:t>Bob Smith’s</w:t>
      </w:r>
      <w:r w:rsidR="29DB1833">
        <w:t xml:space="preserve"> account</w:t>
      </w:r>
      <w:r w:rsidR="00655BF3">
        <w:t>.</w:t>
      </w:r>
    </w:p>
    <w:p w14:paraId="08B314B8" w14:textId="6528577C" w:rsidR="4F72CB10" w:rsidRDefault="380A868C" w:rsidP="6C3D6B80">
      <w:pPr>
        <w:pStyle w:val="SubStepAlpha"/>
      </w:pPr>
      <w:r>
        <w:t>Identify the table that contains usernames and passwords</w:t>
      </w:r>
      <w:r w:rsidR="3F28AA63">
        <w:t>.</w:t>
      </w:r>
    </w:p>
    <w:p w14:paraId="57B112BA" w14:textId="2B1A37CA" w:rsidR="006342FB" w:rsidRDefault="00EA5D48" w:rsidP="006342FB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8A82F9D" wp14:editId="5F1545EE">
            <wp:extent cx="6400800" cy="4383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0757" w14:textId="18B56EF9" w:rsidR="00271FF9" w:rsidRDefault="00271FF9" w:rsidP="006342FB">
      <w:pPr>
        <w:pStyle w:val="SubStepAlpha"/>
        <w:numPr>
          <w:ilvl w:val="0"/>
          <w:numId w:val="0"/>
        </w:numPr>
        <w:ind w:left="720"/>
      </w:pPr>
    </w:p>
    <w:p w14:paraId="036EFC2F" w14:textId="070DA540" w:rsidR="00271FF9" w:rsidRDefault="00271FF9" w:rsidP="006342FB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1893B5A" wp14:editId="66552538">
            <wp:extent cx="6400800" cy="2638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63E1" w14:textId="4E28A9FB" w:rsidR="00F624D7" w:rsidRDefault="00F624D7" w:rsidP="6C3D6B80">
      <w:pPr>
        <w:pStyle w:val="SubStepAlpha"/>
      </w:pPr>
      <w:r>
        <w:t>Locate a vulnerab</w:t>
      </w:r>
      <w:r w:rsidR="00BA2AD7">
        <w:t>le input form that will allow you to inject SQL commands.</w:t>
      </w:r>
    </w:p>
    <w:p w14:paraId="090DD8F4" w14:textId="418C2698" w:rsidR="00EA5D48" w:rsidRDefault="00F62456" w:rsidP="00EA5D48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8B16EAF" wp14:editId="1EC65004">
            <wp:extent cx="6400800" cy="4309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89AA" w14:textId="77777777" w:rsidR="00271FF9" w:rsidRDefault="00271FF9" w:rsidP="00EA5D48">
      <w:pPr>
        <w:pStyle w:val="SubStepAlpha"/>
        <w:numPr>
          <w:ilvl w:val="0"/>
          <w:numId w:val="0"/>
        </w:numPr>
        <w:ind w:left="720"/>
      </w:pPr>
    </w:p>
    <w:p w14:paraId="10F88564" w14:textId="7348C927" w:rsidR="1187E132" w:rsidRDefault="17548B77" w:rsidP="6C3D6B80">
      <w:pPr>
        <w:pStyle w:val="SubStepAlpha"/>
      </w:pPr>
      <w:r>
        <w:t xml:space="preserve">Retrieve the username and the password hash for </w:t>
      </w:r>
      <w:r w:rsidR="00EA0B50">
        <w:rPr>
          <w:b/>
          <w:bCs/>
        </w:rPr>
        <w:t>Bob Smith</w:t>
      </w:r>
      <w:r w:rsidR="00527646">
        <w:rPr>
          <w:b/>
          <w:bCs/>
        </w:rPr>
        <w:t>'s</w:t>
      </w:r>
      <w:r w:rsidR="00223A8E">
        <w:rPr>
          <w:b/>
          <w:bCs/>
        </w:rPr>
        <w:t xml:space="preserve"> </w:t>
      </w:r>
      <w:r>
        <w:t>account</w:t>
      </w:r>
      <w:r w:rsidR="00C47410">
        <w:t>.</w:t>
      </w:r>
    </w:p>
    <w:p w14:paraId="71105F67" w14:textId="77777777" w:rsidR="00EA5D48" w:rsidRDefault="00EA5D48" w:rsidP="00EA5D48">
      <w:pPr>
        <w:pStyle w:val="ListParagraph"/>
      </w:pPr>
    </w:p>
    <w:p w14:paraId="4A59C611" w14:textId="6E98C8D3" w:rsidR="00EA5D48" w:rsidRDefault="00F62456" w:rsidP="00EA5D48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65D2F53" wp14:editId="128AA00C">
            <wp:extent cx="6400800" cy="2934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F296" w14:textId="6283B50A" w:rsidR="3C501A95" w:rsidRDefault="419DD44F" w:rsidP="3B2903D7">
      <w:pPr>
        <w:pStyle w:val="Heading3"/>
      </w:pPr>
      <w:r>
        <w:t xml:space="preserve">Crack </w:t>
      </w:r>
      <w:r w:rsidR="00EA0B50">
        <w:t>Bob Smith’s</w:t>
      </w:r>
      <w:r w:rsidR="00223A8E">
        <w:t xml:space="preserve"> </w:t>
      </w:r>
      <w:r>
        <w:t>account password</w:t>
      </w:r>
      <w:r w:rsidR="00412E3E">
        <w:t>.</w:t>
      </w:r>
    </w:p>
    <w:p w14:paraId="0CBBA3C6" w14:textId="6B2AB497" w:rsidR="7DCADAAC" w:rsidRDefault="151D23FD" w:rsidP="005F3E50">
      <w:pPr>
        <w:pStyle w:val="BodyTextL25"/>
      </w:pPr>
      <w:r>
        <w:t>Use any password hash cracking tool desired</w:t>
      </w:r>
      <w:r w:rsidR="55980C73">
        <w:t xml:space="preserve"> to crack </w:t>
      </w:r>
      <w:r w:rsidR="00EA0B50" w:rsidRPr="005F3E50">
        <w:rPr>
          <w:b/>
          <w:bCs/>
        </w:rPr>
        <w:t>Bob Smith</w:t>
      </w:r>
      <w:r w:rsidR="00EA0B50">
        <w:t>’s</w:t>
      </w:r>
      <w:r w:rsidR="00223A8E">
        <w:t xml:space="preserve"> </w:t>
      </w:r>
      <w:r w:rsidR="55980C73">
        <w:t>password.</w:t>
      </w:r>
    </w:p>
    <w:p w14:paraId="605EE297" w14:textId="3499CB69" w:rsidR="00F62456" w:rsidRDefault="00F62456" w:rsidP="005F3E50">
      <w:pPr>
        <w:pStyle w:val="BodyTextL25"/>
      </w:pPr>
      <w:r>
        <w:rPr>
          <w:noProof/>
        </w:rPr>
        <w:drawing>
          <wp:inline distT="0" distB="0" distL="0" distR="0" wp14:anchorId="0B1D464D" wp14:editId="4D6B5CDB">
            <wp:extent cx="6400800" cy="3787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71A8" w14:textId="0C4BA40C" w:rsidR="6C3D6B80" w:rsidRDefault="008F4150" w:rsidP="005F3E50">
      <w:pPr>
        <w:pStyle w:val="Heading4"/>
      </w:pPr>
      <w:r w:rsidRPr="005945E8">
        <w:rPr>
          <w:rStyle w:val="Heading4Char"/>
          <w:rFonts w:eastAsia="Calibri"/>
        </w:rPr>
        <w:t>Question</w:t>
      </w:r>
    </w:p>
    <w:p w14:paraId="3A8CB4F9" w14:textId="77777777" w:rsidR="00F62456" w:rsidRDefault="00F62456">
      <w:pPr>
        <w:spacing w:before="0" w:after="0" w:line="240" w:lineRule="auto"/>
        <w:rPr>
          <w:sz w:val="20"/>
        </w:rPr>
      </w:pPr>
      <w:r>
        <w:br w:type="page"/>
      </w:r>
    </w:p>
    <w:p w14:paraId="290A4604" w14:textId="430797D0" w:rsidR="3DA59946" w:rsidRDefault="5E80E562" w:rsidP="005F3E50">
      <w:pPr>
        <w:pStyle w:val="BodyTextL25"/>
        <w:spacing w:before="0"/>
      </w:pPr>
      <w:r>
        <w:t xml:space="preserve">What is the password of </w:t>
      </w:r>
      <w:r w:rsidR="00EA0B50">
        <w:rPr>
          <w:b/>
          <w:bCs/>
        </w:rPr>
        <w:t>Bob Smith’s</w:t>
      </w:r>
      <w:r w:rsidR="00223A8E">
        <w:rPr>
          <w:b/>
          <w:bCs/>
        </w:rPr>
        <w:t xml:space="preserve"> </w:t>
      </w:r>
      <w:r>
        <w:t>account?</w:t>
      </w:r>
    </w:p>
    <w:p w14:paraId="1557DADC" w14:textId="566175C2" w:rsidR="00F62456" w:rsidRDefault="00F62456" w:rsidP="005F3E50">
      <w:pPr>
        <w:pStyle w:val="BodyTextL25"/>
        <w:spacing w:before="0"/>
      </w:pPr>
      <w:r>
        <w:t>Password</w:t>
      </w:r>
    </w:p>
    <w:p w14:paraId="73EF7E3F" w14:textId="1F1EA9C4" w:rsidR="00F62456" w:rsidRDefault="00F62456" w:rsidP="005F3E50">
      <w:pPr>
        <w:pStyle w:val="BodyTextL25"/>
        <w:spacing w:before="0"/>
      </w:pPr>
      <w:r>
        <w:rPr>
          <w:noProof/>
        </w:rPr>
        <w:drawing>
          <wp:inline distT="0" distB="0" distL="0" distR="0" wp14:anchorId="76637401" wp14:editId="4EA0B5EC">
            <wp:extent cx="6373114" cy="933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D894" w14:textId="3F35D410" w:rsidR="005945E8" w:rsidRPr="005945E8" w:rsidRDefault="00F62456" w:rsidP="005F3E50">
      <w:pPr>
        <w:pStyle w:val="AnswerLineL25"/>
        <w:rPr>
          <w:szCs w:val="20"/>
        </w:rPr>
      </w:pPr>
      <w:r>
        <w:rPr>
          <w:i w:val="0"/>
          <w:iCs/>
        </w:rPr>
        <w:t>P</w:t>
      </w:r>
      <w:r w:rsidR="005945E8" w:rsidRPr="00F62456">
        <w:rPr>
          <w:i w:val="0"/>
          <w:iCs/>
        </w:rPr>
        <w:t>e</w:t>
      </w:r>
      <w:r w:rsidR="005945E8" w:rsidRPr="005945E8">
        <w:t xml:space="preserve"> your answers here.</w:t>
      </w:r>
    </w:p>
    <w:p w14:paraId="03453E54" w14:textId="35FC785F" w:rsidR="3C501A95" w:rsidRDefault="00DD426F" w:rsidP="00DD426F">
      <w:pPr>
        <w:pStyle w:val="Heading3"/>
      </w:pPr>
      <w:r>
        <w:t>Locate and open the file with Challenge 1 code.</w:t>
      </w:r>
    </w:p>
    <w:p w14:paraId="3111E682" w14:textId="067007F0" w:rsidR="001E7466" w:rsidRDefault="001E7466" w:rsidP="005F3E50">
      <w:pPr>
        <w:pStyle w:val="SubStepAlpha"/>
      </w:pPr>
      <w:r>
        <w:t xml:space="preserve">Log into </w:t>
      </w:r>
      <w:r w:rsidR="00694811" w:rsidRPr="005F3E50">
        <w:rPr>
          <w:b/>
          <w:bCs/>
        </w:rPr>
        <w:t>192.168.0.10</w:t>
      </w:r>
      <w:r>
        <w:t xml:space="preserve"> as </w:t>
      </w:r>
      <w:r w:rsidR="00136A2B">
        <w:rPr>
          <w:b/>
          <w:bCs/>
        </w:rPr>
        <w:t>Bob</w:t>
      </w:r>
      <w:r>
        <w:rPr>
          <w:b/>
          <w:bCs/>
        </w:rPr>
        <w:t xml:space="preserve"> Smith</w:t>
      </w:r>
      <w:r>
        <w:t>.</w:t>
      </w:r>
    </w:p>
    <w:p w14:paraId="12ED3691" w14:textId="39C9FECE" w:rsidR="00F62456" w:rsidRDefault="00F62456" w:rsidP="00B36B2F">
      <w:pPr>
        <w:pStyle w:val="SubStepAlpha"/>
        <w:numPr>
          <w:ilvl w:val="0"/>
          <w:numId w:val="42"/>
        </w:numPr>
      </w:pPr>
      <w:r>
        <w:t>Use ssh</w:t>
      </w:r>
    </w:p>
    <w:p w14:paraId="5A2620DC" w14:textId="77777777" w:rsidR="00B36B2F" w:rsidRPr="00B36B2F" w:rsidRDefault="00B36B2F" w:rsidP="00B36B2F">
      <w:pPr>
        <w:pStyle w:val="ListParagraph"/>
        <w:numPr>
          <w:ilvl w:val="0"/>
          <w:numId w:val="42"/>
        </w:numPr>
        <w:rPr>
          <w:sz w:val="20"/>
        </w:rPr>
      </w:pPr>
      <w:r w:rsidRPr="00B36B2F">
        <w:rPr>
          <w:sz w:val="20"/>
        </w:rPr>
        <w:t>ssh &lt;username&gt;@&lt;ip address&gt; then enter the password for the user</w:t>
      </w:r>
    </w:p>
    <w:p w14:paraId="1540EEDE" w14:textId="7A6FC821" w:rsidR="00B36B2F" w:rsidRDefault="00B36B2F" w:rsidP="00B36B2F">
      <w:pPr>
        <w:pStyle w:val="SubStepAlpha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4607227B" wp14:editId="37776523">
            <wp:extent cx="5725324" cy="16290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0B7" w14:textId="13EA7F55" w:rsidR="00B36B2F" w:rsidRPr="001E7466" w:rsidRDefault="00B36B2F" w:rsidP="00B36B2F">
      <w:pPr>
        <w:pStyle w:val="SubStepAlpha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262395E7" wp14:editId="0821DB46">
            <wp:extent cx="6400800" cy="3191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1467" w14:textId="7A0C7D49" w:rsidR="00694811" w:rsidRDefault="00694811" w:rsidP="00694811">
      <w:pPr>
        <w:pStyle w:val="SubStepAlpha"/>
      </w:pPr>
      <w:r w:rsidRPr="00CB001B">
        <w:t>Locate</w:t>
      </w:r>
      <w:r>
        <w:t xml:space="preserve"> and open the flag file in the user's home directory.</w:t>
      </w:r>
    </w:p>
    <w:p w14:paraId="4C2F645C" w14:textId="51CC2BB0" w:rsidR="00B36B2F" w:rsidRDefault="00B36B2F" w:rsidP="00B36B2F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3486AE6" wp14:editId="2C5EF43A">
            <wp:extent cx="6400800" cy="3986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D7E1" w14:textId="6C0741BB" w:rsidR="00B36B2F" w:rsidRDefault="00B36B2F" w:rsidP="00B36B2F">
      <w:pPr>
        <w:pStyle w:val="SubStepAlpha"/>
        <w:numPr>
          <w:ilvl w:val="0"/>
          <w:numId w:val="0"/>
        </w:numPr>
        <w:ind w:left="720"/>
      </w:pPr>
    </w:p>
    <w:p w14:paraId="6D71A65B" w14:textId="6C4C4230" w:rsidR="00B36B2F" w:rsidRDefault="00B36B2F" w:rsidP="00B36B2F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512EFA8" wp14:editId="19910A7E">
            <wp:extent cx="6400800" cy="5244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110A" w14:textId="77777777" w:rsidR="00B36B2F" w:rsidRDefault="00B36B2F" w:rsidP="00B36B2F">
      <w:pPr>
        <w:pStyle w:val="SubStepAlpha"/>
        <w:numPr>
          <w:ilvl w:val="0"/>
          <w:numId w:val="0"/>
        </w:numPr>
        <w:ind w:left="720"/>
      </w:pPr>
    </w:p>
    <w:p w14:paraId="399D7D86" w14:textId="77777777" w:rsidR="00694811" w:rsidRDefault="00694811" w:rsidP="00694811">
      <w:pPr>
        <w:pStyle w:val="Heading4"/>
      </w:pPr>
      <w:r>
        <w:t>Question</w:t>
      </w:r>
    </w:p>
    <w:p w14:paraId="69E549CE" w14:textId="7FBB4553" w:rsidR="00694811" w:rsidRDefault="002D340C" w:rsidP="00694811">
      <w:pPr>
        <w:pStyle w:val="BodyTextL50"/>
        <w:spacing w:before="0"/>
      </w:pPr>
      <w:r>
        <w:t>What is the name of the file with the code?</w:t>
      </w:r>
    </w:p>
    <w:p w14:paraId="4E5F7E95" w14:textId="3A178E02" w:rsidR="00C3515F" w:rsidRDefault="00C3515F" w:rsidP="00694811">
      <w:pPr>
        <w:pStyle w:val="BodyTextL50"/>
        <w:spacing w:before="0"/>
      </w:pPr>
      <w:r w:rsidRPr="00C3515F">
        <w:t>my_passwords.txt</w:t>
      </w:r>
    </w:p>
    <w:p w14:paraId="1C4D52A8" w14:textId="77777777" w:rsidR="00694811" w:rsidRDefault="00694811" w:rsidP="00694811">
      <w:pPr>
        <w:pStyle w:val="AnswerLineL50"/>
      </w:pPr>
      <w:r>
        <w:t>Type your answers here.</w:t>
      </w:r>
    </w:p>
    <w:p w14:paraId="7FD38EC7" w14:textId="4CE11BBD" w:rsidR="3B2903D7" w:rsidRDefault="008F4150" w:rsidP="005945E8">
      <w:pPr>
        <w:pStyle w:val="Heading4"/>
      </w:pPr>
      <w:r>
        <w:t>Question</w:t>
      </w:r>
    </w:p>
    <w:p w14:paraId="51E7AE86" w14:textId="34AFA663" w:rsidR="00591CF9" w:rsidRDefault="00591CF9" w:rsidP="005F3E50">
      <w:pPr>
        <w:pStyle w:val="BodyTextL50"/>
        <w:spacing w:before="0"/>
      </w:pPr>
      <w:r>
        <w:t>What is the message contained in the file? Enter the code that you find in the file.</w:t>
      </w:r>
    </w:p>
    <w:p w14:paraId="654FA700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Congratulations!</w:t>
      </w:r>
    </w:p>
    <w:p w14:paraId="3BC6A73B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You found the flag for Challenge 1!</w:t>
      </w:r>
    </w:p>
    <w:p w14:paraId="4F0A626B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The code for this challenge is 8748wf8J.</w:t>
      </w:r>
    </w:p>
    <w:p w14:paraId="5C6E707F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Five remediation methods for preventing SQL injection exploits:</w:t>
      </w:r>
    </w:p>
    <w:p w14:paraId="13DE98DF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1. Install the latest software and security patches from vendors when available</w:t>
      </w:r>
    </w:p>
    <w:p w14:paraId="5D9B6998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2. Validate all input before it reaches your database</w:t>
      </w:r>
    </w:p>
    <w:p w14:paraId="2E2ECA1B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3. Give accounts that connect to the SQL database only the minimum privileges needed.</w:t>
      </w:r>
    </w:p>
    <w:p w14:paraId="540C3823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4. Use a Web Application Firewall (WAF)</w:t>
      </w:r>
    </w:p>
    <w:p w14:paraId="73D277BF" w14:textId="77777777" w:rsidR="00C3515F" w:rsidRPr="00C3515F" w:rsidRDefault="00C3515F" w:rsidP="00C3515F">
      <w:pPr>
        <w:pStyle w:val="BodyTextL50"/>
        <w:rPr>
          <w:lang w:val="en-ZW"/>
        </w:rPr>
      </w:pPr>
      <w:r w:rsidRPr="00C3515F">
        <w:rPr>
          <w:lang w:val="en-ZW"/>
        </w:rPr>
        <w:t>5. Use parameterized queries or prepared statements</w:t>
      </w:r>
    </w:p>
    <w:p w14:paraId="518EFEA1" w14:textId="77777777" w:rsidR="00C3515F" w:rsidRDefault="00C3515F" w:rsidP="005F3E50">
      <w:pPr>
        <w:pStyle w:val="BodyTextL50"/>
        <w:spacing w:before="0"/>
      </w:pPr>
    </w:p>
    <w:p w14:paraId="1A241E37" w14:textId="77777777" w:rsidR="005945E8" w:rsidRPr="005945E8" w:rsidRDefault="005945E8" w:rsidP="005F3E50">
      <w:pPr>
        <w:pStyle w:val="AnswerLineL50"/>
        <w:rPr>
          <w:szCs w:val="20"/>
        </w:rPr>
      </w:pPr>
      <w:r w:rsidRPr="005945E8">
        <w:t>Type your answers here.</w:t>
      </w:r>
    </w:p>
    <w:p w14:paraId="1A131CC5" w14:textId="00F62B3D" w:rsidR="60079C95" w:rsidRDefault="4A8E1E01" w:rsidP="3B2903D7">
      <w:pPr>
        <w:pStyle w:val="Heading3"/>
      </w:pPr>
      <w:r>
        <w:t>Research and p</w:t>
      </w:r>
      <w:r w:rsidR="41218FCF">
        <w:t xml:space="preserve">ropose </w:t>
      </w:r>
      <w:r w:rsidR="10393CF7">
        <w:t xml:space="preserve">SQL </w:t>
      </w:r>
      <w:r w:rsidR="41218FCF">
        <w:t xml:space="preserve">attack </w:t>
      </w:r>
      <w:r w:rsidR="11EFFFA3">
        <w:t>remediation</w:t>
      </w:r>
    </w:p>
    <w:p w14:paraId="2BC40B25" w14:textId="25FD1C3E" w:rsidR="005945E8" w:rsidRDefault="005945E8" w:rsidP="005945E8">
      <w:pPr>
        <w:pStyle w:val="Heading4"/>
        <w:rPr>
          <w:rFonts w:eastAsia="Arial"/>
        </w:rPr>
      </w:pPr>
      <w:r>
        <w:rPr>
          <w:rFonts w:eastAsia="Arial"/>
        </w:rPr>
        <w:t>Question</w:t>
      </w:r>
    </w:p>
    <w:p w14:paraId="6E43A5DE" w14:textId="09E093B3" w:rsidR="39D86B96" w:rsidRDefault="39D86B96" w:rsidP="005F3E50">
      <w:pPr>
        <w:pStyle w:val="BodyTextL25"/>
        <w:spacing w:before="0"/>
      </w:pPr>
      <w:r w:rsidRPr="3B2903D7">
        <w:t xml:space="preserve">What </w:t>
      </w:r>
      <w:r w:rsidR="4BA309D4" w:rsidRPr="3B2903D7">
        <w:t>are five remediation</w:t>
      </w:r>
      <w:r w:rsidRPr="3B2903D7">
        <w:t xml:space="preserve"> methods for preventing SQL injection exploits? </w:t>
      </w:r>
    </w:p>
    <w:p w14:paraId="674BA11E" w14:textId="77777777" w:rsidR="00430B17" w:rsidRPr="00430B17" w:rsidRDefault="00430B17" w:rsidP="00430B17">
      <w:pPr>
        <w:pStyle w:val="BodyTextL25"/>
        <w:spacing w:before="0"/>
        <w:rPr>
          <w:lang w:val="en-ZW"/>
        </w:rPr>
      </w:pPr>
      <w:proofErr w:type="gramStart"/>
      <w:r w:rsidRPr="00430B17">
        <w:rPr>
          <w:lang w:val="en-ZW"/>
        </w:rPr>
        <w:t xml:space="preserve">  </w:t>
      </w:r>
      <w:r w:rsidRPr="00430B17">
        <w:rPr>
          <w:b/>
          <w:bCs/>
          <w:lang w:val="en-ZW"/>
        </w:rPr>
        <w:t>Use</w:t>
      </w:r>
      <w:proofErr w:type="gramEnd"/>
      <w:r w:rsidRPr="00430B17">
        <w:rPr>
          <w:b/>
          <w:bCs/>
          <w:lang w:val="en-ZW"/>
        </w:rPr>
        <w:t xml:space="preserve"> parameterized queries (prepared statements)</w:t>
      </w:r>
    </w:p>
    <w:p w14:paraId="5B70E83E" w14:textId="77777777" w:rsidR="00430B17" w:rsidRPr="00430B17" w:rsidRDefault="00430B17" w:rsidP="00430B17">
      <w:pPr>
        <w:pStyle w:val="BodyTextL25"/>
        <w:numPr>
          <w:ilvl w:val="0"/>
          <w:numId w:val="43"/>
        </w:numPr>
        <w:spacing w:before="0"/>
        <w:rPr>
          <w:lang w:val="en-ZW"/>
        </w:rPr>
      </w:pPr>
      <w:r w:rsidRPr="00430B17">
        <w:rPr>
          <w:lang w:val="en-ZW"/>
        </w:rPr>
        <w:t>Separate SQL code from user input so inputs are treated strictly as data, not executable SQL.</w:t>
      </w:r>
    </w:p>
    <w:p w14:paraId="158A8564" w14:textId="77777777" w:rsidR="00430B17" w:rsidRPr="00430B17" w:rsidRDefault="00430B17" w:rsidP="00430B17">
      <w:pPr>
        <w:pStyle w:val="BodyTextL25"/>
        <w:spacing w:before="0"/>
        <w:rPr>
          <w:lang w:val="en-ZW"/>
        </w:rPr>
      </w:pPr>
      <w:proofErr w:type="gramStart"/>
      <w:r w:rsidRPr="00430B17">
        <w:rPr>
          <w:lang w:val="en-ZW"/>
        </w:rPr>
        <w:t xml:space="preserve">  </w:t>
      </w:r>
      <w:r w:rsidRPr="00430B17">
        <w:rPr>
          <w:b/>
          <w:bCs/>
          <w:lang w:val="en-ZW"/>
        </w:rPr>
        <w:t>Input</w:t>
      </w:r>
      <w:proofErr w:type="gramEnd"/>
      <w:r w:rsidRPr="00430B17">
        <w:rPr>
          <w:b/>
          <w:bCs/>
          <w:lang w:val="en-ZW"/>
        </w:rPr>
        <w:t xml:space="preserve"> validation and sanitization</w:t>
      </w:r>
    </w:p>
    <w:p w14:paraId="7E2C1242" w14:textId="77777777" w:rsidR="00430B17" w:rsidRPr="00430B17" w:rsidRDefault="00430B17" w:rsidP="00430B17">
      <w:pPr>
        <w:pStyle w:val="BodyTextL25"/>
        <w:numPr>
          <w:ilvl w:val="0"/>
          <w:numId w:val="44"/>
        </w:numPr>
        <w:spacing w:before="0"/>
        <w:rPr>
          <w:lang w:val="en-ZW"/>
        </w:rPr>
      </w:pPr>
      <w:r w:rsidRPr="00430B17">
        <w:rPr>
          <w:lang w:val="en-ZW"/>
        </w:rPr>
        <w:t>Validate input using allow-lists (e.g., expected formats, lengths, types) and reject unexpected characters.</w:t>
      </w:r>
    </w:p>
    <w:p w14:paraId="7BC5725F" w14:textId="77777777" w:rsidR="00430B17" w:rsidRPr="00430B17" w:rsidRDefault="00430B17" w:rsidP="00430B17">
      <w:pPr>
        <w:pStyle w:val="BodyTextL25"/>
        <w:spacing w:before="0"/>
        <w:rPr>
          <w:lang w:val="en-ZW"/>
        </w:rPr>
      </w:pPr>
      <w:proofErr w:type="gramStart"/>
      <w:r w:rsidRPr="00430B17">
        <w:rPr>
          <w:lang w:val="en-ZW"/>
        </w:rPr>
        <w:t xml:space="preserve">  </w:t>
      </w:r>
      <w:r w:rsidRPr="00430B17">
        <w:rPr>
          <w:b/>
          <w:bCs/>
          <w:lang w:val="en-ZW"/>
        </w:rPr>
        <w:t>Use</w:t>
      </w:r>
      <w:proofErr w:type="gramEnd"/>
      <w:r w:rsidRPr="00430B17">
        <w:rPr>
          <w:b/>
          <w:bCs/>
          <w:lang w:val="en-ZW"/>
        </w:rPr>
        <w:t xml:space="preserve"> stored procedures (securely written)</w:t>
      </w:r>
    </w:p>
    <w:p w14:paraId="60C1A537" w14:textId="77777777" w:rsidR="00430B17" w:rsidRPr="00430B17" w:rsidRDefault="00430B17" w:rsidP="00430B17">
      <w:pPr>
        <w:pStyle w:val="BodyTextL25"/>
        <w:numPr>
          <w:ilvl w:val="0"/>
          <w:numId w:val="45"/>
        </w:numPr>
        <w:spacing w:before="0"/>
        <w:rPr>
          <w:lang w:val="en-ZW"/>
        </w:rPr>
      </w:pPr>
      <w:r w:rsidRPr="00430B17">
        <w:rPr>
          <w:lang w:val="en-ZW"/>
        </w:rPr>
        <w:t>Stored procedures that do not build dynamic SQL reduce injection risk when parameters are properly handled.</w:t>
      </w:r>
    </w:p>
    <w:p w14:paraId="7FEC0ECF" w14:textId="77777777" w:rsidR="00430B17" w:rsidRPr="00430B17" w:rsidRDefault="00430B17" w:rsidP="00430B17">
      <w:pPr>
        <w:pStyle w:val="BodyTextL25"/>
        <w:spacing w:before="0"/>
        <w:rPr>
          <w:lang w:val="en-ZW"/>
        </w:rPr>
      </w:pPr>
      <w:proofErr w:type="gramStart"/>
      <w:r w:rsidRPr="00430B17">
        <w:rPr>
          <w:lang w:val="en-ZW"/>
        </w:rPr>
        <w:t xml:space="preserve">  </w:t>
      </w:r>
      <w:r w:rsidRPr="00430B17">
        <w:rPr>
          <w:b/>
          <w:bCs/>
          <w:lang w:val="en-ZW"/>
        </w:rPr>
        <w:t>Apply</w:t>
      </w:r>
      <w:proofErr w:type="gramEnd"/>
      <w:r w:rsidRPr="00430B17">
        <w:rPr>
          <w:b/>
          <w:bCs/>
          <w:lang w:val="en-ZW"/>
        </w:rPr>
        <w:t xml:space="preserve"> least-privilege database access</w:t>
      </w:r>
    </w:p>
    <w:p w14:paraId="1E01279E" w14:textId="77777777" w:rsidR="00430B17" w:rsidRPr="00430B17" w:rsidRDefault="00430B17" w:rsidP="00430B17">
      <w:pPr>
        <w:pStyle w:val="BodyTextL25"/>
        <w:numPr>
          <w:ilvl w:val="0"/>
          <w:numId w:val="46"/>
        </w:numPr>
        <w:spacing w:before="0"/>
        <w:rPr>
          <w:lang w:val="en-ZW"/>
        </w:rPr>
      </w:pPr>
      <w:r w:rsidRPr="00430B17">
        <w:rPr>
          <w:lang w:val="en-ZW"/>
        </w:rPr>
        <w:t>Ensure application database accounts have only the minimum permissions required (e.g., no DROP or ALTER rights).</w:t>
      </w:r>
    </w:p>
    <w:p w14:paraId="2D599B29" w14:textId="77777777" w:rsidR="00430B17" w:rsidRPr="00430B17" w:rsidRDefault="00430B17" w:rsidP="00430B17">
      <w:pPr>
        <w:pStyle w:val="BodyTextL25"/>
        <w:spacing w:before="0"/>
        <w:rPr>
          <w:lang w:val="en-ZW"/>
        </w:rPr>
      </w:pPr>
      <w:proofErr w:type="gramStart"/>
      <w:r w:rsidRPr="00430B17">
        <w:rPr>
          <w:lang w:val="en-ZW"/>
        </w:rPr>
        <w:t xml:space="preserve">  </w:t>
      </w:r>
      <w:r w:rsidRPr="00430B17">
        <w:rPr>
          <w:b/>
          <w:bCs/>
          <w:lang w:val="en-ZW"/>
        </w:rPr>
        <w:t>Escape</w:t>
      </w:r>
      <w:proofErr w:type="gramEnd"/>
      <w:r w:rsidRPr="00430B17">
        <w:rPr>
          <w:b/>
          <w:bCs/>
          <w:lang w:val="en-ZW"/>
        </w:rPr>
        <w:t xml:space="preserve"> user input and use ORM frameworks</w:t>
      </w:r>
    </w:p>
    <w:p w14:paraId="61A247AA" w14:textId="77777777" w:rsidR="00430B17" w:rsidRPr="00430B17" w:rsidRDefault="00430B17" w:rsidP="00430B17">
      <w:pPr>
        <w:pStyle w:val="BodyTextL25"/>
        <w:numPr>
          <w:ilvl w:val="0"/>
          <w:numId w:val="47"/>
        </w:numPr>
        <w:spacing w:before="0"/>
        <w:rPr>
          <w:lang w:val="en-ZW"/>
        </w:rPr>
      </w:pPr>
      <w:r w:rsidRPr="00430B17">
        <w:rPr>
          <w:lang w:val="en-ZW"/>
        </w:rPr>
        <w:t>Proper escaping or using Object-Relational Mapping (ORM) tools helps prevent malicious SQL from executing.</w:t>
      </w:r>
    </w:p>
    <w:p w14:paraId="078EE4D1" w14:textId="77777777" w:rsidR="00430B17" w:rsidRDefault="00430B17" w:rsidP="005F3E50">
      <w:pPr>
        <w:pStyle w:val="BodyTextL25"/>
        <w:spacing w:before="0"/>
      </w:pPr>
    </w:p>
    <w:p w14:paraId="7614752F" w14:textId="77777777" w:rsidR="00430B17" w:rsidRPr="00430B17" w:rsidRDefault="00430B17" w:rsidP="005F3E50">
      <w:pPr>
        <w:pStyle w:val="BodyTextL25"/>
        <w:spacing w:before="0"/>
      </w:pPr>
    </w:p>
    <w:p w14:paraId="6D6FDBAD" w14:textId="594E9A93" w:rsidR="005945E8" w:rsidRPr="00F64C45" w:rsidRDefault="005945E8" w:rsidP="005F3E50">
      <w:pPr>
        <w:pStyle w:val="AnswerLineL25"/>
      </w:pPr>
      <w:r w:rsidRPr="00F64C45">
        <w:t>Type your answers here.</w:t>
      </w:r>
    </w:p>
    <w:p w14:paraId="53795D8C" w14:textId="187FA608" w:rsidR="078D9F3F" w:rsidRDefault="43A9A90A" w:rsidP="6C3D6B80">
      <w:pPr>
        <w:pStyle w:val="Heading2"/>
        <w:numPr>
          <w:ilvl w:val="1"/>
          <w:numId w:val="0"/>
        </w:numPr>
      </w:pPr>
      <w:r>
        <w:t>Challenge 2:</w:t>
      </w:r>
      <w:r w:rsidR="73678B4E">
        <w:t xml:space="preserve"> </w:t>
      </w:r>
      <w:r w:rsidR="002E6D4A">
        <w:t>W</w:t>
      </w:r>
      <w:r w:rsidR="002E6D4A" w:rsidRPr="6C3D6B80">
        <w:t xml:space="preserve">eb </w:t>
      </w:r>
      <w:r w:rsidR="002E6D4A">
        <w:t>S</w:t>
      </w:r>
      <w:r w:rsidR="002E6D4A" w:rsidRPr="6C3D6B80">
        <w:t xml:space="preserve">erver </w:t>
      </w:r>
      <w:r w:rsidR="002E6D4A">
        <w:t>V</w:t>
      </w:r>
      <w:r w:rsidR="002E6D4A" w:rsidRPr="6C3D6B80">
        <w:t>ulnerabilities</w:t>
      </w:r>
      <w:r w:rsidR="002E6D4A" w:rsidDel="002E6D4A">
        <w:t xml:space="preserve"> </w:t>
      </w:r>
    </w:p>
    <w:p w14:paraId="7AB71757" w14:textId="6360B4F9" w:rsidR="00BF6F66" w:rsidRDefault="00BF6F66" w:rsidP="00BF6F66">
      <w:pPr>
        <w:pStyle w:val="BodyTextL25"/>
        <w:rPr>
          <w:b/>
          <w:bCs/>
        </w:rPr>
      </w:pPr>
      <w:r w:rsidRPr="3B2903D7">
        <w:rPr>
          <w:b/>
          <w:bCs/>
        </w:rPr>
        <w:t xml:space="preserve">Total points: </w:t>
      </w:r>
      <w:r w:rsidR="007A207F">
        <w:rPr>
          <w:b/>
          <w:bCs/>
        </w:rPr>
        <w:t>25</w:t>
      </w:r>
    </w:p>
    <w:p w14:paraId="2B43F3AD" w14:textId="0C0B5448" w:rsidR="3B40F9A0" w:rsidRDefault="3B40F9A0" w:rsidP="6C3D6B80">
      <w:pPr>
        <w:pStyle w:val="BodyTextL25"/>
      </w:pPr>
      <w:r>
        <w:t>In this part</w:t>
      </w:r>
      <w:r w:rsidR="00751F9E">
        <w:t>,</w:t>
      </w:r>
      <w:r>
        <w:t xml:space="preserve"> you must </w:t>
      </w:r>
      <w:r w:rsidR="4F48C835">
        <w:t>find</w:t>
      </w:r>
      <w:r w:rsidR="622EB73E">
        <w:t xml:space="preserve"> vulnerabilities</w:t>
      </w:r>
      <w:r>
        <w:t xml:space="preserve"> on</w:t>
      </w:r>
      <w:r w:rsidR="008B3463">
        <w:t xml:space="preserve"> an</w:t>
      </w:r>
      <w:r>
        <w:t xml:space="preserve"> </w:t>
      </w:r>
      <w:r w:rsidR="00B27254">
        <w:t>HTTP server</w:t>
      </w:r>
      <w:r>
        <w:t xml:space="preserve">. </w:t>
      </w:r>
      <w:r w:rsidR="42FBDECC">
        <w:t xml:space="preserve">Misconfiguration of </w:t>
      </w:r>
      <w:r w:rsidR="00A77205">
        <w:t xml:space="preserve">a </w:t>
      </w:r>
      <w:r w:rsidR="42FBDECC">
        <w:t xml:space="preserve">web </w:t>
      </w:r>
      <w:r w:rsidR="42FBDECC" w:rsidRPr="6C3D6B80">
        <w:t>server can allow for the listing of files contained in director</w:t>
      </w:r>
      <w:r w:rsidR="008A6DA7">
        <w:t>ies</w:t>
      </w:r>
      <w:r w:rsidR="00952C7C">
        <w:t xml:space="preserve"> on the server.</w:t>
      </w:r>
      <w:r w:rsidR="42FBDECC" w:rsidRPr="6C3D6B80">
        <w:t xml:space="preserve"> </w:t>
      </w:r>
      <w:r w:rsidRPr="6C3D6B80">
        <w:t xml:space="preserve">You can use any of the tools you learned in earlier labs </w:t>
      </w:r>
      <w:r w:rsidR="6BB0B38F" w:rsidRPr="6C3D6B80">
        <w:t xml:space="preserve">to perform reconnaissance </w:t>
      </w:r>
      <w:r w:rsidRPr="6C3D6B80">
        <w:t>to find the</w:t>
      </w:r>
      <w:r w:rsidR="5B1CD8FB" w:rsidRPr="6C3D6B80">
        <w:t xml:space="preserve"> vulnerable</w:t>
      </w:r>
      <w:r w:rsidRPr="6C3D6B80">
        <w:t xml:space="preserve"> directories.</w:t>
      </w:r>
    </w:p>
    <w:p w14:paraId="3532654C" w14:textId="4B0D360C" w:rsidR="009342E4" w:rsidRDefault="009342E4" w:rsidP="6C3D6B80">
      <w:pPr>
        <w:pStyle w:val="BodyTextL25"/>
      </w:pPr>
      <w:r>
        <w:t>In this challenge</w:t>
      </w:r>
      <w:r w:rsidR="00293316">
        <w:t>,</w:t>
      </w:r>
      <w:r>
        <w:t xml:space="preserve"> you will locate the flag file in a vulnerable directory on a web server.</w:t>
      </w:r>
    </w:p>
    <w:p w14:paraId="0415EF1A" w14:textId="1D2C134F" w:rsidR="188D6E4F" w:rsidRDefault="00F778FE" w:rsidP="005945E8">
      <w:pPr>
        <w:pStyle w:val="Heading3"/>
        <w:numPr>
          <w:ilvl w:val="2"/>
          <w:numId w:val="39"/>
        </w:numPr>
      </w:pPr>
      <w:r>
        <w:t>P</w:t>
      </w:r>
      <w:r w:rsidR="013AAA3B">
        <w:t>reliminary setup</w:t>
      </w:r>
    </w:p>
    <w:p w14:paraId="2D274B11" w14:textId="49154C5D" w:rsidR="013AAA3B" w:rsidRDefault="3BBB700D" w:rsidP="6C3D6B80">
      <w:pPr>
        <w:pStyle w:val="SubStepAlpha"/>
        <w:numPr>
          <w:ilvl w:val="0"/>
          <w:numId w:val="6"/>
        </w:numPr>
      </w:pPr>
      <w:r>
        <w:t>If not already, log into the</w:t>
      </w:r>
      <w:r w:rsidR="00D82F99">
        <w:t xml:space="preserve"> server </w:t>
      </w:r>
      <w:r w:rsidR="00EC686F">
        <w:t xml:space="preserve">at </w:t>
      </w:r>
      <w:r w:rsidR="00E77850">
        <w:t>10.5.5.12</w:t>
      </w:r>
      <w:r w:rsidR="00EC686F">
        <w:t xml:space="preserve"> </w:t>
      </w:r>
      <w:r w:rsidR="00D82F99">
        <w:t xml:space="preserve">with the </w:t>
      </w:r>
      <w:r w:rsidR="00D27F93" w:rsidRPr="00D27F93">
        <w:rPr>
          <w:b/>
          <w:bCs/>
        </w:rPr>
        <w:t>admin / password</w:t>
      </w:r>
      <w:r w:rsidR="00D27F93">
        <w:t xml:space="preserve"> credentials.</w:t>
      </w:r>
    </w:p>
    <w:p w14:paraId="35905C34" w14:textId="3F30DE47" w:rsidR="013AAA3B" w:rsidRDefault="744F5D09" w:rsidP="6C3D6B80">
      <w:pPr>
        <w:pStyle w:val="SubStepAlpha"/>
        <w:numPr>
          <w:ilvl w:val="0"/>
          <w:numId w:val="6"/>
        </w:numPr>
      </w:pPr>
      <w:r>
        <w:t xml:space="preserve">Set the </w:t>
      </w:r>
      <w:r w:rsidR="00450467">
        <w:t>application</w:t>
      </w:r>
      <w:r w:rsidR="3902A9C1">
        <w:t xml:space="preserve"> </w:t>
      </w:r>
      <w:r>
        <w:t xml:space="preserve">security level to </w:t>
      </w:r>
      <w:r w:rsidR="000E2913">
        <w:t>l</w:t>
      </w:r>
      <w:r>
        <w:t>ow</w:t>
      </w:r>
      <w:r w:rsidR="60D66940">
        <w:t>.</w:t>
      </w:r>
    </w:p>
    <w:p w14:paraId="50CC15B2" w14:textId="1D203169" w:rsidR="00430B17" w:rsidRDefault="00430B17" w:rsidP="00430B17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714380C" wp14:editId="54534D75">
            <wp:extent cx="5715798" cy="41153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2A1D" w14:textId="726A5EDB" w:rsidR="2A87E1B3" w:rsidRDefault="506F9500" w:rsidP="005945E8">
      <w:pPr>
        <w:pStyle w:val="Heading3"/>
      </w:pPr>
      <w:r>
        <w:t>From the results of your reconnaissance, d</w:t>
      </w:r>
      <w:r w:rsidR="1204F27D">
        <w:t>etermine which directories are viewable using a web browser and URL manipulation</w:t>
      </w:r>
      <w:r w:rsidR="00C23950">
        <w:t>.</w:t>
      </w:r>
    </w:p>
    <w:p w14:paraId="60B3F487" w14:textId="1ACF6636" w:rsidR="008F4150" w:rsidRDefault="008F4150" w:rsidP="00104D90">
      <w:pPr>
        <w:pStyle w:val="BodyTextL25"/>
      </w:pPr>
      <w:r>
        <w:t xml:space="preserve">Perform reconnaissance on </w:t>
      </w:r>
      <w:r w:rsidR="00D27F93">
        <w:t>the server</w:t>
      </w:r>
      <w:r>
        <w:t xml:space="preserve"> to find directories where</w:t>
      </w:r>
      <w:r w:rsidR="6D62455F">
        <w:t xml:space="preserve"> indexing was found</w:t>
      </w:r>
      <w:r>
        <w:t>.</w:t>
      </w:r>
    </w:p>
    <w:p w14:paraId="2190DDE4" w14:textId="39E0FF94" w:rsidR="00430B17" w:rsidRDefault="00430B17" w:rsidP="00104D90">
      <w:pPr>
        <w:pStyle w:val="BodyTextL25"/>
      </w:pPr>
      <w:r>
        <w:rPr>
          <w:noProof/>
        </w:rPr>
        <w:drawing>
          <wp:inline distT="0" distB="0" distL="0" distR="0" wp14:anchorId="0978460D" wp14:editId="0FC34A3D">
            <wp:extent cx="3124636" cy="11050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B3E6" w14:textId="5FF2D648" w:rsidR="00430B17" w:rsidRDefault="00430B17" w:rsidP="00104D90">
      <w:pPr>
        <w:pStyle w:val="BodyTextL25"/>
      </w:pPr>
      <w:r>
        <w:rPr>
          <w:noProof/>
        </w:rPr>
        <w:drawing>
          <wp:inline distT="0" distB="0" distL="0" distR="0" wp14:anchorId="0F7304BE" wp14:editId="75BFF3A4">
            <wp:extent cx="6400800" cy="4272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842B" w14:textId="29631E57" w:rsidR="00430B17" w:rsidRDefault="00430B17" w:rsidP="00104D90">
      <w:pPr>
        <w:pStyle w:val="BodyTextL25"/>
      </w:pPr>
      <w:r>
        <w:rPr>
          <w:noProof/>
        </w:rPr>
        <w:drawing>
          <wp:inline distT="0" distB="0" distL="0" distR="0" wp14:anchorId="6E4C3ED4" wp14:editId="41AD1DF5">
            <wp:extent cx="3677163" cy="13146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BD61" w14:textId="2B4B8540" w:rsidR="00430B17" w:rsidRDefault="00430B17" w:rsidP="00104D90">
      <w:pPr>
        <w:pStyle w:val="BodyTextL25"/>
      </w:pPr>
      <w:r>
        <w:t>Scanning</w:t>
      </w:r>
    </w:p>
    <w:p w14:paraId="209F61E7" w14:textId="46F39CE5" w:rsidR="00430B17" w:rsidRDefault="000337E0" w:rsidP="00104D90">
      <w:pPr>
        <w:pStyle w:val="BodyTextL25"/>
      </w:pPr>
      <w:r>
        <w:rPr>
          <w:noProof/>
        </w:rPr>
        <w:drawing>
          <wp:inline distT="0" distB="0" distL="0" distR="0" wp14:anchorId="0AD6C5E0" wp14:editId="0CB1F054">
            <wp:extent cx="6400800" cy="2446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9D8F" w14:textId="41EE0AEB" w:rsidR="008F4150" w:rsidRPr="00104D90" w:rsidRDefault="008F4150" w:rsidP="005F3E50">
      <w:pPr>
        <w:pStyle w:val="Heading4"/>
      </w:pPr>
      <w:r w:rsidRPr="005F3E50">
        <w:rPr>
          <w:rFonts w:eastAsia="Calibri"/>
        </w:rPr>
        <w:t>Question</w:t>
      </w:r>
    </w:p>
    <w:p w14:paraId="55E91B05" w14:textId="215D6CBB" w:rsidR="6D62455F" w:rsidRDefault="4976C2E6" w:rsidP="005F3E50">
      <w:pPr>
        <w:pStyle w:val="BodyTextL25"/>
        <w:spacing w:before="0"/>
      </w:pPr>
      <w:r>
        <w:t>Which directories can be accessed through a web browser to list the files and subdirectories that they contain?</w:t>
      </w:r>
    </w:p>
    <w:p w14:paraId="20E1E04D" w14:textId="77777777" w:rsidR="000337E0" w:rsidRPr="000337E0" w:rsidRDefault="000337E0" w:rsidP="000337E0">
      <w:pPr>
        <w:pStyle w:val="BodyTextL25"/>
        <w:rPr>
          <w:lang w:val="en-ZW"/>
        </w:rPr>
      </w:pPr>
      <w:r w:rsidRPr="000337E0">
        <w:rPr>
          <w:lang w:val="en-ZW"/>
        </w:rPr>
        <w:t>/config/: Directory indexing found.</w:t>
      </w:r>
    </w:p>
    <w:p w14:paraId="1466A1DF" w14:textId="77777777" w:rsidR="000337E0" w:rsidRPr="000337E0" w:rsidRDefault="000337E0" w:rsidP="000337E0">
      <w:pPr>
        <w:pStyle w:val="BodyTextL25"/>
        <w:rPr>
          <w:lang w:val="en-ZW"/>
        </w:rPr>
      </w:pPr>
      <w:r w:rsidRPr="000337E0">
        <w:rPr>
          <w:lang w:val="en-ZW"/>
        </w:rPr>
        <w:t>+ /config/: Configuration information may be available remotely.</w:t>
      </w:r>
    </w:p>
    <w:p w14:paraId="405CAED2" w14:textId="77777777" w:rsidR="000337E0" w:rsidRPr="000337E0" w:rsidRDefault="000337E0" w:rsidP="000337E0">
      <w:pPr>
        <w:pStyle w:val="BodyTextL25"/>
        <w:rPr>
          <w:lang w:val="en-ZW"/>
        </w:rPr>
      </w:pPr>
      <w:r w:rsidRPr="000337E0">
        <w:rPr>
          <w:lang w:val="en-ZW"/>
        </w:rPr>
        <w:t>+ /docs/: Directory indexing found.</w:t>
      </w:r>
    </w:p>
    <w:p w14:paraId="3EAB7AB7" w14:textId="77777777" w:rsidR="000337E0" w:rsidRPr="000337E0" w:rsidRDefault="000337E0" w:rsidP="000337E0">
      <w:pPr>
        <w:pStyle w:val="BodyTextL25"/>
        <w:rPr>
          <w:lang w:val="en-ZW"/>
        </w:rPr>
      </w:pPr>
      <w:r w:rsidRPr="000337E0">
        <w:rPr>
          <w:lang w:val="en-ZW"/>
        </w:rPr>
        <w:t>+ /icons/README: Apache default file found. See: </w:t>
      </w:r>
      <w:hyperlink r:id="rId29" w:history="1">
        <w:r w:rsidRPr="000337E0">
          <w:rPr>
            <w:rStyle w:val="Hyperlink"/>
            <w:lang w:val="en-ZW"/>
          </w:rPr>
          <w:t>https://www.vntweb.co.uk/apache-restricting-access-to-iconsreadme/</w:t>
        </w:r>
      </w:hyperlink>
    </w:p>
    <w:p w14:paraId="538FA2CF" w14:textId="77777777" w:rsidR="000337E0" w:rsidRPr="000337E0" w:rsidRDefault="000337E0" w:rsidP="000337E0">
      <w:pPr>
        <w:pStyle w:val="BodyTextL25"/>
        <w:rPr>
          <w:lang w:val="en-ZW"/>
        </w:rPr>
      </w:pPr>
      <w:r w:rsidRPr="000337E0">
        <w:rPr>
          <w:lang w:val="en-ZW"/>
        </w:rPr>
        <w:t>+ /login.php: Admin login page/section found.</w:t>
      </w:r>
    </w:p>
    <w:p w14:paraId="18210DD7" w14:textId="77777777" w:rsidR="000337E0" w:rsidRDefault="000337E0" w:rsidP="005F3E50">
      <w:pPr>
        <w:pStyle w:val="BodyTextL25"/>
        <w:spacing w:before="0"/>
      </w:pPr>
    </w:p>
    <w:p w14:paraId="75BB9F73" w14:textId="77777777" w:rsidR="00430B17" w:rsidRDefault="00430B17" w:rsidP="005F3E50">
      <w:pPr>
        <w:pStyle w:val="BodyTextL25"/>
        <w:spacing w:before="0"/>
      </w:pPr>
    </w:p>
    <w:p w14:paraId="3F9E9AA5" w14:textId="15528AC1" w:rsidR="1204F27D" w:rsidRDefault="6EF3C77A" w:rsidP="785D9C4D">
      <w:pPr>
        <w:pStyle w:val="Heading3"/>
      </w:pPr>
      <w:r>
        <w:t xml:space="preserve">View the files contained in each directory to find the </w:t>
      </w:r>
      <w:r w:rsidR="00AE2780" w:rsidRPr="00F93709">
        <w:t>db_form.html</w:t>
      </w:r>
      <w:r w:rsidR="004B0FDC">
        <w:t xml:space="preserve"> </w:t>
      </w:r>
      <w:r>
        <w:t>file.</w:t>
      </w:r>
    </w:p>
    <w:p w14:paraId="5D28F915" w14:textId="404654E7" w:rsidR="0040029B" w:rsidRDefault="0040029B" w:rsidP="0040029B">
      <w:pPr>
        <w:pStyle w:val="BodyTextL25"/>
      </w:pPr>
      <w:r>
        <w:t>Create a URL in the web browser to access the viewable subdirectories. Find the file with the code for Challenge 2 located in one of the subdirectories.</w:t>
      </w:r>
    </w:p>
    <w:p w14:paraId="6533EA26" w14:textId="5C161A5D" w:rsidR="000337E0" w:rsidRDefault="00AF6CF1" w:rsidP="0040029B">
      <w:pPr>
        <w:pStyle w:val="BodyTextL25"/>
      </w:pPr>
      <w:r>
        <w:t>Address path 10.5.5.12</w:t>
      </w:r>
    </w:p>
    <w:p w14:paraId="56FE5746" w14:textId="24BA7446" w:rsidR="00AF6CF1" w:rsidRDefault="00AF6CF1" w:rsidP="0040029B">
      <w:pPr>
        <w:pStyle w:val="BodyTextL25"/>
      </w:pPr>
      <w:r>
        <w:rPr>
          <w:noProof/>
        </w:rPr>
        <w:drawing>
          <wp:inline distT="0" distB="0" distL="0" distR="0" wp14:anchorId="0D9900B3" wp14:editId="7935EC62">
            <wp:extent cx="3496163" cy="26102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60E5" w14:textId="6E7FF60C" w:rsidR="00AF6CF1" w:rsidRDefault="00AF6CF1" w:rsidP="0040029B">
      <w:pPr>
        <w:pStyle w:val="BodyTextL25"/>
      </w:pPr>
      <w:r>
        <w:rPr>
          <w:noProof/>
        </w:rPr>
        <w:drawing>
          <wp:inline distT="0" distB="0" distL="0" distR="0" wp14:anchorId="6EB73BD1" wp14:editId="43ECCCF7">
            <wp:extent cx="4220164" cy="32675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0DCA" w14:textId="5FC4979C" w:rsidR="00AF6CF1" w:rsidRDefault="00AF6CF1" w:rsidP="0040029B">
      <w:pPr>
        <w:pStyle w:val="BodyTextL25"/>
      </w:pPr>
      <w:r>
        <w:rPr>
          <w:noProof/>
        </w:rPr>
        <w:drawing>
          <wp:inline distT="0" distB="0" distL="0" distR="0" wp14:anchorId="13F937E8" wp14:editId="3D45038B">
            <wp:extent cx="4201111" cy="24577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7659" w14:textId="77777777" w:rsidR="0040029B" w:rsidRDefault="0040029B" w:rsidP="005F3E50">
      <w:pPr>
        <w:pStyle w:val="Heading4"/>
      </w:pPr>
      <w:r w:rsidRPr="005945E8">
        <w:rPr>
          <w:rStyle w:val="Heading4Char"/>
          <w:rFonts w:eastAsia="Calibri"/>
        </w:rPr>
        <w:t>Question</w:t>
      </w:r>
      <w:r>
        <w:rPr>
          <w:rStyle w:val="Heading4Char"/>
          <w:rFonts w:eastAsia="Calibri"/>
        </w:rPr>
        <w:t>s</w:t>
      </w:r>
    </w:p>
    <w:p w14:paraId="695CBA45" w14:textId="033B8961" w:rsidR="009238D2" w:rsidRDefault="009238D2" w:rsidP="009238D2">
      <w:pPr>
        <w:pStyle w:val="BodyTextL25"/>
        <w:spacing w:before="0"/>
      </w:pPr>
      <w:r>
        <w:t>In which two subdirectories can you look for the file?</w:t>
      </w:r>
      <w:r w:rsidR="00AF6CF1">
        <w:t xml:space="preserve"> (‘/config’ or ‘/docs’</w:t>
      </w:r>
    </w:p>
    <w:p w14:paraId="21AE4555" w14:textId="2DF2D904" w:rsidR="000337E0" w:rsidRDefault="00096D4A" w:rsidP="005F3E50">
      <w:pPr>
        <w:pStyle w:val="AnswerLineL25"/>
        <w:rPr>
          <w:i w:val="0"/>
          <w:iCs/>
        </w:rPr>
      </w:pPr>
      <w:r w:rsidRPr="000337E0">
        <w:rPr>
          <w:i w:val="0"/>
          <w:iCs/>
        </w:rPr>
        <w:t>T</w:t>
      </w:r>
      <w:r w:rsidR="00AF6CF1">
        <w:rPr>
          <w:i w:val="0"/>
          <w:iCs/>
        </w:rPr>
        <w:t xml:space="preserve">’/c </w:t>
      </w:r>
    </w:p>
    <w:p w14:paraId="3FFA34F6" w14:textId="1E5E63D5" w:rsidR="000337E0" w:rsidRDefault="000337E0" w:rsidP="005F3E50">
      <w:pPr>
        <w:pStyle w:val="AnswerLineL25"/>
        <w:rPr>
          <w:i w:val="0"/>
          <w:iCs/>
        </w:rPr>
      </w:pPr>
      <w:r>
        <w:rPr>
          <w:i w:val="0"/>
          <w:iCs/>
        </w:rPr>
        <w:t>A</w:t>
      </w:r>
    </w:p>
    <w:p w14:paraId="5F557514" w14:textId="071DC880" w:rsidR="000337E0" w:rsidRDefault="000337E0" w:rsidP="005F3E50">
      <w:pPr>
        <w:pStyle w:val="AnswerLineL25"/>
        <w:rPr>
          <w:i w:val="0"/>
          <w:iCs/>
        </w:rPr>
      </w:pPr>
      <w:r>
        <w:rPr>
          <w:i w:val="0"/>
          <w:iCs/>
        </w:rPr>
        <w:t>A</w:t>
      </w:r>
    </w:p>
    <w:p w14:paraId="417529AB" w14:textId="274D2D18" w:rsidR="000337E0" w:rsidRDefault="000337E0" w:rsidP="005F3E50">
      <w:pPr>
        <w:pStyle w:val="AnswerLineL25"/>
        <w:rPr>
          <w:i w:val="0"/>
          <w:iCs/>
        </w:rPr>
      </w:pPr>
      <w:r>
        <w:rPr>
          <w:i w:val="0"/>
          <w:iCs/>
        </w:rPr>
        <w:t>A</w:t>
      </w:r>
    </w:p>
    <w:p w14:paraId="2562E7EC" w14:textId="49AB00B1" w:rsidR="009238D2" w:rsidRDefault="000337E0" w:rsidP="005F3E50">
      <w:pPr>
        <w:pStyle w:val="AnswerLineL25"/>
      </w:pPr>
      <w:r>
        <w:rPr>
          <w:i w:val="0"/>
          <w:iCs/>
        </w:rPr>
        <w:t>address path 10.5.5.12</w:t>
      </w:r>
      <w:r w:rsidR="00096D4A" w:rsidRPr="000337E0">
        <w:rPr>
          <w:i w:val="0"/>
          <w:iCs/>
        </w:rPr>
        <w:t>ype</w:t>
      </w:r>
      <w:r w:rsidR="00096D4A">
        <w:t xml:space="preserve"> your answers here.</w:t>
      </w:r>
    </w:p>
    <w:p w14:paraId="7C10E508" w14:textId="75444012" w:rsidR="0040029B" w:rsidRDefault="0040029B" w:rsidP="0040029B">
      <w:pPr>
        <w:pStyle w:val="BodyTextL25"/>
        <w:spacing w:before="0"/>
      </w:pPr>
      <w:r>
        <w:t>What is the filename with the Challenge 2 code?</w:t>
      </w:r>
      <w:r w:rsidR="00AF6CF1">
        <w:t xml:space="preserve"> - db_form.html</w:t>
      </w:r>
    </w:p>
    <w:p w14:paraId="2F2F66A8" w14:textId="77777777" w:rsidR="0040029B" w:rsidRDefault="0040029B" w:rsidP="0040029B">
      <w:pPr>
        <w:pStyle w:val="AnswerLineL25"/>
      </w:pPr>
      <w:r>
        <w:t>Type your answers here.</w:t>
      </w:r>
    </w:p>
    <w:p w14:paraId="23C49CA0" w14:textId="2483B05F" w:rsidR="00702341" w:rsidRDefault="00702341" w:rsidP="00702341">
      <w:pPr>
        <w:pStyle w:val="BodyTextL25"/>
      </w:pPr>
      <w:r>
        <w:t>Which subdirectory held the file?</w:t>
      </w:r>
      <w:r w:rsidR="00AF6CF1">
        <w:t xml:space="preserve"> - /config</w:t>
      </w:r>
    </w:p>
    <w:p w14:paraId="32D578CA" w14:textId="54E115D5" w:rsidR="00B54E2F" w:rsidRDefault="00B54E2F" w:rsidP="00B54E2F">
      <w:pPr>
        <w:pStyle w:val="AnswerLineL25"/>
      </w:pPr>
      <w:r>
        <w:t>Type your answers here.</w:t>
      </w:r>
    </w:p>
    <w:p w14:paraId="2F6D9E6B" w14:textId="6B11E4C8" w:rsidR="33B09578" w:rsidRDefault="33B09578" w:rsidP="005945E8">
      <w:pPr>
        <w:pStyle w:val="BodyTextL50"/>
        <w:ind w:left="360"/>
      </w:pPr>
      <w:r>
        <w:t xml:space="preserve">What is the message contained in the </w:t>
      </w:r>
      <w:r w:rsidR="00D9330B">
        <w:t xml:space="preserve">flag </w:t>
      </w:r>
      <w:r>
        <w:t>file?</w:t>
      </w:r>
      <w:r w:rsidR="47B81A4C">
        <w:t xml:space="preserve"> Enter the code that you find in the file.</w:t>
      </w:r>
    </w:p>
    <w:p w14:paraId="2882B64F" w14:textId="1260AD60" w:rsidR="00AF6CF1" w:rsidRDefault="00AF6CF1" w:rsidP="005945E8">
      <w:pPr>
        <w:pStyle w:val="BodyTextL50"/>
        <w:ind w:left="360"/>
      </w:pPr>
      <w:r>
        <w:t>Great work</w:t>
      </w:r>
    </w:p>
    <w:p w14:paraId="21E7FDF7" w14:textId="7CF55EFB" w:rsidR="00AF6CF1" w:rsidRDefault="00AF6CF1" w:rsidP="005945E8">
      <w:pPr>
        <w:pStyle w:val="BodyTextL50"/>
        <w:ind w:left="360"/>
      </w:pPr>
      <w:r>
        <w:t>You found the flaf file for challenge 2</w:t>
      </w:r>
    </w:p>
    <w:p w14:paraId="6C49B5F9" w14:textId="4E09BAFE" w:rsidR="00AF6CF1" w:rsidRDefault="00AF6CF1" w:rsidP="005945E8">
      <w:pPr>
        <w:pStyle w:val="BodyTextL50"/>
        <w:ind w:left="360"/>
      </w:pPr>
      <w:r>
        <w:t>The code flag is: aWe-4975</w:t>
      </w:r>
    </w:p>
    <w:p w14:paraId="475D76CA" w14:textId="77777777" w:rsidR="005945E8" w:rsidRPr="005945E8" w:rsidRDefault="005945E8" w:rsidP="005F3E50">
      <w:pPr>
        <w:pStyle w:val="AnswerLineL25"/>
        <w:rPr>
          <w:szCs w:val="20"/>
        </w:rPr>
      </w:pPr>
      <w:r w:rsidRPr="005945E8">
        <w:t>Type your answers here.</w:t>
      </w:r>
    </w:p>
    <w:p w14:paraId="00D73809" w14:textId="5E736C34" w:rsidR="01797128" w:rsidRDefault="58BEECFC" w:rsidP="6C3D6B80">
      <w:pPr>
        <w:pStyle w:val="Heading3"/>
      </w:pPr>
      <w:r>
        <w:t xml:space="preserve">Research and propose </w:t>
      </w:r>
      <w:r w:rsidR="642B8DD8">
        <w:t>directory listing exploit</w:t>
      </w:r>
      <w:r>
        <w:t xml:space="preserve"> remediation</w:t>
      </w:r>
      <w:r w:rsidR="00D7399B">
        <w:t>.</w:t>
      </w:r>
    </w:p>
    <w:p w14:paraId="09E2A5E0" w14:textId="095C2167" w:rsidR="005945E8" w:rsidRDefault="005945E8" w:rsidP="005F3E50">
      <w:pPr>
        <w:pStyle w:val="Heading4"/>
        <w:rPr>
          <w:rFonts w:eastAsia="Arial"/>
        </w:rPr>
      </w:pPr>
      <w:r>
        <w:rPr>
          <w:rFonts w:eastAsia="Arial"/>
        </w:rPr>
        <w:t>Question:</w:t>
      </w:r>
    </w:p>
    <w:p w14:paraId="4D533AC9" w14:textId="516E4670" w:rsidR="01797128" w:rsidRDefault="01797128" w:rsidP="005F3E50">
      <w:pPr>
        <w:pStyle w:val="BodyTextL25"/>
        <w:spacing w:before="0"/>
      </w:pPr>
      <w:r w:rsidRPr="6C3D6B80">
        <w:t xml:space="preserve">What are </w:t>
      </w:r>
      <w:r w:rsidR="005945E8">
        <w:t xml:space="preserve">two </w:t>
      </w:r>
      <w:r w:rsidRPr="6C3D6B80">
        <w:t xml:space="preserve">remediation methods for preventing </w:t>
      </w:r>
      <w:r w:rsidR="005945E8">
        <w:t>directory listing exploits</w:t>
      </w:r>
      <w:r w:rsidRPr="6C3D6B80">
        <w:t xml:space="preserve">? </w:t>
      </w:r>
      <w:r w:rsidR="006771C5">
        <w:t>(Disable directroy listing on the web server and implement proper access controls/permissions</w:t>
      </w:r>
    </w:p>
    <w:p w14:paraId="6FE495F3" w14:textId="10B24107" w:rsidR="01797128" w:rsidRPr="005945E8" w:rsidRDefault="01797128" w:rsidP="005F3E50">
      <w:pPr>
        <w:pStyle w:val="AnswerLineL25"/>
        <w:rPr>
          <w:szCs w:val="20"/>
        </w:rPr>
      </w:pPr>
      <w:bookmarkStart w:id="0" w:name="_Hlk139885583"/>
      <w:r w:rsidRPr="006771C5">
        <w:rPr>
          <w:i w:val="0"/>
          <w:iCs/>
        </w:rPr>
        <w:t>Ty</w:t>
      </w:r>
      <w:r w:rsidR="006771C5">
        <w:rPr>
          <w:i w:val="0"/>
          <w:iCs/>
        </w:rPr>
        <w:t>kkk</w:t>
      </w:r>
      <w:r w:rsidRPr="006771C5">
        <w:rPr>
          <w:i w:val="0"/>
          <w:iCs/>
        </w:rPr>
        <w:t>pe</w:t>
      </w:r>
      <w:r w:rsidRPr="005945E8">
        <w:t xml:space="preserve"> your answers here.</w:t>
      </w:r>
    </w:p>
    <w:bookmarkEnd w:id="0"/>
    <w:p w14:paraId="70D1DEF5" w14:textId="7696A512" w:rsidR="005945E8" w:rsidRPr="005945E8" w:rsidRDefault="01797128" w:rsidP="00370F10">
      <w:pPr>
        <w:shd w:val="clear" w:color="auto" w:fill="FFFFFF"/>
        <w:spacing w:before="100" w:beforeAutospacing="1" w:after="100" w:afterAutospacing="1" w:line="240" w:lineRule="auto"/>
        <w:ind w:left="360"/>
        <w:rPr>
          <w:rStyle w:val="AnswerGray"/>
        </w:rPr>
      </w:pPr>
      <w:r w:rsidRPr="005945E8">
        <w:rPr>
          <w:rStyle w:val="AnswerGray"/>
        </w:rPr>
        <w:t xml:space="preserve">Answers may vary but include: </w:t>
      </w:r>
      <w:r w:rsidR="005945E8" w:rsidRPr="005945E8">
        <w:rPr>
          <w:rStyle w:val="AnswerGray"/>
        </w:rPr>
        <w:t>Configure your web server to prevent directory listings for all paths beneath the web root. Place into each directory a default file (such as index.htm) that the web server will display instead of returning a directory listing.</w:t>
      </w:r>
    </w:p>
    <w:p w14:paraId="33A25B70" w14:textId="53071BEC" w:rsidR="5A689925" w:rsidRDefault="25BB722D" w:rsidP="6C3D6B80">
      <w:pPr>
        <w:pStyle w:val="Heading2"/>
        <w:numPr>
          <w:ilvl w:val="1"/>
          <w:numId w:val="0"/>
        </w:numPr>
      </w:pPr>
      <w:r>
        <w:t>Challenge 3: Exploit open</w:t>
      </w:r>
      <w:r w:rsidR="7DD0004D">
        <w:t xml:space="preserve"> </w:t>
      </w:r>
      <w:r w:rsidR="7EDEC908">
        <w:t>SMB</w:t>
      </w:r>
      <w:r w:rsidR="60A62FB7">
        <w:t xml:space="preserve"> Server</w:t>
      </w:r>
      <w:r w:rsidR="794EDF99">
        <w:t xml:space="preserve"> </w:t>
      </w:r>
      <w:r w:rsidR="6ECEFCD4">
        <w:t>Shares</w:t>
      </w:r>
    </w:p>
    <w:p w14:paraId="4D43554D" w14:textId="144F2096" w:rsidR="00BF6F66" w:rsidRDefault="00BF6F66" w:rsidP="00BF6F66">
      <w:pPr>
        <w:pStyle w:val="BodyTextL25"/>
        <w:rPr>
          <w:b/>
          <w:bCs/>
        </w:rPr>
      </w:pPr>
      <w:r w:rsidRPr="3B2903D7">
        <w:rPr>
          <w:b/>
          <w:bCs/>
        </w:rPr>
        <w:t xml:space="preserve">Total points: </w:t>
      </w:r>
      <w:r w:rsidR="007A207F">
        <w:rPr>
          <w:b/>
          <w:bCs/>
        </w:rPr>
        <w:t>25</w:t>
      </w:r>
    </w:p>
    <w:p w14:paraId="32068AB3" w14:textId="58308665" w:rsidR="68246D7F" w:rsidRDefault="68246D7F" w:rsidP="3B2903D7">
      <w:pPr>
        <w:pStyle w:val="BodyTextL25"/>
      </w:pPr>
      <w:r>
        <w:t>In this part</w:t>
      </w:r>
      <w:r w:rsidR="005D5B63">
        <w:t>,</w:t>
      </w:r>
      <w:r>
        <w:t xml:space="preserve"> you </w:t>
      </w:r>
      <w:r w:rsidR="00AA596E">
        <w:t>want to</w:t>
      </w:r>
      <w:r>
        <w:t xml:space="preserve"> discover </w:t>
      </w:r>
      <w:r w:rsidR="00674B1B">
        <w:t>if there are any</w:t>
      </w:r>
      <w:r w:rsidR="00357132">
        <w:t xml:space="preserve"> unsecured</w:t>
      </w:r>
      <w:r w:rsidR="00674B1B">
        <w:t xml:space="preserve"> </w:t>
      </w:r>
      <w:r w:rsidR="2DA797E0">
        <w:t xml:space="preserve">shared directories located on </w:t>
      </w:r>
      <w:r w:rsidR="00AA596E">
        <w:t>an</w:t>
      </w:r>
      <w:r w:rsidR="2DA797E0">
        <w:t xml:space="preserve"> SMB server</w:t>
      </w:r>
      <w:r w:rsidR="00AA596E">
        <w:t xml:space="preserve"> in the 10.</w:t>
      </w:r>
      <w:r w:rsidR="00024623">
        <w:t>5</w:t>
      </w:r>
      <w:r w:rsidR="00AA596E">
        <w:t>.</w:t>
      </w:r>
      <w:r w:rsidR="00024623">
        <w:t>5</w:t>
      </w:r>
      <w:r w:rsidR="00AA596E">
        <w:t>.</w:t>
      </w:r>
      <w:r w:rsidR="00674B1B">
        <w:t>0/24 network</w:t>
      </w:r>
      <w:r w:rsidR="2DA797E0">
        <w:t xml:space="preserve">. </w:t>
      </w:r>
      <w:r w:rsidR="0626F1E7">
        <w:t>You can use any of the tools you learned in earlier labs to find the drive shares available on the servers.</w:t>
      </w:r>
    </w:p>
    <w:p w14:paraId="0DF603E1" w14:textId="3F0E326A" w:rsidR="735F96E7" w:rsidRDefault="42323D6C" w:rsidP="005945E8">
      <w:pPr>
        <w:pStyle w:val="Heading3"/>
        <w:numPr>
          <w:ilvl w:val="2"/>
          <w:numId w:val="40"/>
        </w:numPr>
      </w:pPr>
      <w:r>
        <w:t xml:space="preserve">Scan </w:t>
      </w:r>
      <w:r w:rsidR="7E82D25F">
        <w:t>f</w:t>
      </w:r>
      <w:r>
        <w:t>or potential targets</w:t>
      </w:r>
      <w:r w:rsidR="53D99C38">
        <w:t xml:space="preserve"> running SMB</w:t>
      </w:r>
      <w:r w:rsidR="0033378C">
        <w:t>.</w:t>
      </w:r>
    </w:p>
    <w:p w14:paraId="20195BDE" w14:textId="7B1A8124" w:rsidR="10B55568" w:rsidRDefault="10B55568" w:rsidP="003D7453">
      <w:pPr>
        <w:pStyle w:val="SubStepAlpha"/>
        <w:numPr>
          <w:ilvl w:val="0"/>
          <w:numId w:val="0"/>
        </w:numPr>
        <w:ind w:left="720" w:hanging="360"/>
      </w:pPr>
      <w:r>
        <w:t>Use scanning tools to s</w:t>
      </w:r>
      <w:r w:rsidR="2CC2219B">
        <w:t xml:space="preserve">can the </w:t>
      </w:r>
      <w:r w:rsidR="00CA35AC">
        <w:t>10.5.5.0/</w:t>
      </w:r>
      <w:r w:rsidR="0062200C">
        <w:t xml:space="preserve">24 </w:t>
      </w:r>
      <w:r w:rsidR="45305A6D">
        <w:t>LAN for potential targets for SMB enumeration</w:t>
      </w:r>
      <w:r w:rsidR="564763AA">
        <w:t>.</w:t>
      </w:r>
    </w:p>
    <w:p w14:paraId="42D93F22" w14:textId="592A5725" w:rsidR="008E69FF" w:rsidRDefault="008E69FF" w:rsidP="003D7453">
      <w:pPr>
        <w:pStyle w:val="SubStepAlpha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37475E43" wp14:editId="47F7EED4">
            <wp:extent cx="2610214" cy="133368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139D" w14:textId="491065B6" w:rsidR="008E69FF" w:rsidRDefault="008E69FF" w:rsidP="003D7453">
      <w:pPr>
        <w:pStyle w:val="SubStepAlpha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54968586" wp14:editId="2D8D3721">
            <wp:extent cx="5163271" cy="54871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DB60" w14:textId="4FC06A02" w:rsidR="008E69FF" w:rsidRDefault="008E69FF" w:rsidP="003D7453">
      <w:pPr>
        <w:pStyle w:val="SubStepAlpha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 wp14:anchorId="23AFA7D1" wp14:editId="24C5D5A5">
            <wp:extent cx="5811061" cy="61825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061B" w14:textId="5F99AAD9" w:rsidR="6C3D6B80" w:rsidRDefault="005945E8" w:rsidP="005945E8">
      <w:pPr>
        <w:pStyle w:val="Heading4"/>
      </w:pPr>
      <w:r>
        <w:t>Question</w:t>
      </w:r>
    </w:p>
    <w:p w14:paraId="74DD5FAB" w14:textId="349DFB74" w:rsidR="2ED23B9F" w:rsidRDefault="5CC0E647" w:rsidP="005F3E50">
      <w:pPr>
        <w:pStyle w:val="BodyTextL25"/>
        <w:spacing w:before="0"/>
      </w:pPr>
      <w:r>
        <w:t>Which host</w:t>
      </w:r>
      <w:r w:rsidR="2F75DA70">
        <w:t xml:space="preserve"> </w:t>
      </w:r>
      <w:r w:rsidR="490E8AF2">
        <w:t>on the 10.</w:t>
      </w:r>
      <w:r w:rsidR="00DE27B6">
        <w:t>5</w:t>
      </w:r>
      <w:r w:rsidR="490E8AF2">
        <w:t>.</w:t>
      </w:r>
      <w:r w:rsidR="00DE27B6">
        <w:t>5</w:t>
      </w:r>
      <w:r w:rsidR="490E8AF2">
        <w:t>.</w:t>
      </w:r>
      <w:r w:rsidR="00CA35AC">
        <w:t>0</w:t>
      </w:r>
      <w:r w:rsidR="490E8AF2">
        <w:t>/</w:t>
      </w:r>
      <w:r w:rsidR="00F3403A">
        <w:t>24</w:t>
      </w:r>
      <w:r w:rsidR="490E8AF2">
        <w:t xml:space="preserve"> network </w:t>
      </w:r>
      <w:r w:rsidR="4E1350F3">
        <w:t xml:space="preserve">has open ports indicating it </w:t>
      </w:r>
      <w:r w:rsidR="0B854FD6">
        <w:t>is</w:t>
      </w:r>
      <w:r w:rsidR="45F6A4E1">
        <w:t xml:space="preserve"> likely</w:t>
      </w:r>
      <w:r>
        <w:t xml:space="preserve"> </w:t>
      </w:r>
      <w:r w:rsidR="30FA0085">
        <w:t>running SMB services</w:t>
      </w:r>
      <w:r w:rsidR="1E955584">
        <w:t>?</w:t>
      </w:r>
      <w:r w:rsidR="008E69FF">
        <w:t xml:space="preserve"> -10.5.5.14</w:t>
      </w:r>
    </w:p>
    <w:p w14:paraId="253C3F8B" w14:textId="77777777" w:rsidR="005945E8" w:rsidRPr="005945E8" w:rsidRDefault="005945E8" w:rsidP="005F3E50">
      <w:pPr>
        <w:pStyle w:val="AnswerLineL25"/>
        <w:rPr>
          <w:szCs w:val="20"/>
        </w:rPr>
      </w:pPr>
      <w:r w:rsidRPr="005945E8">
        <w:t>Type your answers here.</w:t>
      </w:r>
    </w:p>
    <w:p w14:paraId="12118269" w14:textId="1D925791" w:rsidR="0CFA0A79" w:rsidRDefault="08DBC487" w:rsidP="083D9834">
      <w:pPr>
        <w:pStyle w:val="Heading3"/>
      </w:pPr>
      <w:r>
        <w:t xml:space="preserve">Determine </w:t>
      </w:r>
      <w:r w:rsidR="007234C1">
        <w:t xml:space="preserve">which </w:t>
      </w:r>
      <w:r>
        <w:t>SMB directories are shared and can be accessed by anonymous users</w:t>
      </w:r>
      <w:r w:rsidR="5BD9CA89">
        <w:t>.</w:t>
      </w:r>
    </w:p>
    <w:p w14:paraId="1233EA92" w14:textId="2BC4655D" w:rsidR="5D5DCC64" w:rsidRDefault="00F5239B" w:rsidP="083D9834">
      <w:pPr>
        <w:pStyle w:val="BodyTextL25"/>
      </w:pPr>
      <w:r>
        <w:t>Use a tool to scan the device that is running SMB and locate</w:t>
      </w:r>
      <w:r w:rsidR="001A51E5">
        <w:t xml:space="preserve"> the shares that can be accessed by anonymous users.</w:t>
      </w:r>
    </w:p>
    <w:p w14:paraId="28715A8E" w14:textId="157D8BB8" w:rsidR="008E69FF" w:rsidRDefault="008E69FF" w:rsidP="083D9834">
      <w:pPr>
        <w:pStyle w:val="BodyTextL25"/>
      </w:pPr>
      <w:r>
        <w:t>Enum4linux Tool</w:t>
      </w:r>
    </w:p>
    <w:p w14:paraId="0C65D668" w14:textId="00DF9470" w:rsidR="008E69FF" w:rsidRDefault="008E69FF" w:rsidP="083D9834">
      <w:pPr>
        <w:pStyle w:val="BodyTextL25"/>
      </w:pPr>
      <w:r>
        <w:rPr>
          <w:noProof/>
        </w:rPr>
        <w:drawing>
          <wp:inline distT="0" distB="0" distL="0" distR="0" wp14:anchorId="1C4E34C7" wp14:editId="6CDCE9DC">
            <wp:extent cx="6400800" cy="55606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7379" w14:textId="77777777" w:rsidR="008E69FF" w:rsidRDefault="008E69FF" w:rsidP="083D9834">
      <w:pPr>
        <w:pStyle w:val="BodyTextL25"/>
      </w:pPr>
    </w:p>
    <w:p w14:paraId="3C4D8B8C" w14:textId="683B1646" w:rsidR="6C3D6B80" w:rsidRPr="003D7453" w:rsidRDefault="003D7453" w:rsidP="003D7453">
      <w:pPr>
        <w:pStyle w:val="Heading4"/>
      </w:pPr>
      <w:r w:rsidRPr="003D7453">
        <w:t>Question</w:t>
      </w:r>
    </w:p>
    <w:p w14:paraId="515B4258" w14:textId="20670F74" w:rsidR="1ABD6E01" w:rsidRDefault="1ABD6E01" w:rsidP="005F3E50">
      <w:pPr>
        <w:pStyle w:val="BodyTextL25"/>
        <w:spacing w:before="0"/>
      </w:pPr>
      <w:r w:rsidRPr="6C3D6B80">
        <w:t>What shares are listed on the SMB server? Which ones are accessible without a valid user login?</w:t>
      </w:r>
      <w:r w:rsidR="008E69FF">
        <w:t xml:space="preserve"> – (home disk all directories, workfiles disk confidential workfiles, </w:t>
      </w:r>
      <w:r w:rsidR="005B7BD9">
        <w:t xml:space="preserve">print$ disk printer </w:t>
      </w:r>
      <w:proofErr w:type="gramStart"/>
      <w:r w:rsidR="005B7BD9">
        <w:t>drivers,IPC</w:t>
      </w:r>
      <w:proofErr w:type="gramEnd"/>
      <w:r w:rsidR="005B7BD9">
        <w:t>$ IPC IPC Service (Samba 4.9.5- Debian)</w:t>
      </w:r>
    </w:p>
    <w:p w14:paraId="39749089" w14:textId="77777777" w:rsidR="003D7453" w:rsidRPr="005945E8" w:rsidRDefault="003D7453" w:rsidP="005F3E50">
      <w:pPr>
        <w:pStyle w:val="AnswerLineL25"/>
        <w:rPr>
          <w:szCs w:val="20"/>
        </w:rPr>
      </w:pPr>
      <w:r w:rsidRPr="008E69FF">
        <w:rPr>
          <w:i w:val="0"/>
          <w:iCs/>
        </w:rPr>
        <w:t>Type</w:t>
      </w:r>
      <w:r w:rsidRPr="005945E8">
        <w:t xml:space="preserve"> your answers here.</w:t>
      </w:r>
    </w:p>
    <w:p w14:paraId="22D22171" w14:textId="68F1ED49" w:rsidR="0CFA0A79" w:rsidRDefault="003D7453" w:rsidP="083D9834">
      <w:pPr>
        <w:pStyle w:val="Heading3"/>
      </w:pPr>
      <w:r>
        <w:t>I</w:t>
      </w:r>
      <w:r w:rsidR="08DBC487">
        <w:t>nvestigate each shared directory to find the</w:t>
      </w:r>
      <w:r w:rsidR="0D216639">
        <w:t xml:space="preserve"> file.</w:t>
      </w:r>
    </w:p>
    <w:p w14:paraId="08574D0C" w14:textId="60CB9414" w:rsidR="00325ECB" w:rsidRDefault="00325ECB" w:rsidP="005F3E50">
      <w:pPr>
        <w:pStyle w:val="BodyTextL25"/>
      </w:pPr>
      <w:r>
        <w:t>Use the SMB</w:t>
      </w:r>
      <w:r w:rsidR="00846D90">
        <w:t>-</w:t>
      </w:r>
      <w:r>
        <w:t>native client to access the drive shares on the SMB server. Use the dir, ls, cd, and other commands to find subdirectories and files</w:t>
      </w:r>
      <w:r w:rsidR="00196E90">
        <w:t>.</w:t>
      </w:r>
    </w:p>
    <w:p w14:paraId="1AEE1649" w14:textId="09168A56" w:rsidR="007B6174" w:rsidRDefault="005B7BD9" w:rsidP="005F3E50">
      <w:pPr>
        <w:pStyle w:val="BodyTextL25"/>
      </w:pPr>
      <w:r>
        <w:rPr>
          <w:noProof/>
        </w:rPr>
        <w:drawing>
          <wp:inline distT="0" distB="0" distL="0" distR="0" wp14:anchorId="49010162" wp14:editId="144A7FD3">
            <wp:extent cx="6400800" cy="3976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C010" w14:textId="125734D6" w:rsidR="005B7BD9" w:rsidRDefault="005B7BD9" w:rsidP="005F3E50">
      <w:pPr>
        <w:pStyle w:val="BodyTextL25"/>
      </w:pPr>
      <w:r>
        <w:t>/</w:t>
      </w:r>
      <w:proofErr w:type="gramStart"/>
      <w:r>
        <w:t>workfiles</w:t>
      </w:r>
      <w:proofErr w:type="gramEnd"/>
    </w:p>
    <w:p w14:paraId="3692C205" w14:textId="3774EC8C" w:rsidR="005B7BD9" w:rsidRDefault="005B7BD9" w:rsidP="005F3E50">
      <w:pPr>
        <w:pStyle w:val="BodyTextL25"/>
      </w:pPr>
      <w:r>
        <w:rPr>
          <w:noProof/>
        </w:rPr>
        <w:drawing>
          <wp:inline distT="0" distB="0" distL="0" distR="0" wp14:anchorId="5811FCCF" wp14:editId="578F81D7">
            <wp:extent cx="6400800" cy="3899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8FBA" w14:textId="5CD90A1F" w:rsidR="005B7BD9" w:rsidRDefault="005B7BD9" w:rsidP="005F3E50">
      <w:pPr>
        <w:pStyle w:val="BodyTextL25"/>
      </w:pPr>
      <w:r>
        <w:t>/print</w:t>
      </w:r>
      <w:r w:rsidR="000A125A">
        <w:t>$</w:t>
      </w:r>
    </w:p>
    <w:p w14:paraId="0D6622E7" w14:textId="6A25677D" w:rsidR="00E57CC0" w:rsidRDefault="00E57CC0" w:rsidP="005F3E50">
      <w:pPr>
        <w:pStyle w:val="BodyTextL25"/>
      </w:pPr>
      <w:r>
        <w:rPr>
          <w:noProof/>
        </w:rPr>
        <w:drawing>
          <wp:inline distT="0" distB="0" distL="0" distR="0" wp14:anchorId="329DB5FA" wp14:editId="2879F7D5">
            <wp:extent cx="4944165" cy="14956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20B2" w14:textId="36804977" w:rsidR="00E57CC0" w:rsidRDefault="00E57CC0" w:rsidP="005F3E50">
      <w:pPr>
        <w:pStyle w:val="BodyTextL25"/>
      </w:pPr>
    </w:p>
    <w:p w14:paraId="728F2E86" w14:textId="4DDF4297" w:rsidR="00E57CC0" w:rsidRDefault="00E57CC0" w:rsidP="005F3E50">
      <w:pPr>
        <w:pStyle w:val="BodyTextL25"/>
      </w:pPr>
      <w:r>
        <w:t>List of directories and results</w:t>
      </w:r>
    </w:p>
    <w:p w14:paraId="090A8ACD" w14:textId="45239C61" w:rsidR="00E57CC0" w:rsidRDefault="00E57CC0" w:rsidP="005F3E50">
      <w:pPr>
        <w:pStyle w:val="BodyTextL25"/>
      </w:pPr>
      <w:r>
        <w:rPr>
          <w:noProof/>
        </w:rPr>
        <w:drawing>
          <wp:inline distT="0" distB="0" distL="0" distR="0" wp14:anchorId="0232FEE6" wp14:editId="5A0C9232">
            <wp:extent cx="6400800" cy="3867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C246" w14:textId="3999933D" w:rsidR="007B6174" w:rsidRDefault="00E57CC0" w:rsidP="005F3E50">
      <w:pPr>
        <w:pStyle w:val="BodyTextL25"/>
      </w:pPr>
      <w:r>
        <w:t xml:space="preserve"> Checking the directories</w:t>
      </w:r>
    </w:p>
    <w:p w14:paraId="53B26FB7" w14:textId="0F0BE258" w:rsidR="00E57CC0" w:rsidRDefault="00E57CC0" w:rsidP="005F3E50">
      <w:pPr>
        <w:pStyle w:val="BodyTextL25"/>
      </w:pPr>
      <w:r>
        <w:rPr>
          <w:noProof/>
        </w:rPr>
        <w:drawing>
          <wp:inline distT="0" distB="0" distL="0" distR="0" wp14:anchorId="6E320198" wp14:editId="03EBFB14">
            <wp:extent cx="6400800" cy="5131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6A9" w14:textId="3A1F8650" w:rsidR="00E57CC0" w:rsidRDefault="00E57CC0" w:rsidP="005F3E50">
      <w:pPr>
        <w:pStyle w:val="BodyTextL25"/>
      </w:pPr>
      <w:r>
        <w:rPr>
          <w:noProof/>
        </w:rPr>
        <w:drawing>
          <wp:inline distT="0" distB="0" distL="0" distR="0" wp14:anchorId="2AB2D86E" wp14:editId="06DF2873">
            <wp:extent cx="6192114" cy="604921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904A" w14:textId="4DDA5CA3" w:rsidR="00E57CC0" w:rsidRDefault="00E57CC0" w:rsidP="005F3E50">
      <w:pPr>
        <w:pStyle w:val="BodyTextL25"/>
      </w:pPr>
      <w:r>
        <w:rPr>
          <w:noProof/>
        </w:rPr>
        <w:drawing>
          <wp:inline distT="0" distB="0" distL="0" distR="0" wp14:anchorId="4D20CA48" wp14:editId="1EA6C9CF">
            <wp:extent cx="6400800" cy="6109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C190" w14:textId="1E694AFF" w:rsidR="007B6174" w:rsidRDefault="007B6174" w:rsidP="005F3E50">
      <w:pPr>
        <w:pStyle w:val="BodyTextL25"/>
      </w:pPr>
    </w:p>
    <w:p w14:paraId="486ED81A" w14:textId="65C4C6ED" w:rsidR="007B6174" w:rsidRDefault="007B6174" w:rsidP="005F3E50">
      <w:pPr>
        <w:pStyle w:val="BodyTextL25"/>
      </w:pPr>
    </w:p>
    <w:p w14:paraId="4EE46C48" w14:textId="77777777" w:rsidR="007B6174" w:rsidRPr="00325ECB" w:rsidRDefault="007B6174" w:rsidP="005F3E50">
      <w:pPr>
        <w:pStyle w:val="BodyTextL25"/>
      </w:pPr>
    </w:p>
    <w:p w14:paraId="615A5F9A" w14:textId="2884C8F7" w:rsidR="003D7453" w:rsidRDefault="00465A40" w:rsidP="005F3E50">
      <w:pPr>
        <w:pStyle w:val="BodyTextL25"/>
      </w:pPr>
      <w:r>
        <w:t xml:space="preserve">Locate the </w:t>
      </w:r>
      <w:r w:rsidR="00C90ABA">
        <w:t>file with the Challenge 3 code</w:t>
      </w:r>
      <w:r>
        <w:t xml:space="preserve">. Download </w:t>
      </w:r>
      <w:r w:rsidR="00A5253A">
        <w:t xml:space="preserve">the file and </w:t>
      </w:r>
      <w:r>
        <w:t xml:space="preserve">open </w:t>
      </w:r>
      <w:r w:rsidR="00A5253A">
        <w:t>it locally.</w:t>
      </w:r>
    </w:p>
    <w:p w14:paraId="37B4A5D6" w14:textId="16D474DB" w:rsidR="00465A40" w:rsidRDefault="00465A40" w:rsidP="00B63962">
      <w:pPr>
        <w:pStyle w:val="Heading4"/>
      </w:pPr>
      <w:r>
        <w:t>Question</w:t>
      </w:r>
      <w:r w:rsidR="004B13BA">
        <w:t>s</w:t>
      </w:r>
    </w:p>
    <w:p w14:paraId="01CE05C5" w14:textId="7F98CB75" w:rsidR="00465A40" w:rsidRDefault="34DE11F9" w:rsidP="005F3E50">
      <w:pPr>
        <w:pStyle w:val="BodyTextL25"/>
        <w:spacing w:before="0"/>
      </w:pPr>
      <w:r>
        <w:t xml:space="preserve">In which </w:t>
      </w:r>
      <w:r w:rsidR="00AE5ED7">
        <w:t>share</w:t>
      </w:r>
      <w:r>
        <w:t xml:space="preserve"> is the </w:t>
      </w:r>
      <w:r w:rsidR="00AE5ED7">
        <w:t>file f</w:t>
      </w:r>
      <w:r>
        <w:t>ound?</w:t>
      </w:r>
    </w:p>
    <w:p w14:paraId="23C24FBA" w14:textId="0D0858A8" w:rsidR="00E57CC0" w:rsidRDefault="00E57CC0" w:rsidP="005F3E50">
      <w:pPr>
        <w:pStyle w:val="BodyTextL25"/>
        <w:spacing w:before="0"/>
      </w:pPr>
      <w:r>
        <w:t>Print$</w:t>
      </w:r>
    </w:p>
    <w:p w14:paraId="57C01641" w14:textId="77777777" w:rsidR="00465A40" w:rsidRPr="005945E8" w:rsidRDefault="00465A40" w:rsidP="005F3E50">
      <w:pPr>
        <w:pStyle w:val="AnswerLineL25"/>
        <w:rPr>
          <w:szCs w:val="20"/>
        </w:rPr>
      </w:pPr>
      <w:r w:rsidRPr="005945E8">
        <w:t>Type your answers here.</w:t>
      </w:r>
    </w:p>
    <w:p w14:paraId="24A74A68" w14:textId="57A702B1" w:rsidR="000926C1" w:rsidRDefault="005534D7" w:rsidP="000926C1">
      <w:pPr>
        <w:pStyle w:val="BodyTextL25"/>
      </w:pPr>
      <w:r>
        <w:t xml:space="preserve">What is the name of the </w:t>
      </w:r>
      <w:r w:rsidR="000926C1">
        <w:t>file with Challenge 3 code</w:t>
      </w:r>
      <w:r w:rsidR="00EF1446">
        <w:t>?</w:t>
      </w:r>
    </w:p>
    <w:p w14:paraId="3D1F265B" w14:textId="1DD97848" w:rsidR="00CF06F7" w:rsidRDefault="00CF06F7" w:rsidP="000926C1">
      <w:pPr>
        <w:pStyle w:val="BodyTextL25"/>
      </w:pPr>
      <w:r w:rsidRPr="00CF06F7">
        <w:t>sxij42.txt</w:t>
      </w:r>
    </w:p>
    <w:p w14:paraId="6496DECA" w14:textId="77777777" w:rsidR="000926C1" w:rsidRPr="005945E8" w:rsidRDefault="000926C1" w:rsidP="000926C1">
      <w:pPr>
        <w:pStyle w:val="AnswerLineL25"/>
        <w:rPr>
          <w:szCs w:val="20"/>
        </w:rPr>
      </w:pPr>
      <w:r w:rsidRPr="005945E8">
        <w:t>Type your answers here.</w:t>
      </w:r>
    </w:p>
    <w:p w14:paraId="6162C7E2" w14:textId="3AE82DD6" w:rsidR="5C95FEB7" w:rsidRDefault="188B586C" w:rsidP="005F3E50">
      <w:pPr>
        <w:pStyle w:val="BodyTextL25"/>
      </w:pPr>
      <w:r>
        <w:t xml:space="preserve">Enter the code </w:t>
      </w:r>
      <w:r w:rsidR="00CA18AB">
        <w:t xml:space="preserve">for </w:t>
      </w:r>
      <w:r w:rsidR="00374882">
        <w:t>C</w:t>
      </w:r>
      <w:r w:rsidR="00CA18AB">
        <w:t>hallenge 3 below</w:t>
      </w:r>
      <w:r>
        <w:t>.</w:t>
      </w:r>
    </w:p>
    <w:p w14:paraId="06186311" w14:textId="77777777" w:rsidR="00CF06F7" w:rsidRPr="00CF06F7" w:rsidRDefault="00CF06F7" w:rsidP="00CF06F7">
      <w:pPr>
        <w:pStyle w:val="BodyTextL25"/>
        <w:rPr>
          <w:lang w:val="en-ZW"/>
        </w:rPr>
      </w:pPr>
      <w:r w:rsidRPr="00CF06F7">
        <w:rPr>
          <w:lang w:val="en-ZW"/>
        </w:rPr>
        <w:t>Congratulations!</w:t>
      </w:r>
    </w:p>
    <w:p w14:paraId="709D3A8C" w14:textId="77777777" w:rsidR="00CF06F7" w:rsidRPr="00CF06F7" w:rsidRDefault="00CF06F7" w:rsidP="00CF06F7">
      <w:pPr>
        <w:pStyle w:val="BodyTextL25"/>
        <w:rPr>
          <w:lang w:val="en-ZW"/>
        </w:rPr>
      </w:pPr>
      <w:r w:rsidRPr="00CF06F7">
        <w:rPr>
          <w:lang w:val="en-ZW"/>
        </w:rPr>
        <w:t>You found the flag for Challenge 3!</w:t>
      </w:r>
    </w:p>
    <w:p w14:paraId="5ADBEF9D" w14:textId="77777777" w:rsidR="00CF06F7" w:rsidRPr="00CF06F7" w:rsidRDefault="00CF06F7" w:rsidP="00CF06F7">
      <w:pPr>
        <w:pStyle w:val="BodyTextL25"/>
        <w:rPr>
          <w:lang w:val="en-ZW"/>
        </w:rPr>
      </w:pPr>
      <w:r w:rsidRPr="00CF06F7">
        <w:rPr>
          <w:lang w:val="en-ZW"/>
        </w:rPr>
        <w:t>The code for this challenge is NWs39691.</w:t>
      </w:r>
    </w:p>
    <w:p w14:paraId="78332FBF" w14:textId="77777777" w:rsidR="00CF06F7" w:rsidRDefault="00CF06F7" w:rsidP="005F3E50">
      <w:pPr>
        <w:pStyle w:val="BodyTextL25"/>
      </w:pPr>
    </w:p>
    <w:p w14:paraId="37542DFF" w14:textId="77777777" w:rsidR="00B63962" w:rsidRPr="005945E8" w:rsidRDefault="00B63962" w:rsidP="005F3E50">
      <w:pPr>
        <w:pStyle w:val="AnswerLineL25"/>
        <w:rPr>
          <w:szCs w:val="20"/>
        </w:rPr>
      </w:pPr>
      <w:r w:rsidRPr="005945E8">
        <w:t>Type your answers here.</w:t>
      </w:r>
    </w:p>
    <w:p w14:paraId="54D37056" w14:textId="1AC0D505" w:rsidR="5C95FEB7" w:rsidRDefault="76F8DA93" w:rsidP="3B2903D7">
      <w:pPr>
        <w:pStyle w:val="Heading3"/>
      </w:pPr>
      <w:r>
        <w:t>Research and propose S</w:t>
      </w:r>
      <w:r w:rsidR="607286F5">
        <w:t>MB</w:t>
      </w:r>
      <w:r>
        <w:t xml:space="preserve"> attack remediation</w:t>
      </w:r>
      <w:r w:rsidR="00C1781B">
        <w:t>.</w:t>
      </w:r>
    </w:p>
    <w:p w14:paraId="2387B8B4" w14:textId="705EE1EF" w:rsidR="00B63962" w:rsidRDefault="00B63962" w:rsidP="00B63962">
      <w:pPr>
        <w:pStyle w:val="Heading4"/>
        <w:rPr>
          <w:rFonts w:eastAsia="Arial"/>
        </w:rPr>
      </w:pPr>
      <w:r>
        <w:rPr>
          <w:rFonts w:eastAsia="Arial"/>
        </w:rPr>
        <w:t>Question</w:t>
      </w:r>
    </w:p>
    <w:p w14:paraId="1D8B45F5" w14:textId="091E3967" w:rsidR="5D0E1699" w:rsidRDefault="5D0E1699" w:rsidP="005F3E50">
      <w:pPr>
        <w:pStyle w:val="BodyTextL25"/>
        <w:spacing w:before="0"/>
      </w:pPr>
      <w:r w:rsidRPr="083D9834">
        <w:t xml:space="preserve">What are </w:t>
      </w:r>
      <w:r w:rsidR="00B63962">
        <w:t>two</w:t>
      </w:r>
      <w:r w:rsidRPr="083D9834">
        <w:t xml:space="preserve"> remediation methods for preventing S</w:t>
      </w:r>
      <w:r w:rsidR="725A19DF" w:rsidRPr="083D9834">
        <w:t>MB servers from being accessed</w:t>
      </w:r>
      <w:r w:rsidRPr="083D9834">
        <w:t xml:space="preserve">? </w:t>
      </w:r>
    </w:p>
    <w:p w14:paraId="678CCE9A" w14:textId="78275D5C" w:rsidR="00CF06F7" w:rsidRDefault="00CF06F7" w:rsidP="00CF06F7">
      <w:pPr>
        <w:pStyle w:val="BodyTextL25"/>
        <w:numPr>
          <w:ilvl w:val="0"/>
          <w:numId w:val="49"/>
        </w:numPr>
        <w:spacing w:before="0"/>
      </w:pPr>
      <w:r w:rsidRPr="00CF06F7">
        <w:t>Restrict SMB access using firewalls and network segmentation</w:t>
      </w:r>
    </w:p>
    <w:p w14:paraId="1935819E" w14:textId="488FF2DD" w:rsidR="00CF06F7" w:rsidRDefault="00CF06F7" w:rsidP="00CF06F7">
      <w:pPr>
        <w:pStyle w:val="BodyTextL25"/>
        <w:numPr>
          <w:ilvl w:val="0"/>
          <w:numId w:val="49"/>
        </w:numPr>
        <w:spacing w:before="0"/>
      </w:pPr>
      <w:r w:rsidRPr="00CF06F7">
        <w:t>Enforce strong authentication and disable insecure SMB versions</w:t>
      </w:r>
    </w:p>
    <w:p w14:paraId="377FA45C" w14:textId="4EEB6DAF" w:rsidR="00B63962" w:rsidRPr="003A333F" w:rsidRDefault="00B63962" w:rsidP="005F3E50">
      <w:pPr>
        <w:pStyle w:val="AnswerLineL25"/>
      </w:pPr>
      <w:r w:rsidRPr="003A333F">
        <w:t>Type your answers here.</w:t>
      </w:r>
    </w:p>
    <w:p w14:paraId="22766821" w14:textId="3DC25EE3" w:rsidR="605CB6E6" w:rsidRDefault="605CB6E6" w:rsidP="6C3D6B80">
      <w:pPr>
        <w:pStyle w:val="Heading2"/>
        <w:numPr>
          <w:ilvl w:val="1"/>
          <w:numId w:val="0"/>
        </w:numPr>
      </w:pPr>
      <w:r>
        <w:t xml:space="preserve">Challenge 4: </w:t>
      </w:r>
      <w:r w:rsidR="42D1887B">
        <w:t xml:space="preserve">Analyze a .pcap file </w:t>
      </w:r>
      <w:r w:rsidR="134DC238">
        <w:t>to find information.</w:t>
      </w:r>
    </w:p>
    <w:p w14:paraId="189C8E48" w14:textId="47FB6E49" w:rsidR="00846D90" w:rsidRDefault="00846D90" w:rsidP="00193165">
      <w:pPr>
        <w:pStyle w:val="BodyTextL25"/>
      </w:pPr>
      <w:r w:rsidRPr="00846D90">
        <w:rPr>
          <w:b/>
          <w:bCs/>
        </w:rPr>
        <w:t>Total Points</w:t>
      </w:r>
      <w:r>
        <w:t xml:space="preserve">: </w:t>
      </w:r>
      <w:r w:rsidR="007A207F">
        <w:rPr>
          <w:b/>
          <w:bCs/>
        </w:rPr>
        <w:t>25</w:t>
      </w:r>
    </w:p>
    <w:p w14:paraId="08FB83A1" w14:textId="64BEFA7D" w:rsidR="00193165" w:rsidRPr="00193165" w:rsidRDefault="00193165" w:rsidP="00193165">
      <w:pPr>
        <w:pStyle w:val="BodyTextL25"/>
      </w:pPr>
      <w:r>
        <w:t xml:space="preserve">As part of your reconnaissance effort, your team captured traffic using Wireshark. The capture file, </w:t>
      </w:r>
      <w:proofErr w:type="gramStart"/>
      <w:r w:rsidRPr="69B8322E">
        <w:rPr>
          <w:b/>
          <w:bCs/>
        </w:rPr>
        <w:t>SA.pcap</w:t>
      </w:r>
      <w:proofErr w:type="gramEnd"/>
      <w:r w:rsidRPr="005F3E50">
        <w:t>,</w:t>
      </w:r>
      <w:r>
        <w:t xml:space="preserve"> is located in the </w:t>
      </w:r>
      <w:r w:rsidR="00473200">
        <w:rPr>
          <w:b/>
          <w:bCs/>
        </w:rPr>
        <w:t>Downloads</w:t>
      </w:r>
      <w:r>
        <w:t xml:space="preserve"> subdirectory within the </w:t>
      </w:r>
      <w:r w:rsidRPr="69B8322E">
        <w:rPr>
          <w:b/>
          <w:bCs/>
        </w:rPr>
        <w:t>kali</w:t>
      </w:r>
      <w:r>
        <w:t xml:space="preserve"> user home directory.</w:t>
      </w:r>
    </w:p>
    <w:p w14:paraId="540792F4" w14:textId="0D9C66F4" w:rsidR="665872E2" w:rsidRDefault="665872E2" w:rsidP="00B63962">
      <w:pPr>
        <w:pStyle w:val="Heading3"/>
        <w:numPr>
          <w:ilvl w:val="2"/>
          <w:numId w:val="41"/>
        </w:numPr>
      </w:pPr>
      <w:r>
        <w:t xml:space="preserve"> </w:t>
      </w:r>
      <w:r w:rsidR="0A0B5D86">
        <w:t>Find and analyze the SA.pcap file.</w:t>
      </w:r>
    </w:p>
    <w:p w14:paraId="57FC0138" w14:textId="6416ED5A" w:rsidR="2A13D8C8" w:rsidRDefault="43BED6FA" w:rsidP="6C3D6B80">
      <w:pPr>
        <w:pStyle w:val="BodyTextL25"/>
      </w:pPr>
      <w:r>
        <w:t>Analyze the</w:t>
      </w:r>
      <w:r w:rsidR="3EFEA6F9">
        <w:t xml:space="preserve"> content of th</w:t>
      </w:r>
      <w:r w:rsidR="00193165">
        <w:t>e PCAP</w:t>
      </w:r>
      <w:r w:rsidR="3EFEA6F9">
        <w:t xml:space="preserve"> file to determine the </w:t>
      </w:r>
      <w:r w:rsidR="2E8BB8D5">
        <w:t xml:space="preserve">IP address of the </w:t>
      </w:r>
      <w:r w:rsidR="3EFEA6F9">
        <w:t xml:space="preserve">target </w:t>
      </w:r>
      <w:r w:rsidR="66D89A15">
        <w:t xml:space="preserve">computer </w:t>
      </w:r>
      <w:r w:rsidR="3EFEA6F9">
        <w:t>and the</w:t>
      </w:r>
      <w:r w:rsidR="1101196C">
        <w:t xml:space="preserve"> URL</w:t>
      </w:r>
      <w:r w:rsidR="3EFEA6F9">
        <w:t xml:space="preserve"> location of the file</w:t>
      </w:r>
      <w:r w:rsidR="00EF0E32">
        <w:t xml:space="preserve"> with the Challenge 4 code</w:t>
      </w:r>
    </w:p>
    <w:p w14:paraId="5E9C845D" w14:textId="5096B9F9" w:rsidR="00156106" w:rsidRDefault="00156106" w:rsidP="00156106">
      <w:pPr>
        <w:pStyle w:val="BodyTextL25"/>
        <w:numPr>
          <w:ilvl w:val="0"/>
          <w:numId w:val="48"/>
        </w:numPr>
      </w:pPr>
      <w:r>
        <w:t>Open wireshark</w:t>
      </w:r>
    </w:p>
    <w:p w14:paraId="41695CD3" w14:textId="1FCB4E02" w:rsidR="00156106" w:rsidRDefault="00156106" w:rsidP="00156106">
      <w:pPr>
        <w:pStyle w:val="BodyTextL25"/>
        <w:ind w:left="1080"/>
      </w:pPr>
      <w:r>
        <w:rPr>
          <w:noProof/>
        </w:rPr>
        <w:drawing>
          <wp:inline distT="0" distB="0" distL="0" distR="0" wp14:anchorId="1E7D2166" wp14:editId="0DD0D6C0">
            <wp:extent cx="3915321" cy="30579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566D" w14:textId="45E82142" w:rsidR="00156106" w:rsidRDefault="00156106" w:rsidP="00156106">
      <w:pPr>
        <w:pStyle w:val="BodyTextL25"/>
        <w:ind w:left="1080"/>
      </w:pPr>
    </w:p>
    <w:p w14:paraId="7550BBDD" w14:textId="0051D892" w:rsidR="00156106" w:rsidRDefault="00156106" w:rsidP="00156106">
      <w:pPr>
        <w:pStyle w:val="BodyTextL25"/>
        <w:ind w:left="1080"/>
      </w:pPr>
      <w:r>
        <w:t>Filter traffic</w:t>
      </w:r>
    </w:p>
    <w:p w14:paraId="5EEE197A" w14:textId="0E0B71FD" w:rsidR="00156106" w:rsidRDefault="00156106" w:rsidP="00156106">
      <w:pPr>
        <w:pStyle w:val="BodyTextL25"/>
        <w:ind w:left="1080"/>
      </w:pPr>
      <w:r>
        <w:rPr>
          <w:noProof/>
        </w:rPr>
        <w:drawing>
          <wp:inline distT="0" distB="0" distL="0" distR="0" wp14:anchorId="6820B493" wp14:editId="3811831C">
            <wp:extent cx="6400800" cy="31108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206E" w14:textId="77777777" w:rsidR="00156106" w:rsidRDefault="00156106" w:rsidP="00156106">
      <w:pPr>
        <w:pStyle w:val="BodyTextL25"/>
        <w:ind w:left="1080"/>
      </w:pPr>
    </w:p>
    <w:p w14:paraId="05D25F1E" w14:textId="74145091" w:rsidR="00B63962" w:rsidRDefault="00B63962" w:rsidP="00B63962">
      <w:pPr>
        <w:pStyle w:val="Heading4"/>
      </w:pPr>
      <w:r>
        <w:t>Question</w:t>
      </w:r>
    </w:p>
    <w:p w14:paraId="5C6913C4" w14:textId="741F6C88" w:rsidR="57B41B1F" w:rsidRDefault="57B41B1F" w:rsidP="005F3E50">
      <w:pPr>
        <w:pStyle w:val="BodyTextL25"/>
        <w:spacing w:before="0"/>
      </w:pPr>
      <w:r>
        <w:t>What is the IP address of the target computer?</w:t>
      </w:r>
      <w:r w:rsidR="00156106">
        <w:t xml:space="preserve"> -10.5.5.11</w:t>
      </w:r>
    </w:p>
    <w:p w14:paraId="6F7C81BA" w14:textId="667DC62F" w:rsidR="00B63962" w:rsidRPr="005F3E50" w:rsidRDefault="00B63962" w:rsidP="005F3E50">
      <w:pPr>
        <w:pStyle w:val="AnswerLineL25"/>
        <w:rPr>
          <w:b w:val="0"/>
          <w:i w:val="0"/>
        </w:rPr>
      </w:pPr>
      <w:r w:rsidRPr="005F3E50">
        <w:t>Type your answers here.</w:t>
      </w:r>
    </w:p>
    <w:p w14:paraId="53E19C94" w14:textId="64287365" w:rsidR="00F3116D" w:rsidRDefault="00F3116D" w:rsidP="00D40827">
      <w:pPr>
        <w:pStyle w:val="BodyTextL25"/>
        <w:numPr>
          <w:ilvl w:val="0"/>
          <w:numId w:val="48"/>
        </w:numPr>
        <w:rPr>
          <w:rStyle w:val="AnswerGray"/>
          <w:b w:val="0"/>
          <w:shd w:val="clear" w:color="auto" w:fill="auto"/>
        </w:rPr>
      </w:pPr>
      <w:r w:rsidRPr="00F3116D">
        <w:rPr>
          <w:rStyle w:val="AnswerGray"/>
          <w:b w:val="0"/>
          <w:shd w:val="clear" w:color="auto" w:fill="auto"/>
        </w:rPr>
        <w:t xml:space="preserve">What directories </w:t>
      </w:r>
      <w:r w:rsidR="002B333D">
        <w:rPr>
          <w:rStyle w:val="AnswerGray"/>
          <w:b w:val="0"/>
          <w:shd w:val="clear" w:color="auto" w:fill="auto"/>
        </w:rPr>
        <w:t>on the target are revealed in the PCAP?</w:t>
      </w:r>
    </w:p>
    <w:p w14:paraId="66544389" w14:textId="77777777" w:rsidR="00D40827" w:rsidRPr="00D40827" w:rsidRDefault="00D40827" w:rsidP="00D40827">
      <w:pPr>
        <w:pStyle w:val="BodyTextL25"/>
        <w:numPr>
          <w:ilvl w:val="0"/>
          <w:numId w:val="48"/>
        </w:numPr>
        <w:rPr>
          <w:lang w:val="en-ZW"/>
        </w:rPr>
      </w:pPr>
      <w:r w:rsidRPr="00D40827">
        <w:rPr>
          <w:lang w:val="en-ZW"/>
        </w:rPr>
        <w:t>/database-offline.php</w:t>
      </w:r>
    </w:p>
    <w:p w14:paraId="49AFCDBE" w14:textId="77777777" w:rsidR="00D40827" w:rsidRPr="00D40827" w:rsidRDefault="00D40827" w:rsidP="00D40827">
      <w:pPr>
        <w:pStyle w:val="BodyTextL25"/>
        <w:numPr>
          <w:ilvl w:val="0"/>
          <w:numId w:val="48"/>
        </w:numPr>
        <w:rPr>
          <w:lang w:val="en-ZW"/>
        </w:rPr>
      </w:pPr>
      <w:r w:rsidRPr="00D40827">
        <w:rPr>
          <w:lang w:val="en-ZW"/>
        </w:rPr>
        <w:t>/styles/global-styles.css</w:t>
      </w:r>
    </w:p>
    <w:p w14:paraId="7874BCE0" w14:textId="77777777" w:rsidR="00D40827" w:rsidRPr="00D40827" w:rsidRDefault="00D40827" w:rsidP="00D40827">
      <w:pPr>
        <w:pStyle w:val="BodyTextL25"/>
        <w:numPr>
          <w:ilvl w:val="0"/>
          <w:numId w:val="48"/>
        </w:numPr>
        <w:rPr>
          <w:lang w:val="en-ZW"/>
        </w:rPr>
      </w:pPr>
      <w:r w:rsidRPr="00D40827">
        <w:rPr>
          <w:lang w:val="en-ZW"/>
        </w:rPr>
        <w:t>/test/HTTP/1.1</w:t>
      </w:r>
    </w:p>
    <w:p w14:paraId="317EC8D3" w14:textId="77777777" w:rsidR="00D40827" w:rsidRPr="00D40827" w:rsidRDefault="00D40827" w:rsidP="00D40827">
      <w:pPr>
        <w:pStyle w:val="BodyTextL25"/>
        <w:numPr>
          <w:ilvl w:val="0"/>
          <w:numId w:val="48"/>
        </w:numPr>
        <w:rPr>
          <w:lang w:val="en-ZW"/>
        </w:rPr>
      </w:pPr>
      <w:r w:rsidRPr="00D40827">
        <w:rPr>
          <w:lang w:val="en-ZW"/>
        </w:rPr>
        <w:t>/webservices/rest/ws-user-account.php</w:t>
      </w:r>
    </w:p>
    <w:p w14:paraId="67EB0C69" w14:textId="77777777" w:rsidR="00D40827" w:rsidRPr="00D40827" w:rsidRDefault="00D40827" w:rsidP="00D40827">
      <w:pPr>
        <w:pStyle w:val="BodyTextL25"/>
        <w:numPr>
          <w:ilvl w:val="0"/>
          <w:numId w:val="48"/>
        </w:numPr>
        <w:rPr>
          <w:lang w:val="en-ZW"/>
        </w:rPr>
      </w:pPr>
      <w:r w:rsidRPr="00D40827">
        <w:rPr>
          <w:lang w:val="en-ZW"/>
        </w:rPr>
        <w:t>/</w:t>
      </w:r>
      <w:proofErr w:type="gramStart"/>
      <w:r w:rsidRPr="00D40827">
        <w:rPr>
          <w:lang w:val="en-ZW"/>
        </w:rPr>
        <w:t>data</w:t>
      </w:r>
      <w:proofErr w:type="gramEnd"/>
    </w:p>
    <w:p w14:paraId="7EDFE1F3" w14:textId="77777777" w:rsidR="00D40827" w:rsidRDefault="00D40827" w:rsidP="00F3116D">
      <w:pPr>
        <w:pStyle w:val="BodyTextL25"/>
        <w:rPr>
          <w:rStyle w:val="AnswerGray"/>
          <w:b w:val="0"/>
          <w:shd w:val="clear" w:color="auto" w:fill="auto"/>
        </w:rPr>
      </w:pPr>
    </w:p>
    <w:p w14:paraId="2BF09055" w14:textId="77777777" w:rsidR="009254F0" w:rsidRPr="00BC62A6" w:rsidRDefault="009254F0" w:rsidP="009254F0">
      <w:pPr>
        <w:pStyle w:val="AnswerLineL25"/>
        <w:rPr>
          <w:b w:val="0"/>
          <w:i w:val="0"/>
        </w:rPr>
      </w:pPr>
      <w:r w:rsidRPr="00BC62A6">
        <w:t>Type your answers here.</w:t>
      </w:r>
    </w:p>
    <w:p w14:paraId="5ADB24B9" w14:textId="7E3C8A62" w:rsidR="5CEE60A6" w:rsidRDefault="5CEE60A6" w:rsidP="6C3D6B80">
      <w:pPr>
        <w:pStyle w:val="Heading3"/>
      </w:pPr>
      <w:r>
        <w:t>Use a web browser to display the contents of t</w:t>
      </w:r>
      <w:r w:rsidR="739B7420">
        <w:t>he directories on the target computer</w:t>
      </w:r>
      <w:r w:rsidR="4BAB5AEE">
        <w:t>.</w:t>
      </w:r>
    </w:p>
    <w:p w14:paraId="5EB3B0BA" w14:textId="74DF7732" w:rsidR="379976F6" w:rsidRDefault="00C10A08" w:rsidP="6C3D6B80">
      <w:pPr>
        <w:pStyle w:val="BodyTextL25"/>
      </w:pPr>
      <w:bookmarkStart w:id="1" w:name="_Hlk139888214"/>
      <w:r>
        <w:t xml:space="preserve">Use a web browser to </w:t>
      </w:r>
      <w:r w:rsidR="00693972">
        <w:t>investigate</w:t>
      </w:r>
      <w:r>
        <w:t xml:space="preserve"> the URLs listed in the Wireshark output. Find the file with the code for Challenge 4.</w:t>
      </w:r>
    </w:p>
    <w:p w14:paraId="3BEC9D28" w14:textId="01736430" w:rsidR="00D40827" w:rsidRDefault="00D40827" w:rsidP="6C3D6B80">
      <w:pPr>
        <w:pStyle w:val="BodyTextL25"/>
      </w:pPr>
      <w:r>
        <w:t>Right click traffic and click follow &gt; http stream</w:t>
      </w:r>
    </w:p>
    <w:p w14:paraId="42D73624" w14:textId="1B020D22" w:rsidR="00D40827" w:rsidRDefault="00D40827" w:rsidP="6C3D6B80">
      <w:pPr>
        <w:pStyle w:val="BodyTextL25"/>
      </w:pPr>
      <w:r>
        <w:rPr>
          <w:noProof/>
        </w:rPr>
        <w:drawing>
          <wp:inline distT="0" distB="0" distL="0" distR="0" wp14:anchorId="31665CE2" wp14:editId="46C8A8D7">
            <wp:extent cx="6400800" cy="2310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A0B4" w14:textId="23C09AFC" w:rsidR="00D40827" w:rsidRDefault="00D40827" w:rsidP="6C3D6B80">
      <w:pPr>
        <w:pStyle w:val="BodyTextL25"/>
      </w:pPr>
      <w:r>
        <w:rPr>
          <w:noProof/>
        </w:rPr>
        <w:drawing>
          <wp:inline distT="0" distB="0" distL="0" distR="0" wp14:anchorId="4EA85A47" wp14:editId="2C25086A">
            <wp:extent cx="6400800" cy="3354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6C2C" w14:textId="644691A1" w:rsidR="00D40827" w:rsidRDefault="00D40827" w:rsidP="6C3D6B80">
      <w:pPr>
        <w:pStyle w:val="BodyTextL25"/>
      </w:pPr>
      <w:r>
        <w:rPr>
          <w:noProof/>
        </w:rPr>
        <w:drawing>
          <wp:inline distT="0" distB="0" distL="0" distR="0" wp14:anchorId="024DB053" wp14:editId="726CCF93">
            <wp:extent cx="6400800" cy="3390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F5F1" w14:textId="6002758A" w:rsidR="00B63962" w:rsidRDefault="00B63962" w:rsidP="00B63962">
      <w:pPr>
        <w:pStyle w:val="Heading4"/>
      </w:pPr>
      <w:r>
        <w:t>Question</w:t>
      </w:r>
      <w:r w:rsidR="00F2052B">
        <w:t>s</w:t>
      </w:r>
    </w:p>
    <w:p w14:paraId="73C173A7" w14:textId="536422DA" w:rsidR="00487018" w:rsidRDefault="00487018" w:rsidP="005F3E50">
      <w:pPr>
        <w:pStyle w:val="BodyTextL25"/>
        <w:spacing w:before="0"/>
      </w:pPr>
      <w:r>
        <w:t>What is the URL of the file?</w:t>
      </w:r>
    </w:p>
    <w:p w14:paraId="4399E720" w14:textId="3CCFB94F" w:rsidR="00D40827" w:rsidRDefault="00D40827" w:rsidP="005F3E50">
      <w:pPr>
        <w:pStyle w:val="BodyTextL25"/>
        <w:spacing w:before="0"/>
      </w:pPr>
      <w:hyperlink r:id="rId49" w:history="1">
        <w:r w:rsidRPr="00D40827">
          <w:rPr>
            <w:rStyle w:val="Hyperlink"/>
          </w:rPr>
          <w:t>http://10.5.5.11/data</w:t>
        </w:r>
      </w:hyperlink>
    </w:p>
    <w:p w14:paraId="5F7EC088" w14:textId="77777777" w:rsidR="00487018" w:rsidRPr="005F3E50" w:rsidRDefault="00487018" w:rsidP="005F3E50">
      <w:pPr>
        <w:pStyle w:val="AnswerLineL25"/>
        <w:rPr>
          <w:b w:val="0"/>
          <w:i w:val="0"/>
        </w:rPr>
      </w:pPr>
      <w:r w:rsidRPr="005F3E50">
        <w:t>Type your answers here.</w:t>
      </w:r>
    </w:p>
    <w:p w14:paraId="0994DABE" w14:textId="77777777" w:rsidR="00961362" w:rsidRPr="00961362" w:rsidRDefault="0D7D76D5" w:rsidP="00961362">
      <w:pPr>
        <w:pStyle w:val="BodyTextL25"/>
        <w:rPr>
          <w:lang w:val="en-ZW"/>
        </w:rPr>
      </w:pPr>
      <w:r>
        <w:t>What</w:t>
      </w:r>
      <w:r w:rsidR="00214CA0">
        <w:t xml:space="preserve"> is the content of the file</w:t>
      </w:r>
      <w:r>
        <w:t>?</w:t>
      </w:r>
      <w:r w:rsidR="00961362">
        <w:t xml:space="preserve"> - </w:t>
      </w:r>
      <w:r w:rsidR="00961362" w:rsidRPr="00961362">
        <w:rPr>
          <w:lang w:val="en-ZW"/>
        </w:rPr>
        <w:t>&lt;Employees&gt;</w:t>
      </w:r>
    </w:p>
    <w:p w14:paraId="2E9866E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ID="0"&gt;</w:t>
      </w:r>
    </w:p>
    <w:p w14:paraId="27B017B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&lt;UserName&gt;Flag&lt;/UserName&gt;</w:t>
      </w:r>
    </w:p>
    <w:p w14:paraId="2989932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 xml:space="preserve">&lt;Password&gt;Here is the Code for Challenge </w:t>
      </w:r>
      <w:proofErr w:type="gramStart"/>
      <w:r w:rsidRPr="00961362">
        <w:rPr>
          <w:lang w:val="en-ZW"/>
        </w:rPr>
        <w:t>4!&lt;</w:t>
      </w:r>
      <w:proofErr w:type="gramEnd"/>
      <w:r w:rsidRPr="00961362">
        <w:rPr>
          <w:lang w:val="en-ZW"/>
        </w:rPr>
        <w:t>/Password&gt;</w:t>
      </w:r>
    </w:p>
    <w:p w14:paraId="1DDE2AD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&lt;Signature&gt;21z-1478K&lt;/Signature&gt;</w:t>
      </w:r>
    </w:p>
    <w:p w14:paraId="6F1D2E86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&lt;Type&gt;Flag&lt;/Type&gt;</w:t>
      </w:r>
    </w:p>
    <w:p w14:paraId="4D8EB70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7710543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ID="1"&gt;</w:t>
      </w:r>
    </w:p>
    <w:p w14:paraId="487AD50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&lt;UserName&gt;admin&lt;/UserName&gt;</w:t>
      </w:r>
    </w:p>
    <w:p w14:paraId="2B4B903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&lt;Password&gt;adminpass&lt;/Password&gt;</w:t>
      </w:r>
    </w:p>
    <w:p w14:paraId="0CE84E9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&lt;Signature&gt;g0t r00</w:t>
      </w:r>
      <w:proofErr w:type="gramStart"/>
      <w:r w:rsidRPr="00961362">
        <w:rPr>
          <w:lang w:val="en-ZW"/>
        </w:rPr>
        <w:t>t?&lt;</w:t>
      </w:r>
      <w:proofErr w:type="gramEnd"/>
      <w:r w:rsidRPr="00961362">
        <w:rPr>
          <w:lang w:val="en-ZW"/>
        </w:rPr>
        <w:t>/Signature&gt;</w:t>
      </w:r>
    </w:p>
    <w:p w14:paraId="471B008B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71F0B59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3A73BE5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ID="2"&gt;</w:t>
      </w:r>
    </w:p>
    <w:p w14:paraId="055B0BD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&lt;UserName&gt;adrian&lt;/UserName&gt;</w:t>
      </w:r>
    </w:p>
    <w:p w14:paraId="10E316D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&lt;Password&gt;somepassword&lt;/Password&gt;</w:t>
      </w:r>
    </w:p>
    <w:p w14:paraId="72EF419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 xml:space="preserve">&lt;Signature&gt;Zombie Films </w:t>
      </w:r>
      <w:proofErr w:type="gramStart"/>
      <w:r w:rsidRPr="00961362">
        <w:rPr>
          <w:lang w:val="en-ZW"/>
        </w:rPr>
        <w:t>Rock!&lt;</w:t>
      </w:r>
      <w:proofErr w:type="gramEnd"/>
      <w:r w:rsidRPr="00961362">
        <w:rPr>
          <w:lang w:val="en-ZW"/>
        </w:rPr>
        <w:t>/Signature&gt;</w:t>
      </w:r>
    </w:p>
    <w:p w14:paraId="5FB42CB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1E2594F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22D1CCE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ID="3"&gt;</w:t>
      </w:r>
    </w:p>
    <w:p w14:paraId="65AECB0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&lt;UserName&gt;john&lt;/UserName&gt;</w:t>
      </w:r>
    </w:p>
    <w:p w14:paraId="7DB0ABB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&lt;Password&gt;monkey&lt;/Password&gt;</w:t>
      </w:r>
    </w:p>
    <w:p w14:paraId="7DB80D8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&lt;Signature&gt;I like the smell of confunk&lt;/Signature&gt;</w:t>
      </w:r>
    </w:p>
    <w:p w14:paraId="18EAE41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063DBC5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096F6253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ID="4"&gt;</w:t>
      </w:r>
    </w:p>
    <w:p w14:paraId="111BC24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&lt;UserName&gt;jeremy&lt;/UserName&gt;</w:t>
      </w:r>
    </w:p>
    <w:p w14:paraId="70F8D32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14C8F28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&lt;Signature&gt;d1373 1337 speak&lt;/Signature&gt;</w:t>
      </w:r>
    </w:p>
    <w:p w14:paraId="7C0C2463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78DCEEE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4EC55D4B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ID="5"&gt;</w:t>
      </w:r>
    </w:p>
    <w:p w14:paraId="0498F69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&lt;UserName&gt;bryce&lt;/UserName&gt;</w:t>
      </w:r>
    </w:p>
    <w:p w14:paraId="7B37D6D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283AD35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&lt;Signature&gt;I Love SANS&lt;/Signature&gt;</w:t>
      </w:r>
    </w:p>
    <w:p w14:paraId="73CAC8E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458B5D3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0E846333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ID="6"&gt;</w:t>
      </w:r>
    </w:p>
    <w:p w14:paraId="07DE48F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&lt;UserName&gt;samurai&lt;/UserName&gt;</w:t>
      </w:r>
    </w:p>
    <w:p w14:paraId="75A0D58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&lt;Password&gt;samurai&lt;/Password&gt;</w:t>
      </w:r>
    </w:p>
    <w:p w14:paraId="362BD08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&lt;Signature&gt;Carving fools&lt;/Signature&gt;</w:t>
      </w:r>
    </w:p>
    <w:p w14:paraId="49EB2E3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5E5810A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7382A98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ID="7"&gt;</w:t>
      </w:r>
    </w:p>
    <w:p w14:paraId="76ADC2D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&lt;UserName&gt;jim&lt;/UserName&gt;</w:t>
      </w:r>
    </w:p>
    <w:p w14:paraId="031840B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5477968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&lt;Signature&gt;Rome is burning&lt;/Signature&gt;</w:t>
      </w:r>
    </w:p>
    <w:p w14:paraId="0AD5AD8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426EFCA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36DF0F4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ID="8"&gt;</w:t>
      </w:r>
    </w:p>
    <w:p w14:paraId="265AA9C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&lt;UserName&gt;bobby&lt;/UserName&gt;</w:t>
      </w:r>
    </w:p>
    <w:p w14:paraId="7F3028F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75A02DE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&lt;Signature&gt;Hank is my dad&lt;/Signature&gt;</w:t>
      </w:r>
    </w:p>
    <w:p w14:paraId="1D0DA3C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2F51C1D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6E8560A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ID="9"&gt;</w:t>
      </w:r>
    </w:p>
    <w:p w14:paraId="0DDA4FA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&lt;UserName&gt;simba&lt;/UserName&gt;</w:t>
      </w:r>
    </w:p>
    <w:p w14:paraId="0B2D55F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654797FB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&lt;Signature&gt;I am a super-cat&lt;/Signature&gt;</w:t>
      </w:r>
    </w:p>
    <w:p w14:paraId="069E5B5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0421F1D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2546AC0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ID="10"&gt;</w:t>
      </w:r>
    </w:p>
    <w:p w14:paraId="23425ED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&lt;UserName&gt;dreveil&lt;/UserName&gt;</w:t>
      </w:r>
    </w:p>
    <w:p w14:paraId="443E015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19C6B4F6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&lt;Signature&gt;Preparation H&lt;/Signature&gt;</w:t>
      </w:r>
    </w:p>
    <w:p w14:paraId="7718FDFB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14D4845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37E6B92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ID="11"&gt;</w:t>
      </w:r>
    </w:p>
    <w:p w14:paraId="2958FC8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&lt;UserName&gt;scotty&lt;/UserName&gt;</w:t>
      </w:r>
    </w:p>
    <w:p w14:paraId="55DDBE0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36D1238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&lt;Signature&gt;Scotty do&lt;/Signature&gt;</w:t>
      </w:r>
    </w:p>
    <w:p w14:paraId="104E043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1C0353B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46B0839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ID="12"&gt;</w:t>
      </w:r>
    </w:p>
    <w:p w14:paraId="7CB5942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&lt;UserName&gt;cal&lt;/UserName&gt;</w:t>
      </w:r>
    </w:p>
    <w:p w14:paraId="5D012A2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10BBFF5B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&lt;Signature&gt;C-A-T-S Cats Cats Cats&lt;/Signature&gt;</w:t>
      </w:r>
    </w:p>
    <w:p w14:paraId="173FF4F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0BA5765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65B9631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ID="13"&gt;</w:t>
      </w:r>
    </w:p>
    <w:p w14:paraId="141C06E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&lt;UserName&gt;john&lt;/UserName&gt;</w:t>
      </w:r>
    </w:p>
    <w:p w14:paraId="1241D50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&lt;Password&gt;password&lt;/Password&gt;</w:t>
      </w:r>
    </w:p>
    <w:p w14:paraId="0296A38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 xml:space="preserve">&lt;Signature&gt;Do the </w:t>
      </w:r>
      <w:proofErr w:type="gramStart"/>
      <w:r w:rsidRPr="00961362">
        <w:rPr>
          <w:lang w:val="en-ZW"/>
        </w:rPr>
        <w:t>Duggie!&lt;</w:t>
      </w:r>
      <w:proofErr w:type="gramEnd"/>
      <w:r w:rsidRPr="00961362">
        <w:rPr>
          <w:lang w:val="en-ZW"/>
        </w:rPr>
        <w:t>/Signature&gt;</w:t>
      </w:r>
    </w:p>
    <w:p w14:paraId="680CED33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52F4B856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1150A0E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ID="14"&gt;</w:t>
      </w:r>
    </w:p>
    <w:p w14:paraId="5D3A43D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&lt;UserName&gt;kevin&lt;/UserName&gt;</w:t>
      </w:r>
    </w:p>
    <w:p w14:paraId="1F4A761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&lt;Password&gt;42&lt;/Password&gt;</w:t>
      </w:r>
    </w:p>
    <w:p w14:paraId="06A10D0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&lt;Signature&gt;Doug Adams rocks&lt;/Signature&gt;</w:t>
      </w:r>
    </w:p>
    <w:p w14:paraId="6B7E642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6AD4B0A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7C8A3FB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ID="15"&gt;</w:t>
      </w:r>
    </w:p>
    <w:p w14:paraId="5EBA9D0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&lt;UserName&gt;dave&lt;/UserName&gt;</w:t>
      </w:r>
    </w:p>
    <w:p w14:paraId="3827F2A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&lt;Password&gt;set&lt;/Password&gt;</w:t>
      </w:r>
    </w:p>
    <w:p w14:paraId="6F9414C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&lt;Signature&gt;Bet on S.E.T. FTW&lt;/Signature&gt;</w:t>
      </w:r>
    </w:p>
    <w:p w14:paraId="1EEF088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5326762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058FE44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ID="16"&gt;</w:t>
      </w:r>
    </w:p>
    <w:p w14:paraId="7C363CE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&lt;UserName&gt;patches&lt;/UserName&gt;</w:t>
      </w:r>
    </w:p>
    <w:p w14:paraId="47CB6F7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&lt;Password&gt;tortoise&lt;/Password&gt;</w:t>
      </w:r>
    </w:p>
    <w:p w14:paraId="627F0FE6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&lt;Signature&gt;meow&lt;/Signature&gt;</w:t>
      </w:r>
    </w:p>
    <w:p w14:paraId="3F91E03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5A52986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2DACC69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ID="17"&gt;</w:t>
      </w:r>
    </w:p>
    <w:p w14:paraId="584C34C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&lt;UserName&gt;rocky&lt;/UserName&gt;</w:t>
      </w:r>
    </w:p>
    <w:p w14:paraId="7E92660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&lt;Password&gt;stripes&lt;/Password&gt;</w:t>
      </w:r>
    </w:p>
    <w:p w14:paraId="5161E8C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</w:t>
      </w:r>
      <w:proofErr w:type="gramStart"/>
      <w:r w:rsidRPr="00961362">
        <w:rPr>
          <w:lang w:val="en-ZW"/>
        </w:rPr>
        <w:t>treats?&lt;</w:t>
      </w:r>
      <w:proofErr w:type="gramEnd"/>
      <w:r w:rsidRPr="00961362">
        <w:rPr>
          <w:lang w:val="en-ZW"/>
        </w:rPr>
        <w:t>/Signature&gt;</w:t>
      </w:r>
    </w:p>
    <w:p w14:paraId="342CBF7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33BAEF0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2570F0D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ID="18"&gt;</w:t>
      </w:r>
    </w:p>
    <w:p w14:paraId="78D3D69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&lt;UserName&gt;tim&lt;/UserName&gt;</w:t>
      </w:r>
    </w:p>
    <w:p w14:paraId="71DB8BE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&lt;Password&gt;lanmaster53&lt;/Password&gt;</w:t>
      </w:r>
    </w:p>
    <w:p w14:paraId="0E9340A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&lt;Signature&gt;Because reconnaissance is hard to spell&lt;/Signature&gt;</w:t>
      </w:r>
    </w:p>
    <w:p w14:paraId="422382B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675A3D4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0BECEF36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ID="19"&gt;</w:t>
      </w:r>
    </w:p>
    <w:p w14:paraId="1BA1A31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&lt;UserName&gt;ABaker&lt;/UserName&gt;</w:t>
      </w:r>
    </w:p>
    <w:p w14:paraId="22FB67B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&lt;Password&gt;SoSecret&lt;/Password&gt;</w:t>
      </w:r>
    </w:p>
    <w:p w14:paraId="21C71C6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&lt;Signature&gt;Muffin tops only&lt;/Signature&gt;</w:t>
      </w:r>
    </w:p>
    <w:p w14:paraId="6E990FA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00FA660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2128741B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ID="20"&gt;</w:t>
      </w:r>
    </w:p>
    <w:p w14:paraId="27FB02A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&lt;UserName&gt;PPan&lt;/UserName&gt;</w:t>
      </w:r>
    </w:p>
    <w:p w14:paraId="63A2AE8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&lt;Password&gt;NotTelling&lt;/Password&gt;</w:t>
      </w:r>
    </w:p>
    <w:p w14:paraId="730D7286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 xml:space="preserve">&lt;Signature&gt;Where is </w:t>
      </w:r>
      <w:proofErr w:type="gramStart"/>
      <w:r w:rsidRPr="00961362">
        <w:rPr>
          <w:lang w:val="en-ZW"/>
        </w:rPr>
        <w:t>Tinker?&lt;</w:t>
      </w:r>
      <w:proofErr w:type="gramEnd"/>
      <w:r w:rsidRPr="00961362">
        <w:rPr>
          <w:lang w:val="en-ZW"/>
        </w:rPr>
        <w:t>/Signature&gt;</w:t>
      </w:r>
    </w:p>
    <w:p w14:paraId="65EF772A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2EBB631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65D56B9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ID="21"&gt;</w:t>
      </w:r>
    </w:p>
    <w:p w14:paraId="478D012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&lt;UserName&gt;CHook&lt;/UserName&gt;</w:t>
      </w:r>
    </w:p>
    <w:p w14:paraId="07712C34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&lt;Password&gt;JollyRoger&lt;/Password&gt;</w:t>
      </w:r>
    </w:p>
    <w:p w14:paraId="1BB978DF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&lt;Signature&gt;Gator-hater&lt;/Signature&gt;</w:t>
      </w:r>
    </w:p>
    <w:p w14:paraId="355EBC6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0E6EC0DE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49E9CB6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ID="22"&gt;</w:t>
      </w:r>
    </w:p>
    <w:p w14:paraId="292C3410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&lt;UserName&gt;james&lt;/UserName&gt;</w:t>
      </w:r>
    </w:p>
    <w:p w14:paraId="1FD60BE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&lt;Password&gt;i&lt;3devs&lt;/Password&gt;</w:t>
      </w:r>
    </w:p>
    <w:p w14:paraId="7193585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&lt;Signature&gt;Occupation: Researcher&lt;/Signature&gt;</w:t>
      </w:r>
    </w:p>
    <w:p w14:paraId="3CB0B6A8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625C159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01B4EB12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&lt;Employee ID="23"&gt;</w:t>
      </w:r>
    </w:p>
    <w:p w14:paraId="14AAC145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&lt;UserName&gt;ed&lt;/UserName&gt;</w:t>
      </w:r>
    </w:p>
    <w:p w14:paraId="75C54297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&lt;Password&gt;pentest&lt;/Password&gt;</w:t>
      </w:r>
    </w:p>
    <w:p w14:paraId="2B98997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 xml:space="preserve">&lt;Signature&gt;Commandline KungFu </w:t>
      </w:r>
      <w:proofErr w:type="gramStart"/>
      <w:r w:rsidRPr="00961362">
        <w:rPr>
          <w:lang w:val="en-ZW"/>
        </w:rPr>
        <w:t>anyone?&lt;</w:t>
      </w:r>
      <w:proofErr w:type="gramEnd"/>
      <w:r w:rsidRPr="00961362">
        <w:rPr>
          <w:lang w:val="en-ZW"/>
        </w:rPr>
        <w:t>/Signature&gt;</w:t>
      </w:r>
    </w:p>
    <w:p w14:paraId="184502FD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&lt;Type&gt;Admin&lt;/Type&gt;</w:t>
      </w:r>
    </w:p>
    <w:p w14:paraId="2A906EB1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&lt;/Employee&gt;</w:t>
      </w:r>
    </w:p>
    <w:p w14:paraId="01F33A6C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&lt;/Employees&gt;</w:t>
      </w:r>
    </w:p>
    <w:p w14:paraId="6B14E49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What is the code for Challenge 4?</w:t>
      </w:r>
    </w:p>
    <w:p w14:paraId="1B92B799" w14:textId="77777777" w:rsidR="00961362" w:rsidRPr="00961362" w:rsidRDefault="00961362" w:rsidP="00961362">
      <w:pPr>
        <w:pStyle w:val="BodyTextL25"/>
        <w:rPr>
          <w:lang w:val="en-ZW"/>
        </w:rPr>
      </w:pPr>
      <w:r w:rsidRPr="00961362">
        <w:rPr>
          <w:lang w:val="en-ZW"/>
        </w:rPr>
        <w:t>21z-1478K</w:t>
      </w:r>
    </w:p>
    <w:p w14:paraId="0A6B4E5C" w14:textId="669A3648" w:rsidR="0D7D76D5" w:rsidRDefault="0D7D76D5" w:rsidP="005F3E50">
      <w:pPr>
        <w:pStyle w:val="BodyTextL25"/>
        <w:spacing w:before="0"/>
      </w:pPr>
    </w:p>
    <w:p w14:paraId="381BCD2E" w14:textId="24BA2300" w:rsidR="00B63962" w:rsidRPr="005945E8" w:rsidRDefault="00961362" w:rsidP="005F3E50">
      <w:pPr>
        <w:pStyle w:val="AnswerLineL25"/>
        <w:rPr>
          <w:szCs w:val="20"/>
        </w:rPr>
      </w:pPr>
      <w:r>
        <w:rPr>
          <w:i w:val="0"/>
          <w:iCs/>
        </w:rPr>
        <w:t>asa</w:t>
      </w:r>
      <w:r w:rsidR="00B63962" w:rsidRPr="00D47129">
        <w:rPr>
          <w:i w:val="0"/>
          <w:iCs/>
        </w:rPr>
        <w:t>Ty</w:t>
      </w:r>
      <w:r>
        <w:rPr>
          <w:i w:val="0"/>
          <w:iCs/>
        </w:rPr>
        <w:t>ggg</w:t>
      </w:r>
      <w:r w:rsidR="00B63962" w:rsidRPr="00D47129">
        <w:rPr>
          <w:i w:val="0"/>
          <w:iCs/>
        </w:rPr>
        <w:t>pe</w:t>
      </w:r>
      <w:r w:rsidR="00B63962" w:rsidRPr="005945E8">
        <w:t xml:space="preserve"> your answers here.</w:t>
      </w:r>
    </w:p>
    <w:bookmarkEnd w:id="1"/>
    <w:p w14:paraId="2D71A9C1" w14:textId="0E2B526F" w:rsidR="00214CA0" w:rsidRPr="005945E8" w:rsidRDefault="00214CA0" w:rsidP="005F3E50">
      <w:pPr>
        <w:pStyle w:val="AnswerLineL25"/>
        <w:rPr>
          <w:szCs w:val="20"/>
        </w:rPr>
      </w:pPr>
      <w:r w:rsidRPr="00961362">
        <w:rPr>
          <w:i w:val="0"/>
          <w:iCs/>
        </w:rPr>
        <w:t>Ty</w:t>
      </w:r>
      <w:r w:rsidR="00961362">
        <w:rPr>
          <w:i w:val="0"/>
          <w:iCs/>
        </w:rPr>
        <w:t>hhhhhhh</w:t>
      </w:r>
      <w:r w:rsidRPr="00961362">
        <w:rPr>
          <w:i w:val="0"/>
          <w:iCs/>
        </w:rPr>
        <w:t>pe</w:t>
      </w:r>
      <w:r w:rsidRPr="005945E8">
        <w:t xml:space="preserve"> your answers here.</w:t>
      </w:r>
    </w:p>
    <w:p w14:paraId="22239BE1" w14:textId="790D9919" w:rsidR="00214CA0" w:rsidRDefault="00214CA0" w:rsidP="00214CA0">
      <w:pPr>
        <w:pStyle w:val="Heading3"/>
      </w:pPr>
      <w:r>
        <w:t>Research and propose remediation that would prevent file content from being transmitted in clear text.</w:t>
      </w:r>
    </w:p>
    <w:p w14:paraId="277FD969" w14:textId="5BFC669D" w:rsidR="00214CA0" w:rsidRDefault="00214CA0" w:rsidP="6C3D6B80">
      <w:pPr>
        <w:pStyle w:val="BodyTextL25"/>
      </w:pPr>
      <w:r>
        <w:t>Further examine the capture file. The contents of the files are transmitted in clear text and can be viewed in Wireshark.</w:t>
      </w:r>
    </w:p>
    <w:p w14:paraId="07EC9C7C" w14:textId="77777777" w:rsidR="00214CA0" w:rsidRDefault="00214CA0" w:rsidP="00214CA0">
      <w:pPr>
        <w:pStyle w:val="Heading4"/>
      </w:pPr>
      <w:r>
        <w:t>Question</w:t>
      </w:r>
    </w:p>
    <w:p w14:paraId="1B3BE730" w14:textId="26774CCB" w:rsidR="00214CA0" w:rsidRDefault="00214CA0" w:rsidP="005F3E50">
      <w:pPr>
        <w:pStyle w:val="BodyTextL25"/>
        <w:spacing w:before="0"/>
      </w:pPr>
      <w:r>
        <w:t>What are two remediation methods that can prevent unauthorized persons from viewing the content of the files?</w:t>
      </w:r>
    </w:p>
    <w:p w14:paraId="49C9DDD7" w14:textId="12453AA2" w:rsidR="00961362" w:rsidRDefault="00961362" w:rsidP="005F3E50">
      <w:pPr>
        <w:pStyle w:val="BodyTextL25"/>
        <w:spacing w:before="0"/>
      </w:pPr>
      <w:r>
        <w:t>Proper access control</w:t>
      </w:r>
    </w:p>
    <w:p w14:paraId="04E7060A" w14:textId="3692C864" w:rsidR="00961362" w:rsidRDefault="00961362" w:rsidP="005F3E50">
      <w:pPr>
        <w:pStyle w:val="BodyTextL25"/>
        <w:spacing w:before="0"/>
      </w:pPr>
      <w:r>
        <w:t>Encryption</w:t>
      </w:r>
    </w:p>
    <w:p w14:paraId="573E8942" w14:textId="77777777" w:rsidR="00961362" w:rsidRDefault="00961362" w:rsidP="005F3E50">
      <w:pPr>
        <w:pStyle w:val="BodyTextL25"/>
        <w:spacing w:before="0"/>
      </w:pPr>
    </w:p>
    <w:p w14:paraId="6420E15F" w14:textId="77777777" w:rsidR="00214CA0" w:rsidRPr="005945E8" w:rsidRDefault="00214CA0" w:rsidP="005F3E50">
      <w:pPr>
        <w:pStyle w:val="AnswerLineL25"/>
        <w:rPr>
          <w:szCs w:val="20"/>
        </w:rPr>
      </w:pPr>
      <w:r w:rsidRPr="005945E8">
        <w:t>Type your answers here.</w:t>
      </w:r>
    </w:p>
    <w:p w14:paraId="0630C69A" w14:textId="75C637CC" w:rsidR="00D22196" w:rsidRPr="00D22196" w:rsidRDefault="00D22196" w:rsidP="00D22196">
      <w:pPr>
        <w:pStyle w:val="BodyTextL25"/>
        <w:jc w:val="center"/>
      </w:pPr>
      <w:r w:rsidRPr="00D22196">
        <w:t>Congratulations! You have completed the skills assessment.</w:t>
      </w:r>
    </w:p>
    <w:sectPr w:rsidR="00D22196" w:rsidRPr="00D22196" w:rsidSect="009C3182"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 w:code="1"/>
      <w:pgMar w:top="1526" w:right="1080" w:bottom="1296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97532" w14:textId="77777777" w:rsidR="0021464F" w:rsidRDefault="0021464F" w:rsidP="00710659">
      <w:pPr>
        <w:spacing w:after="0" w:line="240" w:lineRule="auto"/>
      </w:pPr>
      <w:r>
        <w:separator/>
      </w:r>
    </w:p>
    <w:p w14:paraId="3C21CBD1" w14:textId="77777777" w:rsidR="0021464F" w:rsidRDefault="0021464F"/>
  </w:endnote>
  <w:endnote w:type="continuationSeparator" w:id="0">
    <w:p w14:paraId="25F3DEE7" w14:textId="77777777" w:rsidR="0021464F" w:rsidRDefault="0021464F" w:rsidP="00710659">
      <w:pPr>
        <w:spacing w:after="0" w:line="240" w:lineRule="auto"/>
      </w:pPr>
      <w:r>
        <w:continuationSeparator/>
      </w:r>
    </w:p>
    <w:p w14:paraId="17BB1D03" w14:textId="77777777" w:rsidR="0021464F" w:rsidRDefault="0021464F"/>
  </w:endnote>
  <w:endnote w:type="continuationNotice" w:id="1">
    <w:p w14:paraId="4BB5014A" w14:textId="77777777" w:rsidR="0021464F" w:rsidRDefault="0021464F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8B0FC" w14:textId="77777777" w:rsidR="00FD20D0" w:rsidRDefault="00FD20D0" w:rsidP="00FD20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2893B" w14:textId="0356FBB0" w:rsidR="00926CB2" w:rsidRPr="00882B63" w:rsidRDefault="008E00D5" w:rsidP="00FD20D0">
    <w:pPr>
      <w:pStyle w:val="Footer"/>
      <w:rPr>
        <w:szCs w:val="16"/>
      </w:rPr>
    </w:pPr>
    <w:r w:rsidRPr="00B31F19">
      <w:rPr>
        <w:rFonts w:ascii="Symbol" w:eastAsia="Symbol" w:hAnsi="Symbol" w:cs="Symbol"/>
      </w:rPr>
      <w:t>ã</w:t>
    </w:r>
    <w:r>
      <w:t xml:space="preserve"> </w:t>
    </w:r>
    <w:sdt>
      <w:sdtPr>
        <w:alias w:val="Comments"/>
        <w:tag w:val=""/>
        <w:id w:val="-1114209819"/>
        <w:showingPlcHdr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EC3AED">
          <w:t xml:space="preserve">     </w:t>
        </w:r>
      </w:sdtContent>
    </w:sdt>
    <w:r>
      <w:t xml:space="preserve"> - </w:t>
    </w:r>
    <w:r>
      <w:fldChar w:fldCharType="begin"/>
    </w:r>
    <w:r>
      <w:instrText xml:space="preserve"> SAVEDATE  \@ "yyyy"  \* MERGEFORMAT </w:instrText>
    </w:r>
    <w:r>
      <w:fldChar w:fldCharType="separate"/>
    </w:r>
    <w:r w:rsidR="00271FF9">
      <w:rPr>
        <w:noProof/>
      </w:rPr>
      <w:t>2026</w:t>
    </w:r>
    <w:r>
      <w:fldChar w:fldCharType="end"/>
    </w:r>
    <w:r>
      <w:t xml:space="preserve"> </w:t>
    </w:r>
    <w:r w:rsidRPr="00B31F19">
      <w:t xml:space="preserve">Cisco and/or its affiliates. All rights reserved. Cisco </w:t>
    </w:r>
    <w:r>
      <w:t>Public</w:t>
    </w:r>
    <w: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6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6</w:t>
    </w:r>
    <w:r w:rsidRPr="0090659A">
      <w:rPr>
        <w:b/>
        <w:szCs w:val="16"/>
      </w:rPr>
      <w:fldChar w:fldCharType="end"/>
    </w:r>
    <w:r w:rsidR="00882B63"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D720C" w14:textId="5FCEE6E6" w:rsidR="00882B63" w:rsidRPr="00882B63" w:rsidRDefault="00882B63" w:rsidP="00FD20D0">
    <w:pPr>
      <w:pStyle w:val="Footer"/>
      <w:rPr>
        <w:szCs w:val="16"/>
      </w:rPr>
    </w:pPr>
    <w:r w:rsidRPr="00B31F19">
      <w:rPr>
        <w:rFonts w:ascii="Symbol" w:eastAsia="Symbol" w:hAnsi="Symbol" w:cs="Symbol"/>
      </w:rPr>
      <w:t>ã</w:t>
    </w:r>
    <w:r w:rsidR="007E6402">
      <w:t xml:space="preserve"> </w:t>
    </w:r>
    <w:sdt>
      <w:sdtPr>
        <w:alias w:val="Comments"/>
        <w:tag w:val=""/>
        <w:id w:val="899868482"/>
        <w:showingPlcHdr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EndPr/>
      <w:sdtContent>
        <w:r w:rsidR="00EC3AED">
          <w:t xml:space="preserve">     </w:t>
        </w:r>
      </w:sdtContent>
    </w:sdt>
    <w:r w:rsidR="007E6402">
      <w:t xml:space="preserve"> -</w:t>
    </w:r>
    <w:r w:rsidR="00C20634">
      <w:t xml:space="preserve"> </w:t>
    </w:r>
    <w:r w:rsidR="007E6402">
      <w:fldChar w:fldCharType="begin"/>
    </w:r>
    <w:r w:rsidR="007E6402">
      <w:instrText xml:space="preserve"> SAVEDATE  \@ "yyyy"  \* MERGEFORMAT </w:instrText>
    </w:r>
    <w:r w:rsidR="007E6402">
      <w:fldChar w:fldCharType="separate"/>
    </w:r>
    <w:r w:rsidR="00271FF9">
      <w:rPr>
        <w:noProof/>
      </w:rPr>
      <w:t>2026</w:t>
    </w:r>
    <w:r w:rsidR="007E6402">
      <w:fldChar w:fldCharType="end"/>
    </w:r>
    <w:r w:rsidR="00A15DF0">
      <w:t xml:space="preserve"> </w:t>
    </w:r>
    <w:r w:rsidRPr="00B31F19">
      <w:t xml:space="preserve">Cisco and/or its affiliates. All rights reserved. Cisco </w:t>
    </w:r>
    <w:r w:rsidR="001708A6">
      <w:t>Public</w:t>
    </w:r>
    <w: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6</w:t>
    </w:r>
    <w:r w:rsidRPr="0090659A">
      <w:rPr>
        <w:b/>
        <w:szCs w:val="16"/>
      </w:rPr>
      <w:fldChar w:fldCharType="end"/>
    </w:r>
    <w:r w:rsidR="00C20634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34E4D" w14:textId="77777777" w:rsidR="0021464F" w:rsidRDefault="0021464F" w:rsidP="00710659">
      <w:pPr>
        <w:spacing w:after="0" w:line="240" w:lineRule="auto"/>
      </w:pPr>
      <w:r>
        <w:separator/>
      </w:r>
    </w:p>
    <w:p w14:paraId="67EF9C70" w14:textId="77777777" w:rsidR="0021464F" w:rsidRDefault="0021464F"/>
  </w:footnote>
  <w:footnote w:type="continuationSeparator" w:id="0">
    <w:p w14:paraId="4399DC0C" w14:textId="77777777" w:rsidR="0021464F" w:rsidRDefault="0021464F" w:rsidP="00710659">
      <w:pPr>
        <w:spacing w:after="0" w:line="240" w:lineRule="auto"/>
      </w:pPr>
      <w:r>
        <w:continuationSeparator/>
      </w:r>
    </w:p>
    <w:p w14:paraId="009B8D42" w14:textId="77777777" w:rsidR="0021464F" w:rsidRDefault="0021464F"/>
  </w:footnote>
  <w:footnote w:type="continuationNotice" w:id="1">
    <w:p w14:paraId="4FCFB122" w14:textId="77777777" w:rsidR="0021464F" w:rsidRDefault="0021464F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Title"/>
      <w:tag w:val=""/>
      <w:id w:val="-1711953976"/>
      <w:placeholder>
        <w:docPart w:val="5397B707046445088B2ABE892006ADFD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0BD88148" w14:textId="52F87EFE" w:rsidR="00926CB2" w:rsidRDefault="00043B9C" w:rsidP="008402F2">
        <w:pPr>
          <w:pStyle w:val="PageHead"/>
        </w:pPr>
        <w:r>
          <w:t>Final Capstone Activity</w: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2B2CA" w14:textId="77777777" w:rsidR="00926CB2" w:rsidRDefault="00882B63" w:rsidP="006C3FCF">
    <w:pPr>
      <w:ind w:left="-288"/>
    </w:pPr>
    <w:r>
      <w:rPr>
        <w:noProof/>
      </w:rPr>
      <w:drawing>
        <wp:inline distT="0" distB="0" distL="0" distR="0" wp14:anchorId="29136E4A" wp14:editId="697AC29B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06606"/>
    <w:multiLevelType w:val="hybridMultilevel"/>
    <w:tmpl w:val="60DA02A6"/>
    <w:lvl w:ilvl="0" w:tplc="D3782C8E">
      <w:start w:val="1"/>
      <w:numFmt w:val="decimal"/>
      <w:lvlText w:val="%1."/>
      <w:lvlJc w:val="left"/>
      <w:pPr>
        <w:ind w:left="720" w:hanging="360"/>
      </w:pPr>
    </w:lvl>
    <w:lvl w:ilvl="1" w:tplc="8DBA7E78">
      <w:start w:val="1"/>
      <w:numFmt w:val="decimal"/>
      <w:lvlText w:val="Part %2:"/>
      <w:lvlJc w:val="left"/>
      <w:pPr>
        <w:ind w:left="1440" w:hanging="360"/>
      </w:pPr>
    </w:lvl>
    <w:lvl w:ilvl="2" w:tplc="4CD26BA6">
      <w:start w:val="1"/>
      <w:numFmt w:val="lowerRoman"/>
      <w:lvlText w:val="%3."/>
      <w:lvlJc w:val="right"/>
      <w:pPr>
        <w:ind w:left="2160" w:hanging="180"/>
      </w:pPr>
    </w:lvl>
    <w:lvl w:ilvl="3" w:tplc="3BF6AF9E">
      <w:start w:val="1"/>
      <w:numFmt w:val="decimal"/>
      <w:lvlText w:val="%4."/>
      <w:lvlJc w:val="left"/>
      <w:pPr>
        <w:ind w:left="2880" w:hanging="360"/>
      </w:pPr>
    </w:lvl>
    <w:lvl w:ilvl="4" w:tplc="E0A008F0">
      <w:start w:val="1"/>
      <w:numFmt w:val="lowerLetter"/>
      <w:lvlText w:val="%5."/>
      <w:lvlJc w:val="left"/>
      <w:pPr>
        <w:ind w:left="3600" w:hanging="360"/>
      </w:pPr>
    </w:lvl>
    <w:lvl w:ilvl="5" w:tplc="603C6FDE">
      <w:start w:val="1"/>
      <w:numFmt w:val="lowerRoman"/>
      <w:lvlText w:val="%6."/>
      <w:lvlJc w:val="right"/>
      <w:pPr>
        <w:ind w:left="4320" w:hanging="180"/>
      </w:pPr>
    </w:lvl>
    <w:lvl w:ilvl="6" w:tplc="F98ABFB6">
      <w:start w:val="1"/>
      <w:numFmt w:val="decimal"/>
      <w:lvlText w:val="%7."/>
      <w:lvlJc w:val="left"/>
      <w:pPr>
        <w:ind w:left="5040" w:hanging="360"/>
      </w:pPr>
    </w:lvl>
    <w:lvl w:ilvl="7" w:tplc="47121526">
      <w:start w:val="1"/>
      <w:numFmt w:val="lowerLetter"/>
      <w:lvlText w:val="%8."/>
      <w:lvlJc w:val="left"/>
      <w:pPr>
        <w:ind w:left="5760" w:hanging="360"/>
      </w:pPr>
    </w:lvl>
    <w:lvl w:ilvl="8" w:tplc="C37CDD6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843DA"/>
    <w:multiLevelType w:val="multilevel"/>
    <w:tmpl w:val="A14C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70C52"/>
    <w:multiLevelType w:val="hybridMultilevel"/>
    <w:tmpl w:val="F1D885E6"/>
    <w:lvl w:ilvl="0" w:tplc="AF224FB6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Arial" w:hAnsi="Arial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70E4F72"/>
    <w:multiLevelType w:val="hybridMultilevel"/>
    <w:tmpl w:val="F7D6615E"/>
    <w:lvl w:ilvl="0" w:tplc="C4DA6B68">
      <w:start w:val="1"/>
      <w:numFmt w:val="bullet"/>
      <w:pStyle w:val="Bulletlevel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3E691B"/>
    <w:multiLevelType w:val="multilevel"/>
    <w:tmpl w:val="024C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D189B1"/>
    <w:multiLevelType w:val="hybridMultilevel"/>
    <w:tmpl w:val="CC06891C"/>
    <w:lvl w:ilvl="0" w:tplc="93CA4E96">
      <w:start w:val="1"/>
      <w:numFmt w:val="decimal"/>
      <w:lvlText w:val="%1."/>
      <w:lvlJc w:val="left"/>
      <w:pPr>
        <w:ind w:left="720" w:hanging="360"/>
      </w:pPr>
    </w:lvl>
    <w:lvl w:ilvl="1" w:tplc="3070C134">
      <w:start w:val="1"/>
      <w:numFmt w:val="decimal"/>
      <w:lvlText w:val="Part %2:"/>
      <w:lvlJc w:val="left"/>
      <w:pPr>
        <w:ind w:left="1440" w:hanging="360"/>
      </w:pPr>
    </w:lvl>
    <w:lvl w:ilvl="2" w:tplc="67189566">
      <w:start w:val="1"/>
      <w:numFmt w:val="lowerRoman"/>
      <w:lvlText w:val="%3."/>
      <w:lvlJc w:val="right"/>
      <w:pPr>
        <w:ind w:left="2160" w:hanging="180"/>
      </w:pPr>
    </w:lvl>
    <w:lvl w:ilvl="3" w:tplc="DCB8323E">
      <w:start w:val="1"/>
      <w:numFmt w:val="decimal"/>
      <w:lvlText w:val="%4."/>
      <w:lvlJc w:val="left"/>
      <w:pPr>
        <w:ind w:left="2880" w:hanging="360"/>
      </w:pPr>
    </w:lvl>
    <w:lvl w:ilvl="4" w:tplc="F79A8136">
      <w:start w:val="1"/>
      <w:numFmt w:val="lowerLetter"/>
      <w:lvlText w:val="%5."/>
      <w:lvlJc w:val="left"/>
      <w:pPr>
        <w:ind w:left="3600" w:hanging="360"/>
      </w:pPr>
    </w:lvl>
    <w:lvl w:ilvl="5" w:tplc="91588134">
      <w:start w:val="1"/>
      <w:numFmt w:val="lowerRoman"/>
      <w:lvlText w:val="%6."/>
      <w:lvlJc w:val="right"/>
      <w:pPr>
        <w:ind w:left="4320" w:hanging="180"/>
      </w:pPr>
    </w:lvl>
    <w:lvl w:ilvl="6" w:tplc="27B49202">
      <w:start w:val="1"/>
      <w:numFmt w:val="decimal"/>
      <w:lvlText w:val="%7."/>
      <w:lvlJc w:val="left"/>
      <w:pPr>
        <w:ind w:left="5040" w:hanging="360"/>
      </w:pPr>
    </w:lvl>
    <w:lvl w:ilvl="7" w:tplc="CDE42E6E">
      <w:start w:val="1"/>
      <w:numFmt w:val="lowerLetter"/>
      <w:lvlText w:val="%8."/>
      <w:lvlJc w:val="left"/>
      <w:pPr>
        <w:ind w:left="5760" w:hanging="360"/>
      </w:pPr>
    </w:lvl>
    <w:lvl w:ilvl="8" w:tplc="97DAF97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90C64F"/>
    <w:multiLevelType w:val="hybridMultilevel"/>
    <w:tmpl w:val="8112013E"/>
    <w:lvl w:ilvl="0" w:tplc="EE167E48">
      <w:start w:val="1"/>
      <w:numFmt w:val="decimal"/>
      <w:lvlText w:val="%1."/>
      <w:lvlJc w:val="left"/>
      <w:pPr>
        <w:ind w:left="720" w:hanging="360"/>
      </w:pPr>
    </w:lvl>
    <w:lvl w:ilvl="1" w:tplc="202CAC94">
      <w:start w:val="1"/>
      <w:numFmt w:val="decimal"/>
      <w:lvlText w:val="Part %2:"/>
      <w:lvlJc w:val="left"/>
      <w:pPr>
        <w:ind w:left="1440" w:hanging="360"/>
      </w:pPr>
    </w:lvl>
    <w:lvl w:ilvl="2" w:tplc="512A4A9E">
      <w:start w:val="1"/>
      <w:numFmt w:val="lowerRoman"/>
      <w:lvlText w:val="%3."/>
      <w:lvlJc w:val="right"/>
      <w:pPr>
        <w:ind w:left="2160" w:hanging="180"/>
      </w:pPr>
    </w:lvl>
    <w:lvl w:ilvl="3" w:tplc="F79E04AA">
      <w:start w:val="1"/>
      <w:numFmt w:val="decimal"/>
      <w:lvlText w:val="%4."/>
      <w:lvlJc w:val="left"/>
      <w:pPr>
        <w:ind w:left="2880" w:hanging="360"/>
      </w:pPr>
    </w:lvl>
    <w:lvl w:ilvl="4" w:tplc="3B3AAC32">
      <w:start w:val="1"/>
      <w:numFmt w:val="lowerLetter"/>
      <w:lvlText w:val="%5."/>
      <w:lvlJc w:val="left"/>
      <w:pPr>
        <w:ind w:left="3600" w:hanging="360"/>
      </w:pPr>
    </w:lvl>
    <w:lvl w:ilvl="5" w:tplc="8E4A450A">
      <w:start w:val="1"/>
      <w:numFmt w:val="lowerRoman"/>
      <w:lvlText w:val="%6."/>
      <w:lvlJc w:val="right"/>
      <w:pPr>
        <w:ind w:left="4320" w:hanging="180"/>
      </w:pPr>
    </w:lvl>
    <w:lvl w:ilvl="6" w:tplc="E7985436">
      <w:start w:val="1"/>
      <w:numFmt w:val="decimal"/>
      <w:lvlText w:val="%7."/>
      <w:lvlJc w:val="left"/>
      <w:pPr>
        <w:ind w:left="5040" w:hanging="360"/>
      </w:pPr>
    </w:lvl>
    <w:lvl w:ilvl="7" w:tplc="0D223036">
      <w:start w:val="1"/>
      <w:numFmt w:val="lowerLetter"/>
      <w:lvlText w:val="%8."/>
      <w:lvlJc w:val="left"/>
      <w:pPr>
        <w:ind w:left="5760" w:hanging="360"/>
      </w:pPr>
    </w:lvl>
    <w:lvl w:ilvl="8" w:tplc="D1040C0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697239"/>
    <w:multiLevelType w:val="multilevel"/>
    <w:tmpl w:val="0D2CB928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520"/>
        </w:tabs>
        <w:ind w:left="2520" w:hanging="360"/>
      </w:pPr>
      <w:rPr>
        <w:rFonts w:hint="default"/>
      </w:rPr>
    </w:lvl>
  </w:abstractNum>
  <w:abstractNum w:abstractNumId="8" w15:restartNumberingAfterBreak="0">
    <w:nsid w:val="0F9B1E9D"/>
    <w:multiLevelType w:val="hybridMultilevel"/>
    <w:tmpl w:val="B1E6548C"/>
    <w:lvl w:ilvl="0" w:tplc="D8C0CA94">
      <w:start w:val="1"/>
      <w:numFmt w:val="decimal"/>
      <w:lvlText w:val="%1."/>
      <w:lvlJc w:val="left"/>
      <w:pPr>
        <w:ind w:left="360" w:hanging="360"/>
      </w:pPr>
    </w:lvl>
    <w:lvl w:ilvl="1" w:tplc="42B46EF6">
      <w:start w:val="1"/>
      <w:numFmt w:val="lowerLetter"/>
      <w:lvlText w:val="%2."/>
      <w:lvlJc w:val="left"/>
      <w:pPr>
        <w:ind w:left="1080" w:hanging="360"/>
      </w:pPr>
    </w:lvl>
    <w:lvl w:ilvl="2" w:tplc="4C48D0C4">
      <w:start w:val="2"/>
      <w:numFmt w:val="decimal"/>
      <w:lvlText w:val="Step %3:"/>
      <w:lvlJc w:val="left"/>
      <w:pPr>
        <w:ind w:left="1800" w:hanging="180"/>
      </w:pPr>
    </w:lvl>
    <w:lvl w:ilvl="3" w:tplc="6FB05470">
      <w:start w:val="1"/>
      <w:numFmt w:val="decimal"/>
      <w:lvlText w:val="%4."/>
      <w:lvlJc w:val="left"/>
      <w:pPr>
        <w:ind w:left="2520" w:hanging="360"/>
      </w:pPr>
    </w:lvl>
    <w:lvl w:ilvl="4" w:tplc="CF267BC0">
      <w:start w:val="1"/>
      <w:numFmt w:val="lowerLetter"/>
      <w:lvlText w:val="%5."/>
      <w:lvlJc w:val="left"/>
      <w:pPr>
        <w:ind w:left="3240" w:hanging="360"/>
      </w:pPr>
    </w:lvl>
    <w:lvl w:ilvl="5" w:tplc="0F0C8C2A">
      <w:start w:val="1"/>
      <w:numFmt w:val="lowerRoman"/>
      <w:lvlText w:val="%6."/>
      <w:lvlJc w:val="right"/>
      <w:pPr>
        <w:ind w:left="3960" w:hanging="180"/>
      </w:pPr>
    </w:lvl>
    <w:lvl w:ilvl="6" w:tplc="93FEE82A">
      <w:start w:val="1"/>
      <w:numFmt w:val="decimal"/>
      <w:lvlText w:val="%7."/>
      <w:lvlJc w:val="left"/>
      <w:pPr>
        <w:ind w:left="4680" w:hanging="360"/>
      </w:pPr>
    </w:lvl>
    <w:lvl w:ilvl="7" w:tplc="48541C44">
      <w:start w:val="1"/>
      <w:numFmt w:val="lowerLetter"/>
      <w:lvlText w:val="%8."/>
      <w:lvlJc w:val="left"/>
      <w:pPr>
        <w:ind w:left="5400" w:hanging="360"/>
      </w:pPr>
    </w:lvl>
    <w:lvl w:ilvl="8" w:tplc="D3A61B9A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FBD7F30"/>
    <w:multiLevelType w:val="multilevel"/>
    <w:tmpl w:val="BE2C3BBC"/>
    <w:styleLink w:val="LabList"/>
    <w:lvl w:ilvl="0">
      <w:start w:val="1"/>
      <w:numFmt w:val="none"/>
      <w:pStyle w:val="Heading1"/>
      <w:suff w:val="nothing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520"/>
        </w:tabs>
        <w:ind w:left="2520" w:hanging="360"/>
      </w:pPr>
      <w:rPr>
        <w:rFonts w:hint="default"/>
      </w:rPr>
    </w:lvl>
  </w:abstractNum>
  <w:abstractNum w:abstractNumId="10" w15:restartNumberingAfterBreak="0">
    <w:nsid w:val="1217228C"/>
    <w:multiLevelType w:val="multilevel"/>
    <w:tmpl w:val="8F7AA0DE"/>
    <w:styleLink w:val="SectionList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141FB9CA"/>
    <w:multiLevelType w:val="multilevel"/>
    <w:tmpl w:val="1982D72E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416377"/>
    <w:multiLevelType w:val="hybridMultilevel"/>
    <w:tmpl w:val="9EE68E62"/>
    <w:lvl w:ilvl="0" w:tplc="AF96AFC6">
      <w:start w:val="1"/>
      <w:numFmt w:val="decimal"/>
      <w:lvlText w:val="Step %1:"/>
      <w:lvlJc w:val="left"/>
      <w:pPr>
        <w:ind w:left="360" w:hanging="360"/>
      </w:pPr>
    </w:lvl>
    <w:lvl w:ilvl="1" w:tplc="EF565628">
      <w:start w:val="1"/>
      <w:numFmt w:val="lowerLetter"/>
      <w:lvlText w:val="%2."/>
      <w:lvlJc w:val="left"/>
      <w:pPr>
        <w:ind w:left="1080" w:hanging="360"/>
      </w:pPr>
    </w:lvl>
    <w:lvl w:ilvl="2" w:tplc="D480E7A8">
      <w:start w:val="1"/>
      <w:numFmt w:val="lowerRoman"/>
      <w:lvlText w:val="%3."/>
      <w:lvlJc w:val="right"/>
      <w:pPr>
        <w:ind w:left="1800" w:hanging="180"/>
      </w:pPr>
    </w:lvl>
    <w:lvl w:ilvl="3" w:tplc="AB0ED0D0">
      <w:start w:val="1"/>
      <w:numFmt w:val="decimal"/>
      <w:lvlText w:val="%4."/>
      <w:lvlJc w:val="left"/>
      <w:pPr>
        <w:ind w:left="2520" w:hanging="360"/>
      </w:pPr>
    </w:lvl>
    <w:lvl w:ilvl="4" w:tplc="4A5C26C6">
      <w:start w:val="1"/>
      <w:numFmt w:val="lowerLetter"/>
      <w:lvlText w:val="%5."/>
      <w:lvlJc w:val="left"/>
      <w:pPr>
        <w:ind w:left="3240" w:hanging="360"/>
      </w:pPr>
    </w:lvl>
    <w:lvl w:ilvl="5" w:tplc="E620E9BE">
      <w:start w:val="1"/>
      <w:numFmt w:val="lowerRoman"/>
      <w:lvlText w:val="%6."/>
      <w:lvlJc w:val="right"/>
      <w:pPr>
        <w:ind w:left="3960" w:hanging="180"/>
      </w:pPr>
    </w:lvl>
    <w:lvl w:ilvl="6" w:tplc="C1289DC2">
      <w:start w:val="1"/>
      <w:numFmt w:val="decimal"/>
      <w:lvlText w:val="%7."/>
      <w:lvlJc w:val="left"/>
      <w:pPr>
        <w:ind w:left="4680" w:hanging="360"/>
      </w:pPr>
    </w:lvl>
    <w:lvl w:ilvl="7" w:tplc="AA90ED46">
      <w:start w:val="1"/>
      <w:numFmt w:val="lowerLetter"/>
      <w:lvlText w:val="%8."/>
      <w:lvlJc w:val="left"/>
      <w:pPr>
        <w:ind w:left="5400" w:hanging="360"/>
      </w:pPr>
    </w:lvl>
    <w:lvl w:ilvl="8" w:tplc="50A6865C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6C36C71"/>
    <w:multiLevelType w:val="multilevel"/>
    <w:tmpl w:val="ED6E5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A97F8F"/>
    <w:multiLevelType w:val="hybridMultilevel"/>
    <w:tmpl w:val="15EEB0BA"/>
    <w:lvl w:ilvl="0" w:tplc="3FD6754E">
      <w:start w:val="1"/>
      <w:numFmt w:val="decimal"/>
      <w:lvlText w:val="Step %1:"/>
      <w:lvlJc w:val="left"/>
      <w:pPr>
        <w:ind w:left="720" w:hanging="360"/>
      </w:pPr>
    </w:lvl>
    <w:lvl w:ilvl="1" w:tplc="B64401B6">
      <w:start w:val="1"/>
      <w:numFmt w:val="lowerLetter"/>
      <w:lvlText w:val="%2."/>
      <w:lvlJc w:val="left"/>
      <w:pPr>
        <w:ind w:left="1440" w:hanging="360"/>
      </w:pPr>
    </w:lvl>
    <w:lvl w:ilvl="2" w:tplc="F6C47868">
      <w:start w:val="1"/>
      <w:numFmt w:val="lowerRoman"/>
      <w:lvlText w:val="%3."/>
      <w:lvlJc w:val="right"/>
      <w:pPr>
        <w:ind w:left="2160" w:hanging="180"/>
      </w:pPr>
    </w:lvl>
    <w:lvl w:ilvl="3" w:tplc="8C7E2A88">
      <w:start w:val="1"/>
      <w:numFmt w:val="decimal"/>
      <w:lvlText w:val="%4."/>
      <w:lvlJc w:val="left"/>
      <w:pPr>
        <w:ind w:left="2880" w:hanging="360"/>
      </w:pPr>
    </w:lvl>
    <w:lvl w:ilvl="4" w:tplc="0C1C13C6">
      <w:start w:val="1"/>
      <w:numFmt w:val="lowerLetter"/>
      <w:lvlText w:val="%5."/>
      <w:lvlJc w:val="left"/>
      <w:pPr>
        <w:ind w:left="3600" w:hanging="360"/>
      </w:pPr>
    </w:lvl>
    <w:lvl w:ilvl="5" w:tplc="E040B29C">
      <w:start w:val="1"/>
      <w:numFmt w:val="lowerRoman"/>
      <w:lvlText w:val="%6."/>
      <w:lvlJc w:val="right"/>
      <w:pPr>
        <w:ind w:left="4320" w:hanging="180"/>
      </w:pPr>
    </w:lvl>
    <w:lvl w:ilvl="6" w:tplc="B08C67AE">
      <w:start w:val="1"/>
      <w:numFmt w:val="decimal"/>
      <w:lvlText w:val="%7."/>
      <w:lvlJc w:val="left"/>
      <w:pPr>
        <w:ind w:left="5040" w:hanging="360"/>
      </w:pPr>
    </w:lvl>
    <w:lvl w:ilvl="7" w:tplc="10E8EC8A">
      <w:start w:val="1"/>
      <w:numFmt w:val="lowerLetter"/>
      <w:lvlText w:val="%8."/>
      <w:lvlJc w:val="left"/>
      <w:pPr>
        <w:ind w:left="5760" w:hanging="360"/>
      </w:pPr>
    </w:lvl>
    <w:lvl w:ilvl="8" w:tplc="F476D8D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309AA7"/>
    <w:multiLevelType w:val="hybridMultilevel"/>
    <w:tmpl w:val="2A28B70A"/>
    <w:lvl w:ilvl="0" w:tplc="6FD80B12">
      <w:start w:val="1"/>
      <w:numFmt w:val="decimal"/>
      <w:lvlText w:val="%1."/>
      <w:lvlJc w:val="left"/>
      <w:pPr>
        <w:ind w:left="720" w:hanging="360"/>
      </w:pPr>
    </w:lvl>
    <w:lvl w:ilvl="1" w:tplc="1F30D5EC">
      <w:start w:val="1"/>
      <w:numFmt w:val="decimal"/>
      <w:lvlText w:val="Part %2:"/>
      <w:lvlJc w:val="left"/>
      <w:pPr>
        <w:ind w:left="1440" w:hanging="360"/>
      </w:pPr>
    </w:lvl>
    <w:lvl w:ilvl="2" w:tplc="462A4BE6">
      <w:start w:val="1"/>
      <w:numFmt w:val="lowerRoman"/>
      <w:lvlText w:val="%3."/>
      <w:lvlJc w:val="right"/>
      <w:pPr>
        <w:ind w:left="2160" w:hanging="180"/>
      </w:pPr>
    </w:lvl>
    <w:lvl w:ilvl="3" w:tplc="333E5CD0">
      <w:start w:val="1"/>
      <w:numFmt w:val="decimal"/>
      <w:lvlText w:val="%4."/>
      <w:lvlJc w:val="left"/>
      <w:pPr>
        <w:ind w:left="2880" w:hanging="360"/>
      </w:pPr>
    </w:lvl>
    <w:lvl w:ilvl="4" w:tplc="F078EDD8">
      <w:start w:val="1"/>
      <w:numFmt w:val="lowerLetter"/>
      <w:lvlText w:val="%5."/>
      <w:lvlJc w:val="left"/>
      <w:pPr>
        <w:ind w:left="3600" w:hanging="360"/>
      </w:pPr>
    </w:lvl>
    <w:lvl w:ilvl="5" w:tplc="FC469C8E">
      <w:start w:val="1"/>
      <w:numFmt w:val="lowerRoman"/>
      <w:lvlText w:val="%6."/>
      <w:lvlJc w:val="right"/>
      <w:pPr>
        <w:ind w:left="4320" w:hanging="180"/>
      </w:pPr>
    </w:lvl>
    <w:lvl w:ilvl="6" w:tplc="90C427E6">
      <w:start w:val="1"/>
      <w:numFmt w:val="decimal"/>
      <w:lvlText w:val="%7."/>
      <w:lvlJc w:val="left"/>
      <w:pPr>
        <w:ind w:left="5040" w:hanging="360"/>
      </w:pPr>
    </w:lvl>
    <w:lvl w:ilvl="7" w:tplc="18864920">
      <w:start w:val="1"/>
      <w:numFmt w:val="lowerLetter"/>
      <w:lvlText w:val="%8."/>
      <w:lvlJc w:val="left"/>
      <w:pPr>
        <w:ind w:left="5760" w:hanging="360"/>
      </w:pPr>
    </w:lvl>
    <w:lvl w:ilvl="8" w:tplc="E80CB8A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7" w15:restartNumberingAfterBreak="0">
    <w:nsid w:val="23521164"/>
    <w:multiLevelType w:val="hybridMultilevel"/>
    <w:tmpl w:val="1EECCBBC"/>
    <w:lvl w:ilvl="0" w:tplc="61546E8E">
      <w:start w:val="1"/>
      <w:numFmt w:val="decimal"/>
      <w:lvlText w:val="%1."/>
      <w:lvlJc w:val="left"/>
      <w:pPr>
        <w:ind w:left="720" w:hanging="360"/>
      </w:pPr>
    </w:lvl>
    <w:lvl w:ilvl="1" w:tplc="B888F246">
      <w:start w:val="1"/>
      <w:numFmt w:val="decimal"/>
      <w:lvlText w:val="Part %2:"/>
      <w:lvlJc w:val="left"/>
      <w:pPr>
        <w:ind w:left="1440" w:hanging="360"/>
      </w:pPr>
    </w:lvl>
    <w:lvl w:ilvl="2" w:tplc="0336A724">
      <w:start w:val="1"/>
      <w:numFmt w:val="lowerRoman"/>
      <w:lvlText w:val="%3."/>
      <w:lvlJc w:val="right"/>
      <w:pPr>
        <w:ind w:left="2160" w:hanging="180"/>
      </w:pPr>
    </w:lvl>
    <w:lvl w:ilvl="3" w:tplc="9F841C6C">
      <w:start w:val="1"/>
      <w:numFmt w:val="decimal"/>
      <w:lvlText w:val="%4."/>
      <w:lvlJc w:val="left"/>
      <w:pPr>
        <w:ind w:left="2880" w:hanging="360"/>
      </w:pPr>
    </w:lvl>
    <w:lvl w:ilvl="4" w:tplc="B5749F0E">
      <w:start w:val="1"/>
      <w:numFmt w:val="lowerLetter"/>
      <w:lvlText w:val="%5."/>
      <w:lvlJc w:val="left"/>
      <w:pPr>
        <w:ind w:left="3600" w:hanging="360"/>
      </w:pPr>
    </w:lvl>
    <w:lvl w:ilvl="5" w:tplc="867CBC76">
      <w:start w:val="1"/>
      <w:numFmt w:val="lowerRoman"/>
      <w:lvlText w:val="%6."/>
      <w:lvlJc w:val="right"/>
      <w:pPr>
        <w:ind w:left="4320" w:hanging="180"/>
      </w:pPr>
    </w:lvl>
    <w:lvl w:ilvl="6" w:tplc="9ED84E3A">
      <w:start w:val="1"/>
      <w:numFmt w:val="decimal"/>
      <w:lvlText w:val="%7."/>
      <w:lvlJc w:val="left"/>
      <w:pPr>
        <w:ind w:left="5040" w:hanging="360"/>
      </w:pPr>
    </w:lvl>
    <w:lvl w:ilvl="7" w:tplc="69E2616A">
      <w:start w:val="1"/>
      <w:numFmt w:val="lowerLetter"/>
      <w:lvlText w:val="%8."/>
      <w:lvlJc w:val="left"/>
      <w:pPr>
        <w:ind w:left="5760" w:hanging="360"/>
      </w:pPr>
    </w:lvl>
    <w:lvl w:ilvl="8" w:tplc="95D2236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210975"/>
    <w:multiLevelType w:val="hybridMultilevel"/>
    <w:tmpl w:val="4288A68C"/>
    <w:lvl w:ilvl="0" w:tplc="4F2A85D2">
      <w:start w:val="255"/>
      <w:numFmt w:val="bullet"/>
      <w:lvlText w:val="-"/>
      <w:lvlJc w:val="left"/>
      <w:pPr>
        <w:ind w:left="480" w:hanging="360"/>
      </w:pPr>
      <w:rPr>
        <w:rFonts w:ascii="Courier New" w:eastAsia="Calibr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19" w15:restartNumberingAfterBreak="0">
    <w:nsid w:val="2A7D2666"/>
    <w:multiLevelType w:val="hybridMultilevel"/>
    <w:tmpl w:val="C8CAA2C8"/>
    <w:lvl w:ilvl="0" w:tplc="3D9027C2">
      <w:start w:val="1"/>
      <w:numFmt w:val="lowerLetter"/>
      <w:lvlText w:val="%1."/>
      <w:lvlJc w:val="left"/>
      <w:pPr>
        <w:ind w:left="720" w:hanging="360"/>
      </w:pPr>
    </w:lvl>
    <w:lvl w:ilvl="1" w:tplc="819CE71C">
      <w:start w:val="1"/>
      <w:numFmt w:val="lowerLetter"/>
      <w:lvlText w:val="%2."/>
      <w:lvlJc w:val="left"/>
      <w:pPr>
        <w:ind w:left="1440" w:hanging="360"/>
      </w:pPr>
    </w:lvl>
    <w:lvl w:ilvl="2" w:tplc="D05E2D2E">
      <w:start w:val="1"/>
      <w:numFmt w:val="lowerRoman"/>
      <w:lvlText w:val="%3."/>
      <w:lvlJc w:val="right"/>
      <w:pPr>
        <w:ind w:left="2160" w:hanging="180"/>
      </w:pPr>
    </w:lvl>
    <w:lvl w:ilvl="3" w:tplc="92ECF07E">
      <w:start w:val="1"/>
      <w:numFmt w:val="decimal"/>
      <w:lvlText w:val="%4."/>
      <w:lvlJc w:val="left"/>
      <w:pPr>
        <w:ind w:left="2880" w:hanging="360"/>
      </w:pPr>
    </w:lvl>
    <w:lvl w:ilvl="4" w:tplc="A516BEB2">
      <w:start w:val="1"/>
      <w:numFmt w:val="lowerLetter"/>
      <w:lvlText w:val="%5."/>
      <w:lvlJc w:val="left"/>
      <w:pPr>
        <w:ind w:left="3600" w:hanging="360"/>
      </w:pPr>
    </w:lvl>
    <w:lvl w:ilvl="5" w:tplc="43DE26A8">
      <w:start w:val="1"/>
      <w:numFmt w:val="lowerRoman"/>
      <w:lvlText w:val="%6."/>
      <w:lvlJc w:val="right"/>
      <w:pPr>
        <w:ind w:left="4320" w:hanging="180"/>
      </w:pPr>
    </w:lvl>
    <w:lvl w:ilvl="6" w:tplc="57385348">
      <w:start w:val="1"/>
      <w:numFmt w:val="decimal"/>
      <w:lvlText w:val="%7."/>
      <w:lvlJc w:val="left"/>
      <w:pPr>
        <w:ind w:left="5040" w:hanging="360"/>
      </w:pPr>
    </w:lvl>
    <w:lvl w:ilvl="7" w:tplc="7AD6CC36">
      <w:start w:val="1"/>
      <w:numFmt w:val="lowerLetter"/>
      <w:lvlText w:val="%8."/>
      <w:lvlJc w:val="left"/>
      <w:pPr>
        <w:ind w:left="5760" w:hanging="360"/>
      </w:pPr>
    </w:lvl>
    <w:lvl w:ilvl="8" w:tplc="AF4A1DD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9AA84A"/>
    <w:multiLevelType w:val="hybridMultilevel"/>
    <w:tmpl w:val="DD86E9FC"/>
    <w:lvl w:ilvl="0" w:tplc="288A9C7A">
      <w:start w:val="1"/>
      <w:numFmt w:val="decimal"/>
      <w:lvlText w:val="%1."/>
      <w:lvlJc w:val="left"/>
      <w:pPr>
        <w:ind w:left="720" w:hanging="360"/>
      </w:pPr>
    </w:lvl>
    <w:lvl w:ilvl="1" w:tplc="741CC0C0">
      <w:start w:val="1"/>
      <w:numFmt w:val="decimal"/>
      <w:lvlText w:val="Part %2:"/>
      <w:lvlJc w:val="left"/>
      <w:pPr>
        <w:ind w:left="1440" w:hanging="360"/>
      </w:pPr>
    </w:lvl>
    <w:lvl w:ilvl="2" w:tplc="19680712">
      <w:start w:val="1"/>
      <w:numFmt w:val="lowerRoman"/>
      <w:lvlText w:val="%3."/>
      <w:lvlJc w:val="right"/>
      <w:pPr>
        <w:ind w:left="2160" w:hanging="180"/>
      </w:pPr>
    </w:lvl>
    <w:lvl w:ilvl="3" w:tplc="7A268A8E">
      <w:start w:val="1"/>
      <w:numFmt w:val="decimal"/>
      <w:lvlText w:val="%4."/>
      <w:lvlJc w:val="left"/>
      <w:pPr>
        <w:ind w:left="2880" w:hanging="360"/>
      </w:pPr>
    </w:lvl>
    <w:lvl w:ilvl="4" w:tplc="E638A162">
      <w:start w:val="1"/>
      <w:numFmt w:val="lowerLetter"/>
      <w:lvlText w:val="%5."/>
      <w:lvlJc w:val="left"/>
      <w:pPr>
        <w:ind w:left="3600" w:hanging="360"/>
      </w:pPr>
    </w:lvl>
    <w:lvl w:ilvl="5" w:tplc="C12E7782">
      <w:start w:val="1"/>
      <w:numFmt w:val="lowerRoman"/>
      <w:lvlText w:val="%6."/>
      <w:lvlJc w:val="right"/>
      <w:pPr>
        <w:ind w:left="4320" w:hanging="180"/>
      </w:pPr>
    </w:lvl>
    <w:lvl w:ilvl="6" w:tplc="36A25684">
      <w:start w:val="1"/>
      <w:numFmt w:val="decimal"/>
      <w:lvlText w:val="%7."/>
      <w:lvlJc w:val="left"/>
      <w:pPr>
        <w:ind w:left="5040" w:hanging="360"/>
      </w:pPr>
    </w:lvl>
    <w:lvl w:ilvl="7" w:tplc="A232D748">
      <w:start w:val="1"/>
      <w:numFmt w:val="lowerLetter"/>
      <w:lvlText w:val="%8."/>
      <w:lvlJc w:val="left"/>
      <w:pPr>
        <w:ind w:left="5760" w:hanging="360"/>
      </w:pPr>
    </w:lvl>
    <w:lvl w:ilvl="8" w:tplc="6C626F3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997F3A"/>
    <w:multiLevelType w:val="hybridMultilevel"/>
    <w:tmpl w:val="3736A5CA"/>
    <w:lvl w:ilvl="0" w:tplc="3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38110AD"/>
    <w:multiLevelType w:val="multilevel"/>
    <w:tmpl w:val="CCAC9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049E17"/>
    <w:multiLevelType w:val="hybridMultilevel"/>
    <w:tmpl w:val="9EC2E82C"/>
    <w:lvl w:ilvl="0" w:tplc="89E24A02">
      <w:start w:val="1"/>
      <w:numFmt w:val="decimal"/>
      <w:lvlText w:val="%1."/>
      <w:lvlJc w:val="left"/>
      <w:pPr>
        <w:ind w:left="720" w:hanging="360"/>
      </w:pPr>
    </w:lvl>
    <w:lvl w:ilvl="1" w:tplc="8B0CD65A">
      <w:start w:val="1"/>
      <w:numFmt w:val="lowerLetter"/>
      <w:lvlText w:val="%2."/>
      <w:lvlJc w:val="left"/>
      <w:pPr>
        <w:ind w:left="1440" w:hanging="360"/>
      </w:pPr>
    </w:lvl>
    <w:lvl w:ilvl="2" w:tplc="F7BC9CEA">
      <w:start w:val="1"/>
      <w:numFmt w:val="decimal"/>
      <w:lvlText w:val="Step %3:"/>
      <w:lvlJc w:val="left"/>
      <w:pPr>
        <w:ind w:left="2160" w:hanging="180"/>
      </w:pPr>
    </w:lvl>
    <w:lvl w:ilvl="3" w:tplc="2AF8FB40">
      <w:start w:val="1"/>
      <w:numFmt w:val="decimal"/>
      <w:lvlText w:val="%4."/>
      <w:lvlJc w:val="left"/>
      <w:pPr>
        <w:ind w:left="2880" w:hanging="360"/>
      </w:pPr>
    </w:lvl>
    <w:lvl w:ilvl="4" w:tplc="821004A8">
      <w:start w:val="1"/>
      <w:numFmt w:val="lowerLetter"/>
      <w:lvlText w:val="%5."/>
      <w:lvlJc w:val="left"/>
      <w:pPr>
        <w:ind w:left="3600" w:hanging="360"/>
      </w:pPr>
    </w:lvl>
    <w:lvl w:ilvl="5" w:tplc="1C509312">
      <w:start w:val="1"/>
      <w:numFmt w:val="lowerRoman"/>
      <w:lvlText w:val="%6."/>
      <w:lvlJc w:val="right"/>
      <w:pPr>
        <w:ind w:left="4320" w:hanging="180"/>
      </w:pPr>
    </w:lvl>
    <w:lvl w:ilvl="6" w:tplc="8018A330">
      <w:start w:val="1"/>
      <w:numFmt w:val="decimal"/>
      <w:lvlText w:val="%7."/>
      <w:lvlJc w:val="left"/>
      <w:pPr>
        <w:ind w:left="5040" w:hanging="360"/>
      </w:pPr>
    </w:lvl>
    <w:lvl w:ilvl="7" w:tplc="057EF442">
      <w:start w:val="1"/>
      <w:numFmt w:val="lowerLetter"/>
      <w:lvlText w:val="%8."/>
      <w:lvlJc w:val="left"/>
      <w:pPr>
        <w:ind w:left="5760" w:hanging="360"/>
      </w:pPr>
    </w:lvl>
    <w:lvl w:ilvl="8" w:tplc="19680032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F2631E"/>
    <w:multiLevelType w:val="hybridMultilevel"/>
    <w:tmpl w:val="A4F85344"/>
    <w:lvl w:ilvl="0" w:tplc="3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D1B9D60"/>
    <w:multiLevelType w:val="hybridMultilevel"/>
    <w:tmpl w:val="EE76A46A"/>
    <w:lvl w:ilvl="0" w:tplc="E7AE908C">
      <w:start w:val="1"/>
      <w:numFmt w:val="decimal"/>
      <w:lvlText w:val="%1."/>
      <w:lvlJc w:val="left"/>
      <w:pPr>
        <w:ind w:left="720" w:hanging="360"/>
      </w:pPr>
    </w:lvl>
    <w:lvl w:ilvl="1" w:tplc="BD5C0AA4">
      <w:start w:val="1"/>
      <w:numFmt w:val="decimal"/>
      <w:lvlText w:val="Part %2:"/>
      <w:lvlJc w:val="left"/>
      <w:pPr>
        <w:ind w:left="1440" w:hanging="360"/>
      </w:pPr>
    </w:lvl>
    <w:lvl w:ilvl="2" w:tplc="A420F13C">
      <w:start w:val="1"/>
      <w:numFmt w:val="lowerRoman"/>
      <w:lvlText w:val="%3."/>
      <w:lvlJc w:val="right"/>
      <w:pPr>
        <w:ind w:left="2160" w:hanging="180"/>
      </w:pPr>
    </w:lvl>
    <w:lvl w:ilvl="3" w:tplc="0CB4C124">
      <w:start w:val="1"/>
      <w:numFmt w:val="decimal"/>
      <w:lvlText w:val="%4."/>
      <w:lvlJc w:val="left"/>
      <w:pPr>
        <w:ind w:left="2880" w:hanging="360"/>
      </w:pPr>
    </w:lvl>
    <w:lvl w:ilvl="4" w:tplc="30E88FC2">
      <w:start w:val="1"/>
      <w:numFmt w:val="lowerLetter"/>
      <w:lvlText w:val="%5."/>
      <w:lvlJc w:val="left"/>
      <w:pPr>
        <w:ind w:left="3600" w:hanging="360"/>
      </w:pPr>
    </w:lvl>
    <w:lvl w:ilvl="5" w:tplc="68F29C96">
      <w:start w:val="1"/>
      <w:numFmt w:val="lowerRoman"/>
      <w:lvlText w:val="%6."/>
      <w:lvlJc w:val="right"/>
      <w:pPr>
        <w:ind w:left="4320" w:hanging="180"/>
      </w:pPr>
    </w:lvl>
    <w:lvl w:ilvl="6" w:tplc="B0A4F3DC">
      <w:start w:val="1"/>
      <w:numFmt w:val="decimal"/>
      <w:lvlText w:val="%7."/>
      <w:lvlJc w:val="left"/>
      <w:pPr>
        <w:ind w:left="5040" w:hanging="360"/>
      </w:pPr>
    </w:lvl>
    <w:lvl w:ilvl="7" w:tplc="CEE25218">
      <w:start w:val="1"/>
      <w:numFmt w:val="lowerLetter"/>
      <w:lvlText w:val="%8."/>
      <w:lvlJc w:val="left"/>
      <w:pPr>
        <w:ind w:left="5760" w:hanging="360"/>
      </w:pPr>
    </w:lvl>
    <w:lvl w:ilvl="8" w:tplc="D28E1694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27DBBE2"/>
    <w:multiLevelType w:val="hybridMultilevel"/>
    <w:tmpl w:val="54F82446"/>
    <w:lvl w:ilvl="0" w:tplc="0BA8692C">
      <w:start w:val="1"/>
      <w:numFmt w:val="decimal"/>
      <w:lvlText w:val="%1."/>
      <w:lvlJc w:val="left"/>
      <w:pPr>
        <w:ind w:left="720" w:hanging="360"/>
      </w:pPr>
    </w:lvl>
    <w:lvl w:ilvl="1" w:tplc="1B62FE4E">
      <w:start w:val="1"/>
      <w:numFmt w:val="decimal"/>
      <w:lvlText w:val="Part %2:"/>
      <w:lvlJc w:val="left"/>
      <w:pPr>
        <w:ind w:left="1440" w:hanging="360"/>
      </w:pPr>
    </w:lvl>
    <w:lvl w:ilvl="2" w:tplc="B478E83A">
      <w:start w:val="1"/>
      <w:numFmt w:val="lowerRoman"/>
      <w:lvlText w:val="%3."/>
      <w:lvlJc w:val="right"/>
      <w:pPr>
        <w:ind w:left="2160" w:hanging="180"/>
      </w:pPr>
    </w:lvl>
    <w:lvl w:ilvl="3" w:tplc="7A0CB56C">
      <w:start w:val="1"/>
      <w:numFmt w:val="decimal"/>
      <w:lvlText w:val="%4."/>
      <w:lvlJc w:val="left"/>
      <w:pPr>
        <w:ind w:left="2880" w:hanging="360"/>
      </w:pPr>
    </w:lvl>
    <w:lvl w:ilvl="4" w:tplc="68E23F02">
      <w:start w:val="1"/>
      <w:numFmt w:val="lowerLetter"/>
      <w:lvlText w:val="%5."/>
      <w:lvlJc w:val="left"/>
      <w:pPr>
        <w:ind w:left="3600" w:hanging="360"/>
      </w:pPr>
    </w:lvl>
    <w:lvl w:ilvl="5" w:tplc="8B304ED8">
      <w:start w:val="1"/>
      <w:numFmt w:val="lowerRoman"/>
      <w:lvlText w:val="%6."/>
      <w:lvlJc w:val="right"/>
      <w:pPr>
        <w:ind w:left="4320" w:hanging="180"/>
      </w:pPr>
    </w:lvl>
    <w:lvl w:ilvl="6" w:tplc="0BB43678">
      <w:start w:val="1"/>
      <w:numFmt w:val="decimal"/>
      <w:lvlText w:val="%7."/>
      <w:lvlJc w:val="left"/>
      <w:pPr>
        <w:ind w:left="5040" w:hanging="360"/>
      </w:pPr>
    </w:lvl>
    <w:lvl w:ilvl="7" w:tplc="25069CC8">
      <w:start w:val="1"/>
      <w:numFmt w:val="lowerLetter"/>
      <w:lvlText w:val="%8."/>
      <w:lvlJc w:val="left"/>
      <w:pPr>
        <w:ind w:left="5760" w:hanging="360"/>
      </w:pPr>
    </w:lvl>
    <w:lvl w:ilvl="8" w:tplc="3FE46774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088A33"/>
    <w:multiLevelType w:val="hybridMultilevel"/>
    <w:tmpl w:val="05F04680"/>
    <w:lvl w:ilvl="0" w:tplc="131C6EE0">
      <w:start w:val="1"/>
      <w:numFmt w:val="decimal"/>
      <w:lvlText w:val="%1."/>
      <w:lvlJc w:val="left"/>
      <w:pPr>
        <w:ind w:left="720" w:hanging="360"/>
      </w:pPr>
    </w:lvl>
    <w:lvl w:ilvl="1" w:tplc="196A7228">
      <w:start w:val="1"/>
      <w:numFmt w:val="decimal"/>
      <w:lvlText w:val="Part %2:"/>
      <w:lvlJc w:val="left"/>
      <w:pPr>
        <w:ind w:left="1440" w:hanging="360"/>
      </w:pPr>
    </w:lvl>
    <w:lvl w:ilvl="2" w:tplc="F9607C56">
      <w:start w:val="1"/>
      <w:numFmt w:val="lowerRoman"/>
      <w:lvlText w:val="%3."/>
      <w:lvlJc w:val="right"/>
      <w:pPr>
        <w:ind w:left="2160" w:hanging="180"/>
      </w:pPr>
    </w:lvl>
    <w:lvl w:ilvl="3" w:tplc="7766FBEE">
      <w:start w:val="1"/>
      <w:numFmt w:val="decimal"/>
      <w:lvlText w:val="%4."/>
      <w:lvlJc w:val="left"/>
      <w:pPr>
        <w:ind w:left="2880" w:hanging="360"/>
      </w:pPr>
    </w:lvl>
    <w:lvl w:ilvl="4" w:tplc="5C9C6A56">
      <w:start w:val="1"/>
      <w:numFmt w:val="lowerLetter"/>
      <w:lvlText w:val="%5."/>
      <w:lvlJc w:val="left"/>
      <w:pPr>
        <w:ind w:left="3600" w:hanging="360"/>
      </w:pPr>
    </w:lvl>
    <w:lvl w:ilvl="5" w:tplc="FC948036">
      <w:start w:val="1"/>
      <w:numFmt w:val="lowerRoman"/>
      <w:lvlText w:val="%6."/>
      <w:lvlJc w:val="right"/>
      <w:pPr>
        <w:ind w:left="4320" w:hanging="180"/>
      </w:pPr>
    </w:lvl>
    <w:lvl w:ilvl="6" w:tplc="F44EEAC2">
      <w:start w:val="1"/>
      <w:numFmt w:val="decimal"/>
      <w:lvlText w:val="%7."/>
      <w:lvlJc w:val="left"/>
      <w:pPr>
        <w:ind w:left="5040" w:hanging="360"/>
      </w:pPr>
    </w:lvl>
    <w:lvl w:ilvl="7" w:tplc="AADE7848">
      <w:start w:val="1"/>
      <w:numFmt w:val="lowerLetter"/>
      <w:lvlText w:val="%8."/>
      <w:lvlJc w:val="left"/>
      <w:pPr>
        <w:ind w:left="5760" w:hanging="360"/>
      </w:pPr>
    </w:lvl>
    <w:lvl w:ilvl="8" w:tplc="0240B8C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F23836"/>
    <w:multiLevelType w:val="multilevel"/>
    <w:tmpl w:val="E40678D6"/>
    <w:styleLink w:val="BulletList"/>
    <w:lvl w:ilvl="0">
      <w:start w:val="1"/>
      <w:numFmt w:val="bullet"/>
      <w:pStyle w:val="Bulletlevel1"/>
      <w:lvlText w:val=""/>
      <w:lvlJc w:val="left"/>
      <w:pPr>
        <w:ind w:left="720" w:hanging="360"/>
      </w:pPr>
      <w:rPr>
        <w:rFonts w:ascii="Webdings" w:hAnsi="Webdings" w:hint="default"/>
        <w:sz w:val="14"/>
      </w:rPr>
    </w:lvl>
    <w:lvl w:ilvl="1">
      <w:start w:val="1"/>
      <w:numFmt w:val="none"/>
      <w:lvlText w:val="o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16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29" w15:restartNumberingAfterBreak="0">
    <w:nsid w:val="4EDDE447"/>
    <w:multiLevelType w:val="hybridMultilevel"/>
    <w:tmpl w:val="F0F6B55A"/>
    <w:lvl w:ilvl="0" w:tplc="F1D8A384">
      <w:start w:val="2"/>
      <w:numFmt w:val="lowerLetter"/>
      <w:lvlText w:val="%1."/>
      <w:lvlJc w:val="left"/>
      <w:pPr>
        <w:ind w:left="720" w:hanging="360"/>
      </w:pPr>
    </w:lvl>
    <w:lvl w:ilvl="1" w:tplc="6D26BA1E">
      <w:start w:val="1"/>
      <w:numFmt w:val="lowerLetter"/>
      <w:lvlText w:val="%2."/>
      <w:lvlJc w:val="left"/>
      <w:pPr>
        <w:ind w:left="1440" w:hanging="360"/>
      </w:pPr>
    </w:lvl>
    <w:lvl w:ilvl="2" w:tplc="C7D6D608">
      <w:start w:val="1"/>
      <w:numFmt w:val="lowerRoman"/>
      <w:lvlText w:val="%3."/>
      <w:lvlJc w:val="right"/>
      <w:pPr>
        <w:ind w:left="2160" w:hanging="180"/>
      </w:pPr>
    </w:lvl>
    <w:lvl w:ilvl="3" w:tplc="97366E12">
      <w:start w:val="1"/>
      <w:numFmt w:val="decimal"/>
      <w:lvlText w:val="%4."/>
      <w:lvlJc w:val="left"/>
      <w:pPr>
        <w:ind w:left="2880" w:hanging="360"/>
      </w:pPr>
    </w:lvl>
    <w:lvl w:ilvl="4" w:tplc="1CA66D2C">
      <w:start w:val="1"/>
      <w:numFmt w:val="lowerLetter"/>
      <w:lvlText w:val="%5."/>
      <w:lvlJc w:val="left"/>
      <w:pPr>
        <w:ind w:left="3600" w:hanging="360"/>
      </w:pPr>
    </w:lvl>
    <w:lvl w:ilvl="5" w:tplc="B7B419CC">
      <w:start w:val="1"/>
      <w:numFmt w:val="lowerRoman"/>
      <w:lvlText w:val="%6."/>
      <w:lvlJc w:val="right"/>
      <w:pPr>
        <w:ind w:left="4320" w:hanging="180"/>
      </w:pPr>
    </w:lvl>
    <w:lvl w:ilvl="6" w:tplc="2532378A">
      <w:start w:val="1"/>
      <w:numFmt w:val="decimal"/>
      <w:lvlText w:val="%7."/>
      <w:lvlJc w:val="left"/>
      <w:pPr>
        <w:ind w:left="5040" w:hanging="360"/>
      </w:pPr>
    </w:lvl>
    <w:lvl w:ilvl="7" w:tplc="2C66C9B4">
      <w:start w:val="1"/>
      <w:numFmt w:val="lowerLetter"/>
      <w:lvlText w:val="%8."/>
      <w:lvlJc w:val="left"/>
      <w:pPr>
        <w:ind w:left="5760" w:hanging="360"/>
      </w:pPr>
    </w:lvl>
    <w:lvl w:ilvl="8" w:tplc="8634DE62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7ADCAE"/>
    <w:multiLevelType w:val="hybridMultilevel"/>
    <w:tmpl w:val="A302F4B8"/>
    <w:lvl w:ilvl="0" w:tplc="D0725418">
      <w:numFmt w:val="none"/>
      <w:lvlText w:val=""/>
      <w:lvlJc w:val="left"/>
      <w:pPr>
        <w:tabs>
          <w:tab w:val="num" w:pos="360"/>
        </w:tabs>
      </w:pPr>
    </w:lvl>
    <w:lvl w:ilvl="1" w:tplc="9F74C4E4">
      <w:start w:val="1"/>
      <w:numFmt w:val="lowerLetter"/>
      <w:lvlText w:val="%2."/>
      <w:lvlJc w:val="left"/>
      <w:pPr>
        <w:ind w:left="1440" w:hanging="360"/>
      </w:pPr>
    </w:lvl>
    <w:lvl w:ilvl="2" w:tplc="E74021F0">
      <w:start w:val="1"/>
      <w:numFmt w:val="lowerRoman"/>
      <w:lvlText w:val="%3."/>
      <w:lvlJc w:val="right"/>
      <w:pPr>
        <w:ind w:left="2160" w:hanging="180"/>
      </w:pPr>
    </w:lvl>
    <w:lvl w:ilvl="3" w:tplc="414E980C">
      <w:start w:val="1"/>
      <w:numFmt w:val="decimal"/>
      <w:lvlText w:val="%4."/>
      <w:lvlJc w:val="left"/>
      <w:pPr>
        <w:ind w:left="2880" w:hanging="360"/>
      </w:pPr>
    </w:lvl>
    <w:lvl w:ilvl="4" w:tplc="7CF8BDF8">
      <w:start w:val="1"/>
      <w:numFmt w:val="lowerLetter"/>
      <w:lvlText w:val="%5."/>
      <w:lvlJc w:val="left"/>
      <w:pPr>
        <w:ind w:left="3600" w:hanging="360"/>
      </w:pPr>
    </w:lvl>
    <w:lvl w:ilvl="5" w:tplc="85DE00B4">
      <w:start w:val="1"/>
      <w:numFmt w:val="lowerRoman"/>
      <w:lvlText w:val="%6."/>
      <w:lvlJc w:val="right"/>
      <w:pPr>
        <w:ind w:left="4320" w:hanging="180"/>
      </w:pPr>
    </w:lvl>
    <w:lvl w:ilvl="6" w:tplc="7B501AA0">
      <w:start w:val="1"/>
      <w:numFmt w:val="decimal"/>
      <w:lvlText w:val="%7."/>
      <w:lvlJc w:val="left"/>
      <w:pPr>
        <w:ind w:left="5040" w:hanging="360"/>
      </w:pPr>
    </w:lvl>
    <w:lvl w:ilvl="7" w:tplc="B9DEE8D4">
      <w:start w:val="1"/>
      <w:numFmt w:val="lowerLetter"/>
      <w:lvlText w:val="%8."/>
      <w:lvlJc w:val="left"/>
      <w:pPr>
        <w:ind w:left="5760" w:hanging="360"/>
      </w:pPr>
    </w:lvl>
    <w:lvl w:ilvl="8" w:tplc="8D4C1B62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EA6C3C"/>
    <w:multiLevelType w:val="hybridMultilevel"/>
    <w:tmpl w:val="71C29E0E"/>
    <w:lvl w:ilvl="0" w:tplc="3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74411D5"/>
    <w:multiLevelType w:val="multilevel"/>
    <w:tmpl w:val="7EA287D8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3" w15:restartNumberingAfterBreak="0">
    <w:nsid w:val="5AA25348"/>
    <w:multiLevelType w:val="multilevel"/>
    <w:tmpl w:val="92DE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D36C87"/>
    <w:multiLevelType w:val="hybridMultilevel"/>
    <w:tmpl w:val="2368C0C6"/>
    <w:lvl w:ilvl="0" w:tplc="E79CDECE">
      <w:start w:val="1"/>
      <w:numFmt w:val="decimal"/>
      <w:lvlText w:val="%1."/>
      <w:lvlJc w:val="left"/>
      <w:pPr>
        <w:ind w:left="720" w:hanging="360"/>
      </w:pPr>
    </w:lvl>
    <w:lvl w:ilvl="1" w:tplc="02582818">
      <w:start w:val="1"/>
      <w:numFmt w:val="decimal"/>
      <w:lvlText w:val="Part %2:"/>
      <w:lvlJc w:val="left"/>
      <w:pPr>
        <w:ind w:left="1440" w:hanging="360"/>
      </w:pPr>
    </w:lvl>
    <w:lvl w:ilvl="2" w:tplc="83BA0CFC">
      <w:start w:val="1"/>
      <w:numFmt w:val="lowerRoman"/>
      <w:lvlText w:val="%3."/>
      <w:lvlJc w:val="right"/>
      <w:pPr>
        <w:ind w:left="2160" w:hanging="180"/>
      </w:pPr>
    </w:lvl>
    <w:lvl w:ilvl="3" w:tplc="701EC5A4">
      <w:start w:val="1"/>
      <w:numFmt w:val="decimal"/>
      <w:lvlText w:val="%4."/>
      <w:lvlJc w:val="left"/>
      <w:pPr>
        <w:ind w:left="2880" w:hanging="360"/>
      </w:pPr>
    </w:lvl>
    <w:lvl w:ilvl="4" w:tplc="9F167F8A">
      <w:start w:val="1"/>
      <w:numFmt w:val="lowerLetter"/>
      <w:lvlText w:val="%5."/>
      <w:lvlJc w:val="left"/>
      <w:pPr>
        <w:ind w:left="3600" w:hanging="360"/>
      </w:pPr>
    </w:lvl>
    <w:lvl w:ilvl="5" w:tplc="6F6ABFDC">
      <w:start w:val="1"/>
      <w:numFmt w:val="lowerRoman"/>
      <w:lvlText w:val="%6."/>
      <w:lvlJc w:val="right"/>
      <w:pPr>
        <w:ind w:left="4320" w:hanging="180"/>
      </w:pPr>
    </w:lvl>
    <w:lvl w:ilvl="6" w:tplc="ECB2F84C">
      <w:start w:val="1"/>
      <w:numFmt w:val="decimal"/>
      <w:lvlText w:val="%7."/>
      <w:lvlJc w:val="left"/>
      <w:pPr>
        <w:ind w:left="5040" w:hanging="360"/>
      </w:pPr>
    </w:lvl>
    <w:lvl w:ilvl="7" w:tplc="0988EE3E">
      <w:start w:val="1"/>
      <w:numFmt w:val="lowerLetter"/>
      <w:lvlText w:val="%8."/>
      <w:lvlJc w:val="left"/>
      <w:pPr>
        <w:ind w:left="5760" w:hanging="360"/>
      </w:pPr>
    </w:lvl>
    <w:lvl w:ilvl="8" w:tplc="5A6A0C7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38D7D4"/>
    <w:multiLevelType w:val="hybridMultilevel"/>
    <w:tmpl w:val="EEC6B032"/>
    <w:lvl w:ilvl="0" w:tplc="F6D87104">
      <w:numFmt w:val="none"/>
      <w:lvlText w:val=""/>
      <w:lvlJc w:val="left"/>
      <w:pPr>
        <w:tabs>
          <w:tab w:val="num" w:pos="360"/>
        </w:tabs>
      </w:pPr>
    </w:lvl>
    <w:lvl w:ilvl="1" w:tplc="3C4820A8">
      <w:start w:val="1"/>
      <w:numFmt w:val="lowerLetter"/>
      <w:lvlText w:val="%2."/>
      <w:lvlJc w:val="left"/>
      <w:pPr>
        <w:ind w:left="1440" w:hanging="360"/>
      </w:pPr>
    </w:lvl>
    <w:lvl w:ilvl="2" w:tplc="57082478">
      <w:start w:val="1"/>
      <w:numFmt w:val="lowerRoman"/>
      <w:lvlText w:val="%3."/>
      <w:lvlJc w:val="right"/>
      <w:pPr>
        <w:ind w:left="2160" w:hanging="180"/>
      </w:pPr>
    </w:lvl>
    <w:lvl w:ilvl="3" w:tplc="52A63B62">
      <w:start w:val="1"/>
      <w:numFmt w:val="decimal"/>
      <w:lvlText w:val="%4."/>
      <w:lvlJc w:val="left"/>
      <w:pPr>
        <w:ind w:left="2880" w:hanging="360"/>
      </w:pPr>
    </w:lvl>
    <w:lvl w:ilvl="4" w:tplc="70C82316">
      <w:start w:val="1"/>
      <w:numFmt w:val="lowerLetter"/>
      <w:lvlText w:val="%5."/>
      <w:lvlJc w:val="left"/>
      <w:pPr>
        <w:ind w:left="3600" w:hanging="360"/>
      </w:pPr>
    </w:lvl>
    <w:lvl w:ilvl="5" w:tplc="8D5ED4CC">
      <w:start w:val="1"/>
      <w:numFmt w:val="lowerRoman"/>
      <w:lvlText w:val="%6."/>
      <w:lvlJc w:val="right"/>
      <w:pPr>
        <w:ind w:left="4320" w:hanging="180"/>
      </w:pPr>
    </w:lvl>
    <w:lvl w:ilvl="6" w:tplc="40321E08">
      <w:start w:val="1"/>
      <w:numFmt w:val="decimal"/>
      <w:lvlText w:val="%7."/>
      <w:lvlJc w:val="left"/>
      <w:pPr>
        <w:ind w:left="5040" w:hanging="360"/>
      </w:pPr>
    </w:lvl>
    <w:lvl w:ilvl="7" w:tplc="65C6F71E">
      <w:start w:val="1"/>
      <w:numFmt w:val="lowerLetter"/>
      <w:lvlText w:val="%8."/>
      <w:lvlJc w:val="left"/>
      <w:pPr>
        <w:ind w:left="5760" w:hanging="360"/>
      </w:pPr>
    </w:lvl>
    <w:lvl w:ilvl="8" w:tplc="D49054A2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6382BD"/>
    <w:multiLevelType w:val="hybridMultilevel"/>
    <w:tmpl w:val="98325BE6"/>
    <w:lvl w:ilvl="0" w:tplc="1346D74E">
      <w:start w:val="1"/>
      <w:numFmt w:val="decimal"/>
      <w:lvlText w:val="%1."/>
      <w:lvlJc w:val="left"/>
      <w:pPr>
        <w:ind w:left="720" w:hanging="360"/>
      </w:pPr>
    </w:lvl>
    <w:lvl w:ilvl="1" w:tplc="588EB006">
      <w:start w:val="1"/>
      <w:numFmt w:val="decimal"/>
      <w:lvlText w:val="Part %2:"/>
      <w:lvlJc w:val="left"/>
      <w:pPr>
        <w:ind w:left="1440" w:hanging="360"/>
      </w:pPr>
    </w:lvl>
    <w:lvl w:ilvl="2" w:tplc="7D967DDA">
      <w:start w:val="1"/>
      <w:numFmt w:val="lowerRoman"/>
      <w:lvlText w:val="%3."/>
      <w:lvlJc w:val="right"/>
      <w:pPr>
        <w:ind w:left="2160" w:hanging="180"/>
      </w:pPr>
    </w:lvl>
    <w:lvl w:ilvl="3" w:tplc="A066EA2E">
      <w:start w:val="1"/>
      <w:numFmt w:val="decimal"/>
      <w:lvlText w:val="%4."/>
      <w:lvlJc w:val="left"/>
      <w:pPr>
        <w:ind w:left="2880" w:hanging="360"/>
      </w:pPr>
    </w:lvl>
    <w:lvl w:ilvl="4" w:tplc="84D0B8A4">
      <w:start w:val="1"/>
      <w:numFmt w:val="lowerLetter"/>
      <w:lvlText w:val="%5."/>
      <w:lvlJc w:val="left"/>
      <w:pPr>
        <w:ind w:left="3600" w:hanging="360"/>
      </w:pPr>
    </w:lvl>
    <w:lvl w:ilvl="5" w:tplc="064E24E6">
      <w:start w:val="1"/>
      <w:numFmt w:val="lowerRoman"/>
      <w:lvlText w:val="%6."/>
      <w:lvlJc w:val="right"/>
      <w:pPr>
        <w:ind w:left="4320" w:hanging="180"/>
      </w:pPr>
    </w:lvl>
    <w:lvl w:ilvl="6" w:tplc="EBAE07DA">
      <w:start w:val="1"/>
      <w:numFmt w:val="decimal"/>
      <w:lvlText w:val="%7."/>
      <w:lvlJc w:val="left"/>
      <w:pPr>
        <w:ind w:left="5040" w:hanging="360"/>
      </w:pPr>
    </w:lvl>
    <w:lvl w:ilvl="7" w:tplc="834A0C38">
      <w:start w:val="1"/>
      <w:numFmt w:val="lowerLetter"/>
      <w:lvlText w:val="%8."/>
      <w:lvlJc w:val="left"/>
      <w:pPr>
        <w:ind w:left="5760" w:hanging="360"/>
      </w:pPr>
    </w:lvl>
    <w:lvl w:ilvl="8" w:tplc="24BE021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205211E"/>
    <w:multiLevelType w:val="hybridMultilevel"/>
    <w:tmpl w:val="243C927E"/>
    <w:lvl w:ilvl="0" w:tplc="63D0AB3A">
      <w:start w:val="1"/>
      <w:numFmt w:val="decimal"/>
      <w:lvlText w:val="%1."/>
      <w:lvlJc w:val="left"/>
      <w:pPr>
        <w:ind w:left="720" w:hanging="360"/>
      </w:pPr>
    </w:lvl>
    <w:lvl w:ilvl="1" w:tplc="3E2EC9CE">
      <w:start w:val="1"/>
      <w:numFmt w:val="decimal"/>
      <w:lvlText w:val="Part %2:"/>
      <w:lvlJc w:val="left"/>
      <w:pPr>
        <w:ind w:left="1440" w:hanging="360"/>
      </w:pPr>
    </w:lvl>
    <w:lvl w:ilvl="2" w:tplc="72906046">
      <w:start w:val="1"/>
      <w:numFmt w:val="lowerRoman"/>
      <w:lvlText w:val="%3."/>
      <w:lvlJc w:val="right"/>
      <w:pPr>
        <w:ind w:left="2160" w:hanging="180"/>
      </w:pPr>
    </w:lvl>
    <w:lvl w:ilvl="3" w:tplc="D1B0F454">
      <w:start w:val="1"/>
      <w:numFmt w:val="decimal"/>
      <w:lvlText w:val="%4."/>
      <w:lvlJc w:val="left"/>
      <w:pPr>
        <w:ind w:left="2880" w:hanging="360"/>
      </w:pPr>
    </w:lvl>
    <w:lvl w:ilvl="4" w:tplc="F0C45114">
      <w:start w:val="1"/>
      <w:numFmt w:val="lowerLetter"/>
      <w:lvlText w:val="%5."/>
      <w:lvlJc w:val="left"/>
      <w:pPr>
        <w:ind w:left="3600" w:hanging="360"/>
      </w:pPr>
    </w:lvl>
    <w:lvl w:ilvl="5" w:tplc="BCA201BA">
      <w:start w:val="1"/>
      <w:numFmt w:val="lowerRoman"/>
      <w:lvlText w:val="%6."/>
      <w:lvlJc w:val="right"/>
      <w:pPr>
        <w:ind w:left="4320" w:hanging="180"/>
      </w:pPr>
    </w:lvl>
    <w:lvl w:ilvl="6" w:tplc="9C0C2176">
      <w:start w:val="1"/>
      <w:numFmt w:val="decimal"/>
      <w:lvlText w:val="%7."/>
      <w:lvlJc w:val="left"/>
      <w:pPr>
        <w:ind w:left="5040" w:hanging="360"/>
      </w:pPr>
    </w:lvl>
    <w:lvl w:ilvl="7" w:tplc="275EB62E">
      <w:start w:val="1"/>
      <w:numFmt w:val="lowerLetter"/>
      <w:lvlText w:val="%8."/>
      <w:lvlJc w:val="left"/>
      <w:pPr>
        <w:ind w:left="5760" w:hanging="360"/>
      </w:pPr>
    </w:lvl>
    <w:lvl w:ilvl="8" w:tplc="B0289A74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6409BE"/>
    <w:multiLevelType w:val="multilevel"/>
    <w:tmpl w:val="F2649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42F8934"/>
    <w:multiLevelType w:val="hybridMultilevel"/>
    <w:tmpl w:val="C764000C"/>
    <w:lvl w:ilvl="0" w:tplc="191A6EE6">
      <w:start w:val="1"/>
      <w:numFmt w:val="decimal"/>
      <w:lvlText w:val="%1."/>
      <w:lvlJc w:val="left"/>
      <w:pPr>
        <w:ind w:left="720" w:hanging="360"/>
      </w:pPr>
    </w:lvl>
    <w:lvl w:ilvl="1" w:tplc="F258A4A4">
      <w:start w:val="1"/>
      <w:numFmt w:val="decimal"/>
      <w:lvlText w:val="Part %2:"/>
      <w:lvlJc w:val="left"/>
      <w:pPr>
        <w:ind w:left="1440" w:hanging="360"/>
      </w:pPr>
    </w:lvl>
    <w:lvl w:ilvl="2" w:tplc="A6E08DB4">
      <w:start w:val="1"/>
      <w:numFmt w:val="lowerRoman"/>
      <w:lvlText w:val="%3."/>
      <w:lvlJc w:val="right"/>
      <w:pPr>
        <w:ind w:left="2160" w:hanging="180"/>
      </w:pPr>
    </w:lvl>
    <w:lvl w:ilvl="3" w:tplc="B9AA36F0">
      <w:start w:val="1"/>
      <w:numFmt w:val="decimal"/>
      <w:lvlText w:val="%4."/>
      <w:lvlJc w:val="left"/>
      <w:pPr>
        <w:ind w:left="2880" w:hanging="360"/>
      </w:pPr>
    </w:lvl>
    <w:lvl w:ilvl="4" w:tplc="EBE65556">
      <w:start w:val="1"/>
      <w:numFmt w:val="lowerLetter"/>
      <w:lvlText w:val="%5."/>
      <w:lvlJc w:val="left"/>
      <w:pPr>
        <w:ind w:left="3600" w:hanging="360"/>
      </w:pPr>
    </w:lvl>
    <w:lvl w:ilvl="5" w:tplc="545CBF48">
      <w:start w:val="1"/>
      <w:numFmt w:val="lowerRoman"/>
      <w:lvlText w:val="%6."/>
      <w:lvlJc w:val="right"/>
      <w:pPr>
        <w:ind w:left="4320" w:hanging="180"/>
      </w:pPr>
    </w:lvl>
    <w:lvl w:ilvl="6" w:tplc="CADACB04">
      <w:start w:val="1"/>
      <w:numFmt w:val="decimal"/>
      <w:lvlText w:val="%7."/>
      <w:lvlJc w:val="left"/>
      <w:pPr>
        <w:ind w:left="5040" w:hanging="360"/>
      </w:pPr>
    </w:lvl>
    <w:lvl w:ilvl="7" w:tplc="0A360040">
      <w:start w:val="1"/>
      <w:numFmt w:val="lowerLetter"/>
      <w:lvlText w:val="%8."/>
      <w:lvlJc w:val="left"/>
      <w:pPr>
        <w:ind w:left="5760" w:hanging="360"/>
      </w:pPr>
    </w:lvl>
    <w:lvl w:ilvl="8" w:tplc="02107074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070AD3"/>
    <w:multiLevelType w:val="hybridMultilevel"/>
    <w:tmpl w:val="3DB4A6D6"/>
    <w:lvl w:ilvl="0" w:tplc="FAFC563C">
      <w:start w:val="1"/>
      <w:numFmt w:val="decimal"/>
      <w:lvlText w:val="Step %1:"/>
      <w:lvlJc w:val="left"/>
      <w:pPr>
        <w:ind w:left="720" w:hanging="360"/>
      </w:pPr>
    </w:lvl>
    <w:lvl w:ilvl="1" w:tplc="C8F4F2FA">
      <w:start w:val="1"/>
      <w:numFmt w:val="lowerLetter"/>
      <w:lvlText w:val="%2."/>
      <w:lvlJc w:val="left"/>
      <w:pPr>
        <w:ind w:left="1440" w:hanging="360"/>
      </w:pPr>
    </w:lvl>
    <w:lvl w:ilvl="2" w:tplc="268E89D4">
      <w:start w:val="1"/>
      <w:numFmt w:val="lowerRoman"/>
      <w:lvlText w:val="%3."/>
      <w:lvlJc w:val="right"/>
      <w:pPr>
        <w:ind w:left="2160" w:hanging="180"/>
      </w:pPr>
    </w:lvl>
    <w:lvl w:ilvl="3" w:tplc="E9A4D728">
      <w:start w:val="1"/>
      <w:numFmt w:val="decimal"/>
      <w:lvlText w:val="%4."/>
      <w:lvlJc w:val="left"/>
      <w:pPr>
        <w:ind w:left="2880" w:hanging="360"/>
      </w:pPr>
    </w:lvl>
    <w:lvl w:ilvl="4" w:tplc="C096D724">
      <w:start w:val="1"/>
      <w:numFmt w:val="lowerLetter"/>
      <w:lvlText w:val="%5."/>
      <w:lvlJc w:val="left"/>
      <w:pPr>
        <w:ind w:left="3600" w:hanging="360"/>
      </w:pPr>
    </w:lvl>
    <w:lvl w:ilvl="5" w:tplc="1EF886B6">
      <w:start w:val="1"/>
      <w:numFmt w:val="lowerRoman"/>
      <w:lvlText w:val="%6."/>
      <w:lvlJc w:val="right"/>
      <w:pPr>
        <w:ind w:left="4320" w:hanging="180"/>
      </w:pPr>
    </w:lvl>
    <w:lvl w:ilvl="6" w:tplc="77D823C0">
      <w:start w:val="1"/>
      <w:numFmt w:val="decimal"/>
      <w:lvlText w:val="%7."/>
      <w:lvlJc w:val="left"/>
      <w:pPr>
        <w:ind w:left="5040" w:hanging="360"/>
      </w:pPr>
    </w:lvl>
    <w:lvl w:ilvl="7" w:tplc="CE0EA3DE">
      <w:start w:val="1"/>
      <w:numFmt w:val="lowerLetter"/>
      <w:lvlText w:val="%8."/>
      <w:lvlJc w:val="left"/>
      <w:pPr>
        <w:ind w:left="5760" w:hanging="360"/>
      </w:pPr>
    </w:lvl>
    <w:lvl w:ilvl="8" w:tplc="E92A8E1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9"/>
  </w:num>
  <w:num w:numId="3">
    <w:abstractNumId w:val="12"/>
  </w:num>
  <w:num w:numId="4">
    <w:abstractNumId w:val="14"/>
  </w:num>
  <w:num w:numId="5">
    <w:abstractNumId w:val="40"/>
  </w:num>
  <w:num w:numId="6">
    <w:abstractNumId w:val="19"/>
  </w:num>
  <w:num w:numId="7">
    <w:abstractNumId w:val="23"/>
  </w:num>
  <w:num w:numId="8">
    <w:abstractNumId w:val="25"/>
  </w:num>
  <w:num w:numId="9">
    <w:abstractNumId w:val="5"/>
  </w:num>
  <w:num w:numId="10">
    <w:abstractNumId w:val="6"/>
  </w:num>
  <w:num w:numId="11">
    <w:abstractNumId w:val="26"/>
  </w:num>
  <w:num w:numId="12">
    <w:abstractNumId w:val="17"/>
  </w:num>
  <w:num w:numId="13">
    <w:abstractNumId w:val="30"/>
  </w:num>
  <w:num w:numId="14">
    <w:abstractNumId w:val="27"/>
  </w:num>
  <w:num w:numId="15">
    <w:abstractNumId w:val="39"/>
  </w:num>
  <w:num w:numId="16">
    <w:abstractNumId w:val="15"/>
  </w:num>
  <w:num w:numId="17">
    <w:abstractNumId w:val="36"/>
  </w:num>
  <w:num w:numId="18">
    <w:abstractNumId w:val="20"/>
  </w:num>
  <w:num w:numId="19">
    <w:abstractNumId w:val="34"/>
  </w:num>
  <w:num w:numId="20">
    <w:abstractNumId w:val="0"/>
  </w:num>
  <w:num w:numId="21">
    <w:abstractNumId w:val="37"/>
  </w:num>
  <w:num w:numId="22">
    <w:abstractNumId w:val="35"/>
  </w:num>
  <w:num w:numId="23">
    <w:abstractNumId w:val="11"/>
  </w:num>
  <w:num w:numId="24">
    <w:abstractNumId w:val="28"/>
    <w:lvlOverride w:ilvl="0">
      <w:lvl w:ilvl="0">
        <w:numFmt w:val="bullet"/>
        <w:pStyle w:val="Bulletlevel1"/>
        <w:lvlText w:val=""/>
        <w:lvlJc w:val="left"/>
        <w:pPr>
          <w:ind w:left="720" w:hanging="360"/>
        </w:pPr>
        <w:rPr>
          <w:rFonts w:ascii="Webdings" w:hAnsi="Webdings" w:hint="default"/>
          <w:sz w:val="14"/>
          <w:szCs w:val="14"/>
        </w:rPr>
      </w:lvl>
    </w:lvlOverride>
  </w:num>
  <w:num w:numId="25">
    <w:abstractNumId w:val="7"/>
    <w:lvlOverride w:ilvl="0">
      <w:lvl w:ilvl="0">
        <w:start w:val="1"/>
        <w:numFmt w:val="decimal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lvl w:ilvl="4">
        <w:start w:val="1"/>
        <w:numFmt w:val="decimal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6">
    <w:abstractNumId w:val="10"/>
  </w:num>
  <w:num w:numId="27">
    <w:abstractNumId w:val="7"/>
    <w:lvlOverride w:ilvl="0">
      <w:startOverride w:val="1"/>
      <w:lvl w:ilvl="0">
        <w:start w:val="1"/>
        <w:numFmt w:val="decimal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startOverride w:val="1"/>
      <w:lvl w:ilvl="4">
        <w:start w:val="1"/>
        <w:numFmt w:val="decimal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8">
    <w:abstractNumId w:val="7"/>
  </w:num>
  <w:num w:numId="29">
    <w:abstractNumId w:val="2"/>
  </w:num>
  <w:num w:numId="30">
    <w:abstractNumId w:val="3"/>
  </w:num>
  <w:num w:numId="31">
    <w:abstractNumId w:val="16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32">
    <w:abstractNumId w:val="7"/>
  </w:num>
  <w:num w:numId="33">
    <w:abstractNumId w:val="32"/>
  </w:num>
  <w:num w:numId="3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</w:num>
  <w:num w:numId="36">
    <w:abstractNumId w:val="28"/>
  </w:num>
  <w:num w:numId="37">
    <w:abstractNumId w:val="18"/>
  </w:num>
  <w:num w:numId="38">
    <w:abstractNumId w:val="33"/>
  </w:num>
  <w:num w:numId="3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1"/>
  </w:num>
  <w:num w:numId="43">
    <w:abstractNumId w:val="4"/>
  </w:num>
  <w:num w:numId="44">
    <w:abstractNumId w:val="13"/>
  </w:num>
  <w:num w:numId="45">
    <w:abstractNumId w:val="22"/>
  </w:num>
  <w:num w:numId="46">
    <w:abstractNumId w:val="1"/>
  </w:num>
  <w:num w:numId="47">
    <w:abstractNumId w:val="38"/>
  </w:num>
  <w:num w:numId="48">
    <w:abstractNumId w:val="31"/>
  </w:num>
  <w:num w:numId="49">
    <w:abstractNumId w:val="2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attachedTemplate r:id="rId1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557C"/>
    <w:rsid w:val="00001BDF"/>
    <w:rsid w:val="0000380F"/>
    <w:rsid w:val="00004175"/>
    <w:rsid w:val="0000481F"/>
    <w:rsid w:val="000054C5"/>
    <w:rsid w:val="000059C9"/>
    <w:rsid w:val="00007FD2"/>
    <w:rsid w:val="00012C22"/>
    <w:rsid w:val="00014956"/>
    <w:rsid w:val="000160F7"/>
    <w:rsid w:val="00016D5B"/>
    <w:rsid w:val="00016F30"/>
    <w:rsid w:val="00017B3F"/>
    <w:rsid w:val="0002045F"/>
    <w:rsid w:val="0002047C"/>
    <w:rsid w:val="00021B9A"/>
    <w:rsid w:val="000242D6"/>
    <w:rsid w:val="00024623"/>
    <w:rsid w:val="00024EE5"/>
    <w:rsid w:val="000309A9"/>
    <w:rsid w:val="000337E0"/>
    <w:rsid w:val="00040DDF"/>
    <w:rsid w:val="00041AF6"/>
    <w:rsid w:val="00043B9C"/>
    <w:rsid w:val="00044E62"/>
    <w:rsid w:val="00046C14"/>
    <w:rsid w:val="00050BA4"/>
    <w:rsid w:val="0005141D"/>
    <w:rsid w:val="00051738"/>
    <w:rsid w:val="0005242B"/>
    <w:rsid w:val="00052548"/>
    <w:rsid w:val="00055E3D"/>
    <w:rsid w:val="0005788E"/>
    <w:rsid w:val="00060696"/>
    <w:rsid w:val="00062151"/>
    <w:rsid w:val="00062D89"/>
    <w:rsid w:val="00067A67"/>
    <w:rsid w:val="00070C16"/>
    <w:rsid w:val="000716E3"/>
    <w:rsid w:val="00075EA9"/>
    <w:rsid w:val="000769CF"/>
    <w:rsid w:val="000778C8"/>
    <w:rsid w:val="00077EC0"/>
    <w:rsid w:val="00080AD8"/>
    <w:rsid w:val="000815D8"/>
    <w:rsid w:val="00081F98"/>
    <w:rsid w:val="000839C0"/>
    <w:rsid w:val="00084C99"/>
    <w:rsid w:val="00085CC6"/>
    <w:rsid w:val="00087D0F"/>
    <w:rsid w:val="0009008C"/>
    <w:rsid w:val="00090C07"/>
    <w:rsid w:val="0009147A"/>
    <w:rsid w:val="00091E8D"/>
    <w:rsid w:val="000926C1"/>
    <w:rsid w:val="0009378D"/>
    <w:rsid w:val="00096D4A"/>
    <w:rsid w:val="00096D9D"/>
    <w:rsid w:val="00097163"/>
    <w:rsid w:val="00097DCD"/>
    <w:rsid w:val="000A125A"/>
    <w:rsid w:val="000A22C8"/>
    <w:rsid w:val="000A2BFB"/>
    <w:rsid w:val="000B2344"/>
    <w:rsid w:val="000B795D"/>
    <w:rsid w:val="000B7DE5"/>
    <w:rsid w:val="000C0076"/>
    <w:rsid w:val="000C2118"/>
    <w:rsid w:val="000C30AB"/>
    <w:rsid w:val="000C333E"/>
    <w:rsid w:val="000C5EF2"/>
    <w:rsid w:val="000C6425"/>
    <w:rsid w:val="000C6E6E"/>
    <w:rsid w:val="000C6FA5"/>
    <w:rsid w:val="000C7A6B"/>
    <w:rsid w:val="000C7B7D"/>
    <w:rsid w:val="000D55B4"/>
    <w:rsid w:val="000E2913"/>
    <w:rsid w:val="000E65F0"/>
    <w:rsid w:val="000F072C"/>
    <w:rsid w:val="000F2074"/>
    <w:rsid w:val="000F2112"/>
    <w:rsid w:val="000F2EAA"/>
    <w:rsid w:val="000F31D7"/>
    <w:rsid w:val="000F6743"/>
    <w:rsid w:val="000F6B9B"/>
    <w:rsid w:val="001006C2"/>
    <w:rsid w:val="00101BE8"/>
    <w:rsid w:val="001023C4"/>
    <w:rsid w:val="00103401"/>
    <w:rsid w:val="00103A44"/>
    <w:rsid w:val="00103D36"/>
    <w:rsid w:val="0010436E"/>
    <w:rsid w:val="00104D90"/>
    <w:rsid w:val="00107B2B"/>
    <w:rsid w:val="00111C27"/>
    <w:rsid w:val="00112AC5"/>
    <w:rsid w:val="001133DD"/>
    <w:rsid w:val="00116C89"/>
    <w:rsid w:val="0012000A"/>
    <w:rsid w:val="00120CBE"/>
    <w:rsid w:val="00121BAE"/>
    <w:rsid w:val="00122111"/>
    <w:rsid w:val="00125806"/>
    <w:rsid w:val="001261C4"/>
    <w:rsid w:val="001263C7"/>
    <w:rsid w:val="0012DC41"/>
    <w:rsid w:val="00130A20"/>
    <w:rsid w:val="00130C49"/>
    <w:rsid w:val="001314FB"/>
    <w:rsid w:val="00132414"/>
    <w:rsid w:val="001366EC"/>
    <w:rsid w:val="00136A2B"/>
    <w:rsid w:val="0014002D"/>
    <w:rsid w:val="0014219C"/>
    <w:rsid w:val="001425ED"/>
    <w:rsid w:val="001433C1"/>
    <w:rsid w:val="00143450"/>
    <w:rsid w:val="00144997"/>
    <w:rsid w:val="0014C691"/>
    <w:rsid w:val="001523C0"/>
    <w:rsid w:val="001535FE"/>
    <w:rsid w:val="00154E3A"/>
    <w:rsid w:val="00155352"/>
    <w:rsid w:val="00156106"/>
    <w:rsid w:val="00157091"/>
    <w:rsid w:val="00157902"/>
    <w:rsid w:val="00162105"/>
    <w:rsid w:val="00162EEA"/>
    <w:rsid w:val="00163164"/>
    <w:rsid w:val="001652BC"/>
    <w:rsid w:val="00166253"/>
    <w:rsid w:val="001704B7"/>
    <w:rsid w:val="001708A6"/>
    <w:rsid w:val="001710C0"/>
    <w:rsid w:val="00172AFB"/>
    <w:rsid w:val="00174D6F"/>
    <w:rsid w:val="001772B8"/>
    <w:rsid w:val="00177310"/>
    <w:rsid w:val="00177B76"/>
    <w:rsid w:val="001805FF"/>
    <w:rsid w:val="00180FBF"/>
    <w:rsid w:val="001813C3"/>
    <w:rsid w:val="00182CF4"/>
    <w:rsid w:val="001860CC"/>
    <w:rsid w:val="00186CE1"/>
    <w:rsid w:val="00186E10"/>
    <w:rsid w:val="00190B99"/>
    <w:rsid w:val="00191F00"/>
    <w:rsid w:val="00192F12"/>
    <w:rsid w:val="00193165"/>
    <w:rsid w:val="001938FB"/>
    <w:rsid w:val="00193F14"/>
    <w:rsid w:val="001955F2"/>
    <w:rsid w:val="00195A26"/>
    <w:rsid w:val="00196CBC"/>
    <w:rsid w:val="00196E90"/>
    <w:rsid w:val="0019753E"/>
    <w:rsid w:val="00197614"/>
    <w:rsid w:val="001A0312"/>
    <w:rsid w:val="001A15DA"/>
    <w:rsid w:val="001A2694"/>
    <w:rsid w:val="001A3CC7"/>
    <w:rsid w:val="001A518A"/>
    <w:rsid w:val="001A51E5"/>
    <w:rsid w:val="001A67A4"/>
    <w:rsid w:val="001A69AC"/>
    <w:rsid w:val="001B2462"/>
    <w:rsid w:val="001B34EE"/>
    <w:rsid w:val="001B67D8"/>
    <w:rsid w:val="001B6DC4"/>
    <w:rsid w:val="001B6F95"/>
    <w:rsid w:val="001C05A1"/>
    <w:rsid w:val="001C1711"/>
    <w:rsid w:val="001C1D9E"/>
    <w:rsid w:val="001C1E3C"/>
    <w:rsid w:val="001C5998"/>
    <w:rsid w:val="001C5BCD"/>
    <w:rsid w:val="001C765D"/>
    <w:rsid w:val="001C7C3B"/>
    <w:rsid w:val="001D01C0"/>
    <w:rsid w:val="001D13B5"/>
    <w:rsid w:val="001D5B6F"/>
    <w:rsid w:val="001D71A2"/>
    <w:rsid w:val="001E0881"/>
    <w:rsid w:val="001E0AB8"/>
    <w:rsid w:val="001E2BF4"/>
    <w:rsid w:val="001E2E41"/>
    <w:rsid w:val="001E3777"/>
    <w:rsid w:val="001E38E0"/>
    <w:rsid w:val="001E38F3"/>
    <w:rsid w:val="001E40B9"/>
    <w:rsid w:val="001E4E72"/>
    <w:rsid w:val="001E62B3"/>
    <w:rsid w:val="001E6424"/>
    <w:rsid w:val="001E66C1"/>
    <w:rsid w:val="001E7026"/>
    <w:rsid w:val="001E7466"/>
    <w:rsid w:val="001F0171"/>
    <w:rsid w:val="001F0678"/>
    <w:rsid w:val="001F0D77"/>
    <w:rsid w:val="001F643A"/>
    <w:rsid w:val="001F7DD8"/>
    <w:rsid w:val="001F7F0C"/>
    <w:rsid w:val="00201928"/>
    <w:rsid w:val="00203E26"/>
    <w:rsid w:val="0020449C"/>
    <w:rsid w:val="00207B6E"/>
    <w:rsid w:val="002113B8"/>
    <w:rsid w:val="00211473"/>
    <w:rsid w:val="0021464F"/>
    <w:rsid w:val="00214CA0"/>
    <w:rsid w:val="00215665"/>
    <w:rsid w:val="002163BB"/>
    <w:rsid w:val="002166F6"/>
    <w:rsid w:val="0021792C"/>
    <w:rsid w:val="00220909"/>
    <w:rsid w:val="00223A8E"/>
    <w:rsid w:val="002240AB"/>
    <w:rsid w:val="00224209"/>
    <w:rsid w:val="00224640"/>
    <w:rsid w:val="00224B2C"/>
    <w:rsid w:val="00225E37"/>
    <w:rsid w:val="00225FB0"/>
    <w:rsid w:val="00231DCA"/>
    <w:rsid w:val="00235792"/>
    <w:rsid w:val="002370B2"/>
    <w:rsid w:val="00242E3A"/>
    <w:rsid w:val="002438B2"/>
    <w:rsid w:val="00246492"/>
    <w:rsid w:val="002506CF"/>
    <w:rsid w:val="0025107F"/>
    <w:rsid w:val="00255AAD"/>
    <w:rsid w:val="00260CD4"/>
    <w:rsid w:val="002639D8"/>
    <w:rsid w:val="00265F77"/>
    <w:rsid w:val="00266C83"/>
    <w:rsid w:val="00270FCC"/>
    <w:rsid w:val="00271FF9"/>
    <w:rsid w:val="00275818"/>
    <w:rsid w:val="002768DC"/>
    <w:rsid w:val="0028406A"/>
    <w:rsid w:val="002857F1"/>
    <w:rsid w:val="00290164"/>
    <w:rsid w:val="0029324A"/>
    <w:rsid w:val="00293316"/>
    <w:rsid w:val="00294C8F"/>
    <w:rsid w:val="002A0B2E"/>
    <w:rsid w:val="002A0DC1"/>
    <w:rsid w:val="002A2ED3"/>
    <w:rsid w:val="002A6C56"/>
    <w:rsid w:val="002B0030"/>
    <w:rsid w:val="002B333D"/>
    <w:rsid w:val="002B6D67"/>
    <w:rsid w:val="002C04C4"/>
    <w:rsid w:val="002C090C"/>
    <w:rsid w:val="002C1243"/>
    <w:rsid w:val="002C1815"/>
    <w:rsid w:val="002C475E"/>
    <w:rsid w:val="002C5882"/>
    <w:rsid w:val="002C6AD6"/>
    <w:rsid w:val="002D047A"/>
    <w:rsid w:val="002D340C"/>
    <w:rsid w:val="002D355B"/>
    <w:rsid w:val="002D6C2A"/>
    <w:rsid w:val="002D797F"/>
    <w:rsid w:val="002D7A86"/>
    <w:rsid w:val="002E6D4A"/>
    <w:rsid w:val="002F3F9C"/>
    <w:rsid w:val="002F4100"/>
    <w:rsid w:val="002F45FF"/>
    <w:rsid w:val="002F66D3"/>
    <w:rsid w:val="002F6D17"/>
    <w:rsid w:val="00302887"/>
    <w:rsid w:val="003056EB"/>
    <w:rsid w:val="003071FF"/>
    <w:rsid w:val="0030742D"/>
    <w:rsid w:val="00310652"/>
    <w:rsid w:val="00311065"/>
    <w:rsid w:val="0031371D"/>
    <w:rsid w:val="003141DD"/>
    <w:rsid w:val="00316378"/>
    <w:rsid w:val="0031789F"/>
    <w:rsid w:val="00317EFA"/>
    <w:rsid w:val="00320788"/>
    <w:rsid w:val="003233A3"/>
    <w:rsid w:val="0032497C"/>
    <w:rsid w:val="0032530E"/>
    <w:rsid w:val="00325ECB"/>
    <w:rsid w:val="003262D7"/>
    <w:rsid w:val="00326E08"/>
    <w:rsid w:val="0033378C"/>
    <w:rsid w:val="00334C33"/>
    <w:rsid w:val="0034218C"/>
    <w:rsid w:val="00342530"/>
    <w:rsid w:val="0034455D"/>
    <w:rsid w:val="0034604B"/>
    <w:rsid w:val="00346D17"/>
    <w:rsid w:val="00347972"/>
    <w:rsid w:val="0035469B"/>
    <w:rsid w:val="003559CC"/>
    <w:rsid w:val="00355D4B"/>
    <w:rsid w:val="003569D7"/>
    <w:rsid w:val="00357132"/>
    <w:rsid w:val="003608AC"/>
    <w:rsid w:val="0036126E"/>
    <w:rsid w:val="003626B7"/>
    <w:rsid w:val="00363A23"/>
    <w:rsid w:val="0036440C"/>
    <w:rsid w:val="0036465A"/>
    <w:rsid w:val="00370F10"/>
    <w:rsid w:val="00374882"/>
    <w:rsid w:val="00386BB7"/>
    <w:rsid w:val="00386D65"/>
    <w:rsid w:val="00386FF1"/>
    <w:rsid w:val="00390C38"/>
    <w:rsid w:val="00392748"/>
    <w:rsid w:val="003927C4"/>
    <w:rsid w:val="00392C65"/>
    <w:rsid w:val="00392ED5"/>
    <w:rsid w:val="00395B8D"/>
    <w:rsid w:val="003A100A"/>
    <w:rsid w:val="003A19DC"/>
    <w:rsid w:val="003A1B45"/>
    <w:rsid w:val="003A220C"/>
    <w:rsid w:val="003A333F"/>
    <w:rsid w:val="003A50D3"/>
    <w:rsid w:val="003B256A"/>
    <w:rsid w:val="003B46FC"/>
    <w:rsid w:val="003B5767"/>
    <w:rsid w:val="003B7605"/>
    <w:rsid w:val="003C0785"/>
    <w:rsid w:val="003C08AA"/>
    <w:rsid w:val="003C2A7B"/>
    <w:rsid w:val="003C49EF"/>
    <w:rsid w:val="003C6BCA"/>
    <w:rsid w:val="003C7902"/>
    <w:rsid w:val="003D0BFF"/>
    <w:rsid w:val="003D0C6E"/>
    <w:rsid w:val="003D4088"/>
    <w:rsid w:val="003D6EF1"/>
    <w:rsid w:val="003D7453"/>
    <w:rsid w:val="003D7BF6"/>
    <w:rsid w:val="003D7CAC"/>
    <w:rsid w:val="003D7CFD"/>
    <w:rsid w:val="003E21AD"/>
    <w:rsid w:val="003E478F"/>
    <w:rsid w:val="003E4CDE"/>
    <w:rsid w:val="003E5BE5"/>
    <w:rsid w:val="003E7227"/>
    <w:rsid w:val="003F18D1"/>
    <w:rsid w:val="003F1A59"/>
    <w:rsid w:val="003F20EC"/>
    <w:rsid w:val="003F4F0E"/>
    <w:rsid w:val="003F6096"/>
    <w:rsid w:val="003F6E06"/>
    <w:rsid w:val="0040029B"/>
    <w:rsid w:val="00401D86"/>
    <w:rsid w:val="00403C7A"/>
    <w:rsid w:val="004057A6"/>
    <w:rsid w:val="00406554"/>
    <w:rsid w:val="004073C4"/>
    <w:rsid w:val="00407755"/>
    <w:rsid w:val="00410238"/>
    <w:rsid w:val="0041293B"/>
    <w:rsid w:val="00412E3E"/>
    <w:rsid w:val="004131B0"/>
    <w:rsid w:val="00414D90"/>
    <w:rsid w:val="00416C42"/>
    <w:rsid w:val="00416DA4"/>
    <w:rsid w:val="00416E6D"/>
    <w:rsid w:val="004203CE"/>
    <w:rsid w:val="00420AE3"/>
    <w:rsid w:val="0042236F"/>
    <w:rsid w:val="00422476"/>
    <w:rsid w:val="0042298C"/>
    <w:rsid w:val="0042385C"/>
    <w:rsid w:val="00426FA5"/>
    <w:rsid w:val="00430B17"/>
    <w:rsid w:val="00431654"/>
    <w:rsid w:val="00432FE5"/>
    <w:rsid w:val="00434926"/>
    <w:rsid w:val="0043510B"/>
    <w:rsid w:val="00437E4A"/>
    <w:rsid w:val="00440CCF"/>
    <w:rsid w:val="004439D2"/>
    <w:rsid w:val="00443ACE"/>
    <w:rsid w:val="00444217"/>
    <w:rsid w:val="004478F4"/>
    <w:rsid w:val="00450467"/>
    <w:rsid w:val="00450F7A"/>
    <w:rsid w:val="00452C6D"/>
    <w:rsid w:val="004555F4"/>
    <w:rsid w:val="00455E0B"/>
    <w:rsid w:val="0045724D"/>
    <w:rsid w:val="00457934"/>
    <w:rsid w:val="00461974"/>
    <w:rsid w:val="00462B9F"/>
    <w:rsid w:val="004648E1"/>
    <w:rsid w:val="004659EE"/>
    <w:rsid w:val="00465A40"/>
    <w:rsid w:val="0047236F"/>
    <w:rsid w:val="00473200"/>
    <w:rsid w:val="00473E34"/>
    <w:rsid w:val="0047591A"/>
    <w:rsid w:val="00476BA9"/>
    <w:rsid w:val="00481650"/>
    <w:rsid w:val="00482B80"/>
    <w:rsid w:val="00484B64"/>
    <w:rsid w:val="00487018"/>
    <w:rsid w:val="00490807"/>
    <w:rsid w:val="004936C2"/>
    <w:rsid w:val="0049379C"/>
    <w:rsid w:val="00494C0F"/>
    <w:rsid w:val="004A036D"/>
    <w:rsid w:val="004A1CA0"/>
    <w:rsid w:val="004A22E9"/>
    <w:rsid w:val="004A2B3E"/>
    <w:rsid w:val="004A4ACD"/>
    <w:rsid w:val="004A506C"/>
    <w:rsid w:val="004A5BC5"/>
    <w:rsid w:val="004B023D"/>
    <w:rsid w:val="004B0FDC"/>
    <w:rsid w:val="004B13BA"/>
    <w:rsid w:val="004B283D"/>
    <w:rsid w:val="004C0909"/>
    <w:rsid w:val="004C3F97"/>
    <w:rsid w:val="004C7A01"/>
    <w:rsid w:val="004D01F2"/>
    <w:rsid w:val="004D1ED6"/>
    <w:rsid w:val="004D2CED"/>
    <w:rsid w:val="004D3339"/>
    <w:rsid w:val="004D353F"/>
    <w:rsid w:val="004D36D7"/>
    <w:rsid w:val="004D682B"/>
    <w:rsid w:val="004D7C5F"/>
    <w:rsid w:val="004E110F"/>
    <w:rsid w:val="004E6152"/>
    <w:rsid w:val="004F344A"/>
    <w:rsid w:val="004F4EC3"/>
    <w:rsid w:val="004F74CE"/>
    <w:rsid w:val="00502ABA"/>
    <w:rsid w:val="00504D52"/>
    <w:rsid w:val="00504ED4"/>
    <w:rsid w:val="00510239"/>
    <w:rsid w:val="00510639"/>
    <w:rsid w:val="00511791"/>
    <w:rsid w:val="005120FC"/>
    <w:rsid w:val="005139BE"/>
    <w:rsid w:val="005149FD"/>
    <w:rsid w:val="00516142"/>
    <w:rsid w:val="0051681C"/>
    <w:rsid w:val="00520027"/>
    <w:rsid w:val="0052093C"/>
    <w:rsid w:val="00521399"/>
    <w:rsid w:val="00521B31"/>
    <w:rsid w:val="00521DDF"/>
    <w:rsid w:val="00522469"/>
    <w:rsid w:val="0052400A"/>
    <w:rsid w:val="00524B71"/>
    <w:rsid w:val="00527646"/>
    <w:rsid w:val="00531761"/>
    <w:rsid w:val="00536277"/>
    <w:rsid w:val="00536F43"/>
    <w:rsid w:val="00537D5C"/>
    <w:rsid w:val="00542616"/>
    <w:rsid w:val="00544FFC"/>
    <w:rsid w:val="00546186"/>
    <w:rsid w:val="005468C1"/>
    <w:rsid w:val="005510BA"/>
    <w:rsid w:val="005525E9"/>
    <w:rsid w:val="0055281C"/>
    <w:rsid w:val="00552ACE"/>
    <w:rsid w:val="005534D7"/>
    <w:rsid w:val="005538C8"/>
    <w:rsid w:val="00554B4E"/>
    <w:rsid w:val="00556C02"/>
    <w:rsid w:val="00561BB2"/>
    <w:rsid w:val="00563249"/>
    <w:rsid w:val="00563915"/>
    <w:rsid w:val="00570A65"/>
    <w:rsid w:val="00576087"/>
    <w:rsid w:val="005762B1"/>
    <w:rsid w:val="00580456"/>
    <w:rsid w:val="00580E73"/>
    <w:rsid w:val="00581750"/>
    <w:rsid w:val="00581D83"/>
    <w:rsid w:val="005849E3"/>
    <w:rsid w:val="00585FB4"/>
    <w:rsid w:val="005876BD"/>
    <w:rsid w:val="00591CF9"/>
    <w:rsid w:val="00592329"/>
    <w:rsid w:val="0059274F"/>
    <w:rsid w:val="00593386"/>
    <w:rsid w:val="005945E8"/>
    <w:rsid w:val="00596998"/>
    <w:rsid w:val="0059790F"/>
    <w:rsid w:val="005A0B70"/>
    <w:rsid w:val="005A4017"/>
    <w:rsid w:val="005A6E62"/>
    <w:rsid w:val="005A70FA"/>
    <w:rsid w:val="005B2FB3"/>
    <w:rsid w:val="005B7BD9"/>
    <w:rsid w:val="005C1AB4"/>
    <w:rsid w:val="005C3EB0"/>
    <w:rsid w:val="005C6DE5"/>
    <w:rsid w:val="005D2B29"/>
    <w:rsid w:val="005D354A"/>
    <w:rsid w:val="005D3E26"/>
    <w:rsid w:val="005D3E53"/>
    <w:rsid w:val="005D4125"/>
    <w:rsid w:val="005D506C"/>
    <w:rsid w:val="005D5B63"/>
    <w:rsid w:val="005D5E91"/>
    <w:rsid w:val="005E07E6"/>
    <w:rsid w:val="005E3235"/>
    <w:rsid w:val="005E4176"/>
    <w:rsid w:val="005E4876"/>
    <w:rsid w:val="005E65B1"/>
    <w:rsid w:val="005E65B5"/>
    <w:rsid w:val="005E8CEE"/>
    <w:rsid w:val="005F0301"/>
    <w:rsid w:val="005F1474"/>
    <w:rsid w:val="005F3155"/>
    <w:rsid w:val="005F3512"/>
    <w:rsid w:val="005F3AE9"/>
    <w:rsid w:val="005F3E50"/>
    <w:rsid w:val="005F6FB2"/>
    <w:rsid w:val="005F77E4"/>
    <w:rsid w:val="006007BB"/>
    <w:rsid w:val="00601DC0"/>
    <w:rsid w:val="00601EF3"/>
    <w:rsid w:val="006026BE"/>
    <w:rsid w:val="006034CB"/>
    <w:rsid w:val="00603503"/>
    <w:rsid w:val="006039A8"/>
    <w:rsid w:val="00603C52"/>
    <w:rsid w:val="00611D27"/>
    <w:rsid w:val="006131CE"/>
    <w:rsid w:val="0061336B"/>
    <w:rsid w:val="00616324"/>
    <w:rsid w:val="00617D6E"/>
    <w:rsid w:val="00620ED5"/>
    <w:rsid w:val="0062200C"/>
    <w:rsid w:val="00622D61"/>
    <w:rsid w:val="00624198"/>
    <w:rsid w:val="006274CF"/>
    <w:rsid w:val="006342FB"/>
    <w:rsid w:val="00636C28"/>
    <w:rsid w:val="0064117E"/>
    <w:rsid w:val="00641A81"/>
    <w:rsid w:val="006428E5"/>
    <w:rsid w:val="00644958"/>
    <w:rsid w:val="006513FB"/>
    <w:rsid w:val="00655BF3"/>
    <w:rsid w:val="0065647A"/>
    <w:rsid w:val="00656EEF"/>
    <w:rsid w:val="006576AF"/>
    <w:rsid w:val="00661431"/>
    <w:rsid w:val="00672919"/>
    <w:rsid w:val="00674B1B"/>
    <w:rsid w:val="006771C5"/>
    <w:rsid w:val="00677544"/>
    <w:rsid w:val="00681687"/>
    <w:rsid w:val="00681DF1"/>
    <w:rsid w:val="006841C6"/>
    <w:rsid w:val="00686295"/>
    <w:rsid w:val="00686587"/>
    <w:rsid w:val="006903E6"/>
    <w:rsid w:val="006904CF"/>
    <w:rsid w:val="006917BE"/>
    <w:rsid w:val="00693972"/>
    <w:rsid w:val="00694811"/>
    <w:rsid w:val="00694977"/>
    <w:rsid w:val="00695EE2"/>
    <w:rsid w:val="006960F2"/>
    <w:rsid w:val="0069660B"/>
    <w:rsid w:val="006A1B33"/>
    <w:rsid w:val="006A3319"/>
    <w:rsid w:val="006A48F1"/>
    <w:rsid w:val="006A6004"/>
    <w:rsid w:val="006A71A3"/>
    <w:rsid w:val="006B03F2"/>
    <w:rsid w:val="006B14C1"/>
    <w:rsid w:val="006B1639"/>
    <w:rsid w:val="006B17A3"/>
    <w:rsid w:val="006B3044"/>
    <w:rsid w:val="006B5CA7"/>
    <w:rsid w:val="006B5E89"/>
    <w:rsid w:val="006C065A"/>
    <w:rsid w:val="006C19B2"/>
    <w:rsid w:val="006C28E3"/>
    <w:rsid w:val="006C30A0"/>
    <w:rsid w:val="006C35FF"/>
    <w:rsid w:val="006C37C7"/>
    <w:rsid w:val="006C3FCF"/>
    <w:rsid w:val="006C4720"/>
    <w:rsid w:val="006C57F2"/>
    <w:rsid w:val="006C5949"/>
    <w:rsid w:val="006C6832"/>
    <w:rsid w:val="006C7222"/>
    <w:rsid w:val="006C7F55"/>
    <w:rsid w:val="006D04BB"/>
    <w:rsid w:val="006D1370"/>
    <w:rsid w:val="006D2C28"/>
    <w:rsid w:val="006D3FC1"/>
    <w:rsid w:val="006D5620"/>
    <w:rsid w:val="006D576B"/>
    <w:rsid w:val="006D7374"/>
    <w:rsid w:val="006D7590"/>
    <w:rsid w:val="006E372B"/>
    <w:rsid w:val="006E5FE9"/>
    <w:rsid w:val="006E6581"/>
    <w:rsid w:val="006E71DF"/>
    <w:rsid w:val="006F1616"/>
    <w:rsid w:val="006F1CC4"/>
    <w:rsid w:val="006F2A86"/>
    <w:rsid w:val="006F3163"/>
    <w:rsid w:val="006F3F4C"/>
    <w:rsid w:val="006F45D3"/>
    <w:rsid w:val="006F4F4C"/>
    <w:rsid w:val="00702341"/>
    <w:rsid w:val="007028A3"/>
    <w:rsid w:val="00705FEC"/>
    <w:rsid w:val="00710659"/>
    <w:rsid w:val="0071147A"/>
    <w:rsid w:val="0071185D"/>
    <w:rsid w:val="00721E01"/>
    <w:rsid w:val="007222AD"/>
    <w:rsid w:val="007234C1"/>
    <w:rsid w:val="0072545E"/>
    <w:rsid w:val="00725C45"/>
    <w:rsid w:val="007267CF"/>
    <w:rsid w:val="00731F3F"/>
    <w:rsid w:val="007330D2"/>
    <w:rsid w:val="00733BAB"/>
    <w:rsid w:val="0073604C"/>
    <w:rsid w:val="007436BF"/>
    <w:rsid w:val="007443E9"/>
    <w:rsid w:val="00745DCE"/>
    <w:rsid w:val="007467DA"/>
    <w:rsid w:val="00746B15"/>
    <w:rsid w:val="00747F8F"/>
    <w:rsid w:val="00750950"/>
    <w:rsid w:val="007513D5"/>
    <w:rsid w:val="00751F9E"/>
    <w:rsid w:val="00753D89"/>
    <w:rsid w:val="00753DDA"/>
    <w:rsid w:val="00754A6E"/>
    <w:rsid w:val="007550F9"/>
    <w:rsid w:val="007553D8"/>
    <w:rsid w:val="00755C9B"/>
    <w:rsid w:val="00760FE4"/>
    <w:rsid w:val="007636C2"/>
    <w:rsid w:val="00763D8B"/>
    <w:rsid w:val="007657F6"/>
    <w:rsid w:val="00765E47"/>
    <w:rsid w:val="0077125A"/>
    <w:rsid w:val="00771E60"/>
    <w:rsid w:val="00782CA3"/>
    <w:rsid w:val="0078405B"/>
    <w:rsid w:val="00784C2E"/>
    <w:rsid w:val="00786F58"/>
    <w:rsid w:val="00787CC1"/>
    <w:rsid w:val="00791968"/>
    <w:rsid w:val="00792F4E"/>
    <w:rsid w:val="0079398D"/>
    <w:rsid w:val="00793D69"/>
    <w:rsid w:val="00793D70"/>
    <w:rsid w:val="007941D2"/>
    <w:rsid w:val="00794D74"/>
    <w:rsid w:val="00796C25"/>
    <w:rsid w:val="007A0080"/>
    <w:rsid w:val="007A207F"/>
    <w:rsid w:val="007A25EE"/>
    <w:rsid w:val="007A287C"/>
    <w:rsid w:val="007A3B2A"/>
    <w:rsid w:val="007A613E"/>
    <w:rsid w:val="007B0C9D"/>
    <w:rsid w:val="007B3AFE"/>
    <w:rsid w:val="007B4E94"/>
    <w:rsid w:val="007B5522"/>
    <w:rsid w:val="007B6174"/>
    <w:rsid w:val="007B6EB9"/>
    <w:rsid w:val="007C0EE0"/>
    <w:rsid w:val="007C1B71"/>
    <w:rsid w:val="007C2FBB"/>
    <w:rsid w:val="007C7164"/>
    <w:rsid w:val="007C7413"/>
    <w:rsid w:val="007D001D"/>
    <w:rsid w:val="007D1984"/>
    <w:rsid w:val="007D1B6A"/>
    <w:rsid w:val="007D2AFE"/>
    <w:rsid w:val="007D2F64"/>
    <w:rsid w:val="007D36BE"/>
    <w:rsid w:val="007D690B"/>
    <w:rsid w:val="007E06CA"/>
    <w:rsid w:val="007E3264"/>
    <w:rsid w:val="007E3FEA"/>
    <w:rsid w:val="007E6402"/>
    <w:rsid w:val="007F0A0B"/>
    <w:rsid w:val="007F3A60"/>
    <w:rsid w:val="007F3D0B"/>
    <w:rsid w:val="007F47BD"/>
    <w:rsid w:val="007F7C94"/>
    <w:rsid w:val="0080287D"/>
    <w:rsid w:val="00802FFA"/>
    <w:rsid w:val="0080340D"/>
    <w:rsid w:val="00804C99"/>
    <w:rsid w:val="00810E4B"/>
    <w:rsid w:val="00814BAA"/>
    <w:rsid w:val="00814F01"/>
    <w:rsid w:val="00816F0C"/>
    <w:rsid w:val="0082211C"/>
    <w:rsid w:val="00824295"/>
    <w:rsid w:val="00827A65"/>
    <w:rsid w:val="00830473"/>
    <w:rsid w:val="00830504"/>
    <w:rsid w:val="008313F3"/>
    <w:rsid w:val="00832D9A"/>
    <w:rsid w:val="008402F2"/>
    <w:rsid w:val="00840469"/>
    <w:rsid w:val="008405BB"/>
    <w:rsid w:val="0084555A"/>
    <w:rsid w:val="0084564F"/>
    <w:rsid w:val="00846494"/>
    <w:rsid w:val="00846D90"/>
    <w:rsid w:val="00847B20"/>
    <w:rsid w:val="008509D3"/>
    <w:rsid w:val="00852F0B"/>
    <w:rsid w:val="00853418"/>
    <w:rsid w:val="00856CC5"/>
    <w:rsid w:val="00856EBD"/>
    <w:rsid w:val="00857CF6"/>
    <w:rsid w:val="008610ED"/>
    <w:rsid w:val="00861C6A"/>
    <w:rsid w:val="00862267"/>
    <w:rsid w:val="00865199"/>
    <w:rsid w:val="00867EAF"/>
    <w:rsid w:val="0087021E"/>
    <w:rsid w:val="00870763"/>
    <w:rsid w:val="008713EA"/>
    <w:rsid w:val="00873C6B"/>
    <w:rsid w:val="00874E0D"/>
    <w:rsid w:val="00875524"/>
    <w:rsid w:val="00882825"/>
    <w:rsid w:val="00882B63"/>
    <w:rsid w:val="00883500"/>
    <w:rsid w:val="0088426A"/>
    <w:rsid w:val="008849D8"/>
    <w:rsid w:val="008852BA"/>
    <w:rsid w:val="0088673C"/>
    <w:rsid w:val="00890108"/>
    <w:rsid w:val="00893877"/>
    <w:rsid w:val="00893CEC"/>
    <w:rsid w:val="00894175"/>
    <w:rsid w:val="0089532C"/>
    <w:rsid w:val="00896165"/>
    <w:rsid w:val="00896681"/>
    <w:rsid w:val="00897213"/>
    <w:rsid w:val="008A0118"/>
    <w:rsid w:val="008A1192"/>
    <w:rsid w:val="008A2749"/>
    <w:rsid w:val="008A3A90"/>
    <w:rsid w:val="008A5E71"/>
    <w:rsid w:val="008A6DA7"/>
    <w:rsid w:val="008A755E"/>
    <w:rsid w:val="008B06D4"/>
    <w:rsid w:val="008B3463"/>
    <w:rsid w:val="008B4F20"/>
    <w:rsid w:val="008B4F81"/>
    <w:rsid w:val="008B68E7"/>
    <w:rsid w:val="008B7FFD"/>
    <w:rsid w:val="008C286A"/>
    <w:rsid w:val="008C287B"/>
    <w:rsid w:val="008C2920"/>
    <w:rsid w:val="008C4307"/>
    <w:rsid w:val="008C558D"/>
    <w:rsid w:val="008D123D"/>
    <w:rsid w:val="008D23DF"/>
    <w:rsid w:val="008D2444"/>
    <w:rsid w:val="008D73BF"/>
    <w:rsid w:val="008D7F09"/>
    <w:rsid w:val="008E00D5"/>
    <w:rsid w:val="008E234F"/>
    <w:rsid w:val="008E395E"/>
    <w:rsid w:val="008E5B64"/>
    <w:rsid w:val="008E69FF"/>
    <w:rsid w:val="008E7DAA"/>
    <w:rsid w:val="008F0094"/>
    <w:rsid w:val="008F03EF"/>
    <w:rsid w:val="008F340F"/>
    <w:rsid w:val="008F4150"/>
    <w:rsid w:val="00901E42"/>
    <w:rsid w:val="00903523"/>
    <w:rsid w:val="00906281"/>
    <w:rsid w:val="0090659A"/>
    <w:rsid w:val="009072C4"/>
    <w:rsid w:val="00911080"/>
    <w:rsid w:val="00912500"/>
    <w:rsid w:val="0091350B"/>
    <w:rsid w:val="00915622"/>
    <w:rsid w:val="00915986"/>
    <w:rsid w:val="00917624"/>
    <w:rsid w:val="00921792"/>
    <w:rsid w:val="009238D2"/>
    <w:rsid w:val="00924A20"/>
    <w:rsid w:val="009254F0"/>
    <w:rsid w:val="00926801"/>
    <w:rsid w:val="00926CB2"/>
    <w:rsid w:val="00930386"/>
    <w:rsid w:val="0093039C"/>
    <w:rsid w:val="009309F5"/>
    <w:rsid w:val="00931B4A"/>
    <w:rsid w:val="00933237"/>
    <w:rsid w:val="00933F28"/>
    <w:rsid w:val="009342E4"/>
    <w:rsid w:val="009400C3"/>
    <w:rsid w:val="00941AB6"/>
    <w:rsid w:val="00942299"/>
    <w:rsid w:val="009453F7"/>
    <w:rsid w:val="00946667"/>
    <w:rsid w:val="009476C0"/>
    <w:rsid w:val="00952C7C"/>
    <w:rsid w:val="00956475"/>
    <w:rsid w:val="00956D8E"/>
    <w:rsid w:val="00957A47"/>
    <w:rsid w:val="00960407"/>
    <w:rsid w:val="00961362"/>
    <w:rsid w:val="00963E34"/>
    <w:rsid w:val="00964DFA"/>
    <w:rsid w:val="009654D8"/>
    <w:rsid w:val="00967E93"/>
    <w:rsid w:val="00970A69"/>
    <w:rsid w:val="00971E85"/>
    <w:rsid w:val="00973992"/>
    <w:rsid w:val="00974012"/>
    <w:rsid w:val="0098155C"/>
    <w:rsid w:val="00981CCA"/>
    <w:rsid w:val="00983B77"/>
    <w:rsid w:val="00993CA0"/>
    <w:rsid w:val="00996053"/>
    <w:rsid w:val="00997E71"/>
    <w:rsid w:val="009A0B2F"/>
    <w:rsid w:val="009A1CF4"/>
    <w:rsid w:val="009A37D7"/>
    <w:rsid w:val="009A3FCF"/>
    <w:rsid w:val="009A4E17"/>
    <w:rsid w:val="009A6955"/>
    <w:rsid w:val="009A6CB4"/>
    <w:rsid w:val="009B0697"/>
    <w:rsid w:val="009B2E45"/>
    <w:rsid w:val="009B341C"/>
    <w:rsid w:val="009B366B"/>
    <w:rsid w:val="009B3B0F"/>
    <w:rsid w:val="009B5747"/>
    <w:rsid w:val="009B78A3"/>
    <w:rsid w:val="009B7F0B"/>
    <w:rsid w:val="009C0B81"/>
    <w:rsid w:val="009C0F1A"/>
    <w:rsid w:val="009C3182"/>
    <w:rsid w:val="009D2C27"/>
    <w:rsid w:val="009D2FFB"/>
    <w:rsid w:val="009D42CC"/>
    <w:rsid w:val="009D503E"/>
    <w:rsid w:val="009E2309"/>
    <w:rsid w:val="009E42B9"/>
    <w:rsid w:val="009E4E17"/>
    <w:rsid w:val="009E54B9"/>
    <w:rsid w:val="009E7FAA"/>
    <w:rsid w:val="009F004B"/>
    <w:rsid w:val="009F0D80"/>
    <w:rsid w:val="009F4B9C"/>
    <w:rsid w:val="009F4C2E"/>
    <w:rsid w:val="00A00C5B"/>
    <w:rsid w:val="00A014A3"/>
    <w:rsid w:val="00A027CC"/>
    <w:rsid w:val="00A02D79"/>
    <w:rsid w:val="00A0412D"/>
    <w:rsid w:val="00A115FA"/>
    <w:rsid w:val="00A15DF0"/>
    <w:rsid w:val="00A164B3"/>
    <w:rsid w:val="00A20F83"/>
    <w:rsid w:val="00A21211"/>
    <w:rsid w:val="00A24B6F"/>
    <w:rsid w:val="00A30F8A"/>
    <w:rsid w:val="00A32CD3"/>
    <w:rsid w:val="00A33890"/>
    <w:rsid w:val="00A34E7F"/>
    <w:rsid w:val="00A4253B"/>
    <w:rsid w:val="00A44B58"/>
    <w:rsid w:val="00A457C4"/>
    <w:rsid w:val="00A46F0A"/>
    <w:rsid w:val="00A46F25"/>
    <w:rsid w:val="00A47CC2"/>
    <w:rsid w:val="00A47E8A"/>
    <w:rsid w:val="00A502BA"/>
    <w:rsid w:val="00A5253A"/>
    <w:rsid w:val="00A55F01"/>
    <w:rsid w:val="00A60146"/>
    <w:rsid w:val="00A601A9"/>
    <w:rsid w:val="00A60F6F"/>
    <w:rsid w:val="00A622C4"/>
    <w:rsid w:val="00A6283D"/>
    <w:rsid w:val="00A6326F"/>
    <w:rsid w:val="00A676FF"/>
    <w:rsid w:val="00A73EBA"/>
    <w:rsid w:val="00A754B4"/>
    <w:rsid w:val="00A76665"/>
    <w:rsid w:val="00A76749"/>
    <w:rsid w:val="00A77205"/>
    <w:rsid w:val="00A807C1"/>
    <w:rsid w:val="00A82658"/>
    <w:rsid w:val="00A83374"/>
    <w:rsid w:val="00A915F6"/>
    <w:rsid w:val="00A92D22"/>
    <w:rsid w:val="00A93715"/>
    <w:rsid w:val="00A954EB"/>
    <w:rsid w:val="00A96172"/>
    <w:rsid w:val="00A9690F"/>
    <w:rsid w:val="00A96D52"/>
    <w:rsid w:val="00A97511"/>
    <w:rsid w:val="00A97C5F"/>
    <w:rsid w:val="00AA049F"/>
    <w:rsid w:val="00AA596E"/>
    <w:rsid w:val="00AA68A3"/>
    <w:rsid w:val="00AB0D6A"/>
    <w:rsid w:val="00AB36E7"/>
    <w:rsid w:val="00AB43B3"/>
    <w:rsid w:val="00AB49B9"/>
    <w:rsid w:val="00AB501D"/>
    <w:rsid w:val="00AB758A"/>
    <w:rsid w:val="00AC00E8"/>
    <w:rsid w:val="00AC027E"/>
    <w:rsid w:val="00AC05AB"/>
    <w:rsid w:val="00AC1E7E"/>
    <w:rsid w:val="00AC507D"/>
    <w:rsid w:val="00AC66E4"/>
    <w:rsid w:val="00AD0118"/>
    <w:rsid w:val="00AD04F2"/>
    <w:rsid w:val="00AD4578"/>
    <w:rsid w:val="00AD68E9"/>
    <w:rsid w:val="00AD761F"/>
    <w:rsid w:val="00AE2780"/>
    <w:rsid w:val="00AE4E24"/>
    <w:rsid w:val="00AE56C0"/>
    <w:rsid w:val="00AE5ED7"/>
    <w:rsid w:val="00AE6328"/>
    <w:rsid w:val="00AF2B97"/>
    <w:rsid w:val="00AF6CF1"/>
    <w:rsid w:val="00AF77B0"/>
    <w:rsid w:val="00AF7ACC"/>
    <w:rsid w:val="00B00914"/>
    <w:rsid w:val="00B02A8E"/>
    <w:rsid w:val="00B052EE"/>
    <w:rsid w:val="00B1081F"/>
    <w:rsid w:val="00B11B7C"/>
    <w:rsid w:val="00B1561F"/>
    <w:rsid w:val="00B2496B"/>
    <w:rsid w:val="00B251C9"/>
    <w:rsid w:val="00B268B2"/>
    <w:rsid w:val="00B27254"/>
    <w:rsid w:val="00B27499"/>
    <w:rsid w:val="00B279FE"/>
    <w:rsid w:val="00B3010D"/>
    <w:rsid w:val="00B33A58"/>
    <w:rsid w:val="00B34588"/>
    <w:rsid w:val="00B34EB5"/>
    <w:rsid w:val="00B35151"/>
    <w:rsid w:val="00B36B2F"/>
    <w:rsid w:val="00B377B7"/>
    <w:rsid w:val="00B433F2"/>
    <w:rsid w:val="00B458E8"/>
    <w:rsid w:val="00B46E6C"/>
    <w:rsid w:val="00B47940"/>
    <w:rsid w:val="00B5397B"/>
    <w:rsid w:val="00B53EE9"/>
    <w:rsid w:val="00B54E2F"/>
    <w:rsid w:val="00B6183E"/>
    <w:rsid w:val="00B6184F"/>
    <w:rsid w:val="00B62809"/>
    <w:rsid w:val="00B62B48"/>
    <w:rsid w:val="00B63962"/>
    <w:rsid w:val="00B65D2A"/>
    <w:rsid w:val="00B67D6C"/>
    <w:rsid w:val="00B720E1"/>
    <w:rsid w:val="00B72F2A"/>
    <w:rsid w:val="00B74716"/>
    <w:rsid w:val="00B7675A"/>
    <w:rsid w:val="00B77D6D"/>
    <w:rsid w:val="00B81898"/>
    <w:rsid w:val="00B82DED"/>
    <w:rsid w:val="00B840EF"/>
    <w:rsid w:val="00B8606B"/>
    <w:rsid w:val="00B878E7"/>
    <w:rsid w:val="00B879CC"/>
    <w:rsid w:val="00B87BDE"/>
    <w:rsid w:val="00B90887"/>
    <w:rsid w:val="00B97278"/>
    <w:rsid w:val="00B97943"/>
    <w:rsid w:val="00BA1D0B"/>
    <w:rsid w:val="00BA2AD7"/>
    <w:rsid w:val="00BA2B50"/>
    <w:rsid w:val="00BA3E02"/>
    <w:rsid w:val="00BA624F"/>
    <w:rsid w:val="00BA6972"/>
    <w:rsid w:val="00BB1E0D"/>
    <w:rsid w:val="00BB26C8"/>
    <w:rsid w:val="00BB4D9B"/>
    <w:rsid w:val="00BB73FF"/>
    <w:rsid w:val="00BB7688"/>
    <w:rsid w:val="00BC50A7"/>
    <w:rsid w:val="00BC5E14"/>
    <w:rsid w:val="00BC7423"/>
    <w:rsid w:val="00BC7C05"/>
    <w:rsid w:val="00BC7CAC"/>
    <w:rsid w:val="00BD3ADD"/>
    <w:rsid w:val="00BD6D76"/>
    <w:rsid w:val="00BDCB4C"/>
    <w:rsid w:val="00BE0A7F"/>
    <w:rsid w:val="00BE3A73"/>
    <w:rsid w:val="00BE56B3"/>
    <w:rsid w:val="00BE676D"/>
    <w:rsid w:val="00BF028E"/>
    <w:rsid w:val="00BF04E8"/>
    <w:rsid w:val="00BF16BF"/>
    <w:rsid w:val="00BF4D1F"/>
    <w:rsid w:val="00BF6F66"/>
    <w:rsid w:val="00BF76BE"/>
    <w:rsid w:val="00C00B57"/>
    <w:rsid w:val="00C02A73"/>
    <w:rsid w:val="00C049F7"/>
    <w:rsid w:val="00C063D2"/>
    <w:rsid w:val="00C07184"/>
    <w:rsid w:val="00C07FD9"/>
    <w:rsid w:val="00C10955"/>
    <w:rsid w:val="00C10A08"/>
    <w:rsid w:val="00C11C4D"/>
    <w:rsid w:val="00C162C0"/>
    <w:rsid w:val="00C1712C"/>
    <w:rsid w:val="00C1781B"/>
    <w:rsid w:val="00C17CCC"/>
    <w:rsid w:val="00C20634"/>
    <w:rsid w:val="00C212E0"/>
    <w:rsid w:val="00C21602"/>
    <w:rsid w:val="00C23950"/>
    <w:rsid w:val="00C23E16"/>
    <w:rsid w:val="00C27E37"/>
    <w:rsid w:val="00C31982"/>
    <w:rsid w:val="00C32713"/>
    <w:rsid w:val="00C3515F"/>
    <w:rsid w:val="00C351B8"/>
    <w:rsid w:val="00C410D9"/>
    <w:rsid w:val="00C41EDF"/>
    <w:rsid w:val="00C44DB7"/>
    <w:rsid w:val="00C4510A"/>
    <w:rsid w:val="00C47410"/>
    <w:rsid w:val="00C477C2"/>
    <w:rsid w:val="00C47F2E"/>
    <w:rsid w:val="00C52BA6"/>
    <w:rsid w:val="00C53F19"/>
    <w:rsid w:val="00C56646"/>
    <w:rsid w:val="00C57A1A"/>
    <w:rsid w:val="00C60BBD"/>
    <w:rsid w:val="00C60EA8"/>
    <w:rsid w:val="00C6258F"/>
    <w:rsid w:val="00C62C41"/>
    <w:rsid w:val="00C63DF6"/>
    <w:rsid w:val="00C63E58"/>
    <w:rsid w:val="00C6495E"/>
    <w:rsid w:val="00C665A2"/>
    <w:rsid w:val="00C670EE"/>
    <w:rsid w:val="00C67E3B"/>
    <w:rsid w:val="00C71F4C"/>
    <w:rsid w:val="00C73E03"/>
    <w:rsid w:val="00C76FBC"/>
    <w:rsid w:val="00C77B29"/>
    <w:rsid w:val="00C87039"/>
    <w:rsid w:val="00C8718B"/>
    <w:rsid w:val="00C872E4"/>
    <w:rsid w:val="00C878D9"/>
    <w:rsid w:val="00C87D91"/>
    <w:rsid w:val="00C90311"/>
    <w:rsid w:val="00C90ABA"/>
    <w:rsid w:val="00C9187F"/>
    <w:rsid w:val="00C91C26"/>
    <w:rsid w:val="00C95A87"/>
    <w:rsid w:val="00CA18AB"/>
    <w:rsid w:val="00CA2BB2"/>
    <w:rsid w:val="00CA35AC"/>
    <w:rsid w:val="00CA73D5"/>
    <w:rsid w:val="00CA7DFC"/>
    <w:rsid w:val="00CB01EA"/>
    <w:rsid w:val="00CB1963"/>
    <w:rsid w:val="00CB2FC9"/>
    <w:rsid w:val="00CB5068"/>
    <w:rsid w:val="00CB74C6"/>
    <w:rsid w:val="00CB7D2B"/>
    <w:rsid w:val="00CC1C87"/>
    <w:rsid w:val="00CC3000"/>
    <w:rsid w:val="00CC4859"/>
    <w:rsid w:val="00CC52BE"/>
    <w:rsid w:val="00CC7A35"/>
    <w:rsid w:val="00CD072A"/>
    <w:rsid w:val="00CD0FDE"/>
    <w:rsid w:val="00CD1070"/>
    <w:rsid w:val="00CD40B1"/>
    <w:rsid w:val="00CD51E0"/>
    <w:rsid w:val="00CD6B9D"/>
    <w:rsid w:val="00CD7F73"/>
    <w:rsid w:val="00CE1CC9"/>
    <w:rsid w:val="00CE2000"/>
    <w:rsid w:val="00CE26C5"/>
    <w:rsid w:val="00CE36AF"/>
    <w:rsid w:val="00CE47F3"/>
    <w:rsid w:val="00CE54DD"/>
    <w:rsid w:val="00CF06F7"/>
    <w:rsid w:val="00CF0DA5"/>
    <w:rsid w:val="00CF18EA"/>
    <w:rsid w:val="00CF26E3"/>
    <w:rsid w:val="00CF5D31"/>
    <w:rsid w:val="00CF5F3B"/>
    <w:rsid w:val="00CF7733"/>
    <w:rsid w:val="00CF791A"/>
    <w:rsid w:val="00D00513"/>
    <w:rsid w:val="00D00D7D"/>
    <w:rsid w:val="00D028F3"/>
    <w:rsid w:val="00D030AE"/>
    <w:rsid w:val="00D0644D"/>
    <w:rsid w:val="00D072CD"/>
    <w:rsid w:val="00D10DDD"/>
    <w:rsid w:val="00D12356"/>
    <w:rsid w:val="00D139C8"/>
    <w:rsid w:val="00D17F81"/>
    <w:rsid w:val="00D21427"/>
    <w:rsid w:val="00D22196"/>
    <w:rsid w:val="00D22A6C"/>
    <w:rsid w:val="00D24448"/>
    <w:rsid w:val="00D2758C"/>
    <w:rsid w:val="00D275CA"/>
    <w:rsid w:val="00D2789B"/>
    <w:rsid w:val="00D27F93"/>
    <w:rsid w:val="00D33752"/>
    <w:rsid w:val="00D345AB"/>
    <w:rsid w:val="00D40827"/>
    <w:rsid w:val="00D40D2F"/>
    <w:rsid w:val="00D41566"/>
    <w:rsid w:val="00D41EBB"/>
    <w:rsid w:val="00D452F4"/>
    <w:rsid w:val="00D458EC"/>
    <w:rsid w:val="00D47129"/>
    <w:rsid w:val="00D501B0"/>
    <w:rsid w:val="00D51BD1"/>
    <w:rsid w:val="00D52582"/>
    <w:rsid w:val="00D531D0"/>
    <w:rsid w:val="00D53FF1"/>
    <w:rsid w:val="00D54C5C"/>
    <w:rsid w:val="00D56A0E"/>
    <w:rsid w:val="00D56BDB"/>
    <w:rsid w:val="00D57AD3"/>
    <w:rsid w:val="00D61398"/>
    <w:rsid w:val="00D62F25"/>
    <w:rsid w:val="00D635FE"/>
    <w:rsid w:val="00D65B2A"/>
    <w:rsid w:val="00D66A7B"/>
    <w:rsid w:val="00D729DE"/>
    <w:rsid w:val="00D7399B"/>
    <w:rsid w:val="00D74339"/>
    <w:rsid w:val="00D74CB1"/>
    <w:rsid w:val="00D75B6A"/>
    <w:rsid w:val="00D77658"/>
    <w:rsid w:val="00D778DF"/>
    <w:rsid w:val="00D805DF"/>
    <w:rsid w:val="00D80EE2"/>
    <w:rsid w:val="00D82F99"/>
    <w:rsid w:val="00D84454"/>
    <w:rsid w:val="00D84BDA"/>
    <w:rsid w:val="00D8503E"/>
    <w:rsid w:val="00D85325"/>
    <w:rsid w:val="00D86D9E"/>
    <w:rsid w:val="00D87013"/>
    <w:rsid w:val="00D876A8"/>
    <w:rsid w:val="00D8778B"/>
    <w:rsid w:val="00D87F26"/>
    <w:rsid w:val="00D913F0"/>
    <w:rsid w:val="00D93063"/>
    <w:rsid w:val="00D9330B"/>
    <w:rsid w:val="00D933B0"/>
    <w:rsid w:val="00D951FC"/>
    <w:rsid w:val="00D977E8"/>
    <w:rsid w:val="00D97B16"/>
    <w:rsid w:val="00DA119B"/>
    <w:rsid w:val="00DB1C89"/>
    <w:rsid w:val="00DB3763"/>
    <w:rsid w:val="00DB4029"/>
    <w:rsid w:val="00DB46CC"/>
    <w:rsid w:val="00DB5F4D"/>
    <w:rsid w:val="00DB66F2"/>
    <w:rsid w:val="00DB6AB5"/>
    <w:rsid w:val="00DB6DA5"/>
    <w:rsid w:val="00DC076B"/>
    <w:rsid w:val="00DC08C3"/>
    <w:rsid w:val="00DC186F"/>
    <w:rsid w:val="00DC252F"/>
    <w:rsid w:val="00DC3D46"/>
    <w:rsid w:val="00DC6050"/>
    <w:rsid w:val="00DC6445"/>
    <w:rsid w:val="00DD0E35"/>
    <w:rsid w:val="00DD0E3D"/>
    <w:rsid w:val="00DD35E1"/>
    <w:rsid w:val="00DD426F"/>
    <w:rsid w:val="00DD43EA"/>
    <w:rsid w:val="00DD7A3E"/>
    <w:rsid w:val="00DDE9E2"/>
    <w:rsid w:val="00DE27B6"/>
    <w:rsid w:val="00DE5A1B"/>
    <w:rsid w:val="00DE6649"/>
    <w:rsid w:val="00DE6F44"/>
    <w:rsid w:val="00DF1B58"/>
    <w:rsid w:val="00DF208F"/>
    <w:rsid w:val="00E009DA"/>
    <w:rsid w:val="00E01147"/>
    <w:rsid w:val="00E037D9"/>
    <w:rsid w:val="00E04927"/>
    <w:rsid w:val="00E049C4"/>
    <w:rsid w:val="00E11A48"/>
    <w:rsid w:val="00E11A6B"/>
    <w:rsid w:val="00E12679"/>
    <w:rsid w:val="00E130EB"/>
    <w:rsid w:val="00E162CD"/>
    <w:rsid w:val="00E17FA5"/>
    <w:rsid w:val="00E21BFE"/>
    <w:rsid w:val="00E21C88"/>
    <w:rsid w:val="00E223AC"/>
    <w:rsid w:val="00E22802"/>
    <w:rsid w:val="00E22EFF"/>
    <w:rsid w:val="00E24447"/>
    <w:rsid w:val="00E26930"/>
    <w:rsid w:val="00E27257"/>
    <w:rsid w:val="00E27F4F"/>
    <w:rsid w:val="00E33C65"/>
    <w:rsid w:val="00E36072"/>
    <w:rsid w:val="00E40E4A"/>
    <w:rsid w:val="00E40EA7"/>
    <w:rsid w:val="00E449D0"/>
    <w:rsid w:val="00E44A34"/>
    <w:rsid w:val="00E4506A"/>
    <w:rsid w:val="00E53D46"/>
    <w:rsid w:val="00E53F99"/>
    <w:rsid w:val="00E56510"/>
    <w:rsid w:val="00E57CC0"/>
    <w:rsid w:val="00E62EA8"/>
    <w:rsid w:val="00E65C87"/>
    <w:rsid w:val="00E67A6E"/>
    <w:rsid w:val="00E70096"/>
    <w:rsid w:val="00E71B43"/>
    <w:rsid w:val="00E72902"/>
    <w:rsid w:val="00E75BF1"/>
    <w:rsid w:val="00E75E88"/>
    <w:rsid w:val="00E77850"/>
    <w:rsid w:val="00E81612"/>
    <w:rsid w:val="00E82BD7"/>
    <w:rsid w:val="00E83E1E"/>
    <w:rsid w:val="00E85560"/>
    <w:rsid w:val="00E859E3"/>
    <w:rsid w:val="00E876B3"/>
    <w:rsid w:val="00E87D18"/>
    <w:rsid w:val="00E87D62"/>
    <w:rsid w:val="00E90597"/>
    <w:rsid w:val="00E9195C"/>
    <w:rsid w:val="00E9515A"/>
    <w:rsid w:val="00E96000"/>
    <w:rsid w:val="00E97333"/>
    <w:rsid w:val="00EA0B50"/>
    <w:rsid w:val="00EA486E"/>
    <w:rsid w:val="00EA4FA3"/>
    <w:rsid w:val="00EA5D48"/>
    <w:rsid w:val="00EB001B"/>
    <w:rsid w:val="00EB3082"/>
    <w:rsid w:val="00EB6C33"/>
    <w:rsid w:val="00EC1DEA"/>
    <w:rsid w:val="00EC3AED"/>
    <w:rsid w:val="00EC686F"/>
    <w:rsid w:val="00EC6F62"/>
    <w:rsid w:val="00ED28E1"/>
    <w:rsid w:val="00ED2EA2"/>
    <w:rsid w:val="00ED6019"/>
    <w:rsid w:val="00ED7830"/>
    <w:rsid w:val="00EE24BB"/>
    <w:rsid w:val="00EE2BFF"/>
    <w:rsid w:val="00EE3909"/>
    <w:rsid w:val="00EE505A"/>
    <w:rsid w:val="00EF0E32"/>
    <w:rsid w:val="00EF1446"/>
    <w:rsid w:val="00EF1979"/>
    <w:rsid w:val="00EF1C3C"/>
    <w:rsid w:val="00EF2E0B"/>
    <w:rsid w:val="00EF4205"/>
    <w:rsid w:val="00EF48C9"/>
    <w:rsid w:val="00EF5939"/>
    <w:rsid w:val="00F01714"/>
    <w:rsid w:val="00F0258F"/>
    <w:rsid w:val="00F02D06"/>
    <w:rsid w:val="00F056E5"/>
    <w:rsid w:val="00F06FDD"/>
    <w:rsid w:val="00F10819"/>
    <w:rsid w:val="00F11219"/>
    <w:rsid w:val="00F16F35"/>
    <w:rsid w:val="00F17559"/>
    <w:rsid w:val="00F2052B"/>
    <w:rsid w:val="00F2229D"/>
    <w:rsid w:val="00F25ABB"/>
    <w:rsid w:val="00F266F0"/>
    <w:rsid w:val="00F26F62"/>
    <w:rsid w:val="00F27963"/>
    <w:rsid w:val="00F30103"/>
    <w:rsid w:val="00F30446"/>
    <w:rsid w:val="00F3116D"/>
    <w:rsid w:val="00F3403A"/>
    <w:rsid w:val="00F3557C"/>
    <w:rsid w:val="00F4135D"/>
    <w:rsid w:val="00F41F1B"/>
    <w:rsid w:val="00F44908"/>
    <w:rsid w:val="00F46874"/>
    <w:rsid w:val="00F46BD9"/>
    <w:rsid w:val="00F5239B"/>
    <w:rsid w:val="00F552CB"/>
    <w:rsid w:val="00F60BE0"/>
    <w:rsid w:val="00F623FC"/>
    <w:rsid w:val="00F62456"/>
    <w:rsid w:val="00F624D7"/>
    <w:rsid w:val="00F6280E"/>
    <w:rsid w:val="00F64C45"/>
    <w:rsid w:val="00F666EC"/>
    <w:rsid w:val="00F702CB"/>
    <w:rsid w:val="00F7050A"/>
    <w:rsid w:val="00F75533"/>
    <w:rsid w:val="00F778FE"/>
    <w:rsid w:val="00F8036D"/>
    <w:rsid w:val="00F809DC"/>
    <w:rsid w:val="00F86EB0"/>
    <w:rsid w:val="00F8756D"/>
    <w:rsid w:val="00F87B9D"/>
    <w:rsid w:val="00F904ED"/>
    <w:rsid w:val="00F920C4"/>
    <w:rsid w:val="00FA154B"/>
    <w:rsid w:val="00FA3811"/>
    <w:rsid w:val="00FA3B61"/>
    <w:rsid w:val="00FA3B9F"/>
    <w:rsid w:val="00FA3F06"/>
    <w:rsid w:val="00FA4A26"/>
    <w:rsid w:val="00FA4A73"/>
    <w:rsid w:val="00FA5B18"/>
    <w:rsid w:val="00FA6B34"/>
    <w:rsid w:val="00FA7084"/>
    <w:rsid w:val="00FA7BEF"/>
    <w:rsid w:val="00FB1105"/>
    <w:rsid w:val="00FB1929"/>
    <w:rsid w:val="00FB5FD9"/>
    <w:rsid w:val="00FB6713"/>
    <w:rsid w:val="00FB7FFE"/>
    <w:rsid w:val="00FC31ED"/>
    <w:rsid w:val="00FC340A"/>
    <w:rsid w:val="00FC6A13"/>
    <w:rsid w:val="00FD1398"/>
    <w:rsid w:val="00FD20D0"/>
    <w:rsid w:val="00FD33AB"/>
    <w:rsid w:val="00FD3BA4"/>
    <w:rsid w:val="00FD4070"/>
    <w:rsid w:val="00FD4724"/>
    <w:rsid w:val="00FD4A68"/>
    <w:rsid w:val="00FD4CE7"/>
    <w:rsid w:val="00FD68ED"/>
    <w:rsid w:val="00FD71EC"/>
    <w:rsid w:val="00FD7E00"/>
    <w:rsid w:val="00FE2824"/>
    <w:rsid w:val="00FE2E8C"/>
    <w:rsid w:val="00FE2EA5"/>
    <w:rsid w:val="00FE2F0E"/>
    <w:rsid w:val="00FE4B92"/>
    <w:rsid w:val="00FE53B0"/>
    <w:rsid w:val="00FE53F2"/>
    <w:rsid w:val="00FE661F"/>
    <w:rsid w:val="00FF0400"/>
    <w:rsid w:val="00FF29A6"/>
    <w:rsid w:val="00FF3D6B"/>
    <w:rsid w:val="00FF5407"/>
    <w:rsid w:val="00FF6093"/>
    <w:rsid w:val="01196F21"/>
    <w:rsid w:val="0123371A"/>
    <w:rsid w:val="0125CCEF"/>
    <w:rsid w:val="013AAA3B"/>
    <w:rsid w:val="01797128"/>
    <w:rsid w:val="01834B61"/>
    <w:rsid w:val="01B096F2"/>
    <w:rsid w:val="01B69E03"/>
    <w:rsid w:val="01B6BE10"/>
    <w:rsid w:val="01E9633B"/>
    <w:rsid w:val="01EB0669"/>
    <w:rsid w:val="023CCF0F"/>
    <w:rsid w:val="024A2B41"/>
    <w:rsid w:val="025BE132"/>
    <w:rsid w:val="0268BCE3"/>
    <w:rsid w:val="02B53F82"/>
    <w:rsid w:val="02D90E6C"/>
    <w:rsid w:val="033BAFF0"/>
    <w:rsid w:val="037400E9"/>
    <w:rsid w:val="03842E61"/>
    <w:rsid w:val="0394E762"/>
    <w:rsid w:val="03D0D8D2"/>
    <w:rsid w:val="03F3D14E"/>
    <w:rsid w:val="03F74854"/>
    <w:rsid w:val="043C4339"/>
    <w:rsid w:val="04510FE3"/>
    <w:rsid w:val="0453DCBF"/>
    <w:rsid w:val="045C99F5"/>
    <w:rsid w:val="0474DECD"/>
    <w:rsid w:val="04765169"/>
    <w:rsid w:val="04AB4538"/>
    <w:rsid w:val="050B8BA6"/>
    <w:rsid w:val="0527943B"/>
    <w:rsid w:val="05A045C4"/>
    <w:rsid w:val="05A851D6"/>
    <w:rsid w:val="05B2EAEC"/>
    <w:rsid w:val="05C5AC64"/>
    <w:rsid w:val="05F4CC8C"/>
    <w:rsid w:val="0626F1E7"/>
    <w:rsid w:val="063232AB"/>
    <w:rsid w:val="06CAB089"/>
    <w:rsid w:val="06E0E127"/>
    <w:rsid w:val="072AA37C"/>
    <w:rsid w:val="0746C8CC"/>
    <w:rsid w:val="0777CB08"/>
    <w:rsid w:val="078B7D81"/>
    <w:rsid w:val="078D9F3F"/>
    <w:rsid w:val="07906428"/>
    <w:rsid w:val="07DF04E9"/>
    <w:rsid w:val="0802AF07"/>
    <w:rsid w:val="081D46E0"/>
    <w:rsid w:val="081FD876"/>
    <w:rsid w:val="0827C5FC"/>
    <w:rsid w:val="083D9834"/>
    <w:rsid w:val="0876BBB9"/>
    <w:rsid w:val="087ADEC3"/>
    <w:rsid w:val="088AA235"/>
    <w:rsid w:val="0896A8CB"/>
    <w:rsid w:val="08D9AA1C"/>
    <w:rsid w:val="08DBC487"/>
    <w:rsid w:val="096EC1AD"/>
    <w:rsid w:val="096FE16D"/>
    <w:rsid w:val="099ECECF"/>
    <w:rsid w:val="09FB055E"/>
    <w:rsid w:val="09FE35A1"/>
    <w:rsid w:val="0A0B5D86"/>
    <w:rsid w:val="0A43D4DC"/>
    <w:rsid w:val="0A634F5E"/>
    <w:rsid w:val="0A67F105"/>
    <w:rsid w:val="0AB1C4AF"/>
    <w:rsid w:val="0AD610B3"/>
    <w:rsid w:val="0AEBC0CB"/>
    <w:rsid w:val="0AFF37A6"/>
    <w:rsid w:val="0B1A1F70"/>
    <w:rsid w:val="0B47AE94"/>
    <w:rsid w:val="0B658DDC"/>
    <w:rsid w:val="0B6A0A2B"/>
    <w:rsid w:val="0B854FD6"/>
    <w:rsid w:val="0B94934C"/>
    <w:rsid w:val="0BAC209C"/>
    <w:rsid w:val="0BE5A4C4"/>
    <w:rsid w:val="0BF9175D"/>
    <w:rsid w:val="0C415504"/>
    <w:rsid w:val="0C8F5526"/>
    <w:rsid w:val="0CC3C30A"/>
    <w:rsid w:val="0CCBC256"/>
    <w:rsid w:val="0CCE74F9"/>
    <w:rsid w:val="0CE37EF5"/>
    <w:rsid w:val="0CFA0A79"/>
    <w:rsid w:val="0D216639"/>
    <w:rsid w:val="0D2B10A7"/>
    <w:rsid w:val="0D361766"/>
    <w:rsid w:val="0D4D3258"/>
    <w:rsid w:val="0D7D76D5"/>
    <w:rsid w:val="0D818B37"/>
    <w:rsid w:val="0D8CDC02"/>
    <w:rsid w:val="0DCE956B"/>
    <w:rsid w:val="0E03BE09"/>
    <w:rsid w:val="0E597436"/>
    <w:rsid w:val="0E5F32E4"/>
    <w:rsid w:val="0E69340C"/>
    <w:rsid w:val="0E8A090F"/>
    <w:rsid w:val="0E9716DB"/>
    <w:rsid w:val="0EDF8127"/>
    <w:rsid w:val="0F2B0363"/>
    <w:rsid w:val="0F3E6562"/>
    <w:rsid w:val="0F6F535E"/>
    <w:rsid w:val="0FB34398"/>
    <w:rsid w:val="1025773A"/>
    <w:rsid w:val="10372714"/>
    <w:rsid w:val="10393CF7"/>
    <w:rsid w:val="104736BF"/>
    <w:rsid w:val="1062AE82"/>
    <w:rsid w:val="10769FE0"/>
    <w:rsid w:val="108C7526"/>
    <w:rsid w:val="10A96EA7"/>
    <w:rsid w:val="10AA6B40"/>
    <w:rsid w:val="10B55568"/>
    <w:rsid w:val="10C6764E"/>
    <w:rsid w:val="1101196C"/>
    <w:rsid w:val="110FE6EF"/>
    <w:rsid w:val="1132FEAD"/>
    <w:rsid w:val="113E513A"/>
    <w:rsid w:val="1187E132"/>
    <w:rsid w:val="11C9E732"/>
    <w:rsid w:val="11EFFFA3"/>
    <w:rsid w:val="11F221F2"/>
    <w:rsid w:val="1204F27D"/>
    <w:rsid w:val="1229216C"/>
    <w:rsid w:val="126AC30C"/>
    <w:rsid w:val="127B542B"/>
    <w:rsid w:val="12BB5C24"/>
    <w:rsid w:val="12EBDA84"/>
    <w:rsid w:val="12FB9BA1"/>
    <w:rsid w:val="12FBE8C9"/>
    <w:rsid w:val="1306EA0E"/>
    <w:rsid w:val="1307A747"/>
    <w:rsid w:val="13216E9F"/>
    <w:rsid w:val="133CACF2"/>
    <w:rsid w:val="134DC238"/>
    <w:rsid w:val="136970CB"/>
    <w:rsid w:val="13709FC1"/>
    <w:rsid w:val="13C13C55"/>
    <w:rsid w:val="13CE2885"/>
    <w:rsid w:val="13EF0E58"/>
    <w:rsid w:val="1409F1D8"/>
    <w:rsid w:val="1411D685"/>
    <w:rsid w:val="14357FC6"/>
    <w:rsid w:val="146E0AA8"/>
    <w:rsid w:val="1475F1FC"/>
    <w:rsid w:val="147CDF41"/>
    <w:rsid w:val="14B1A603"/>
    <w:rsid w:val="14D7A6D5"/>
    <w:rsid w:val="1510B7B8"/>
    <w:rsid w:val="151D23FD"/>
    <w:rsid w:val="15210148"/>
    <w:rsid w:val="1529C2B4"/>
    <w:rsid w:val="152DA104"/>
    <w:rsid w:val="15410F07"/>
    <w:rsid w:val="1547C20A"/>
    <w:rsid w:val="15570529"/>
    <w:rsid w:val="1562AF1A"/>
    <w:rsid w:val="156D9A5C"/>
    <w:rsid w:val="157FB1E8"/>
    <w:rsid w:val="159F5FD1"/>
    <w:rsid w:val="15D5E9C2"/>
    <w:rsid w:val="15E189F9"/>
    <w:rsid w:val="161D13D9"/>
    <w:rsid w:val="162C5ED1"/>
    <w:rsid w:val="162EC07E"/>
    <w:rsid w:val="166B6FA2"/>
    <w:rsid w:val="168F51AC"/>
    <w:rsid w:val="1691A3BA"/>
    <w:rsid w:val="16B8C7A9"/>
    <w:rsid w:val="16B8CA90"/>
    <w:rsid w:val="17548B77"/>
    <w:rsid w:val="17C9197C"/>
    <w:rsid w:val="17D3A2CE"/>
    <w:rsid w:val="180313A6"/>
    <w:rsid w:val="181E25F6"/>
    <w:rsid w:val="1858A20A"/>
    <w:rsid w:val="188B586C"/>
    <w:rsid w:val="188D6E4F"/>
    <w:rsid w:val="18B54388"/>
    <w:rsid w:val="18B612E3"/>
    <w:rsid w:val="18B97E73"/>
    <w:rsid w:val="18CD6976"/>
    <w:rsid w:val="18DD95CC"/>
    <w:rsid w:val="19013217"/>
    <w:rsid w:val="1936B359"/>
    <w:rsid w:val="199EA8AF"/>
    <w:rsid w:val="19A62869"/>
    <w:rsid w:val="19BA0B37"/>
    <w:rsid w:val="19D1CFCF"/>
    <w:rsid w:val="19D43EC2"/>
    <w:rsid w:val="19E9AF32"/>
    <w:rsid w:val="19F0686B"/>
    <w:rsid w:val="19F06B52"/>
    <w:rsid w:val="1A189C46"/>
    <w:rsid w:val="1A1A7FD8"/>
    <w:rsid w:val="1A5236AD"/>
    <w:rsid w:val="1A8275A5"/>
    <w:rsid w:val="1AA99B36"/>
    <w:rsid w:val="1AADCD2E"/>
    <w:rsid w:val="1AB5A683"/>
    <w:rsid w:val="1ABD6E01"/>
    <w:rsid w:val="1ACD7D1A"/>
    <w:rsid w:val="1AFC4F33"/>
    <w:rsid w:val="1B25D01B"/>
    <w:rsid w:val="1B3E46D1"/>
    <w:rsid w:val="1B5C8B8A"/>
    <w:rsid w:val="1B90780F"/>
    <w:rsid w:val="1BB65039"/>
    <w:rsid w:val="1BB8FC0F"/>
    <w:rsid w:val="1BE551A8"/>
    <w:rsid w:val="1C0EE54C"/>
    <w:rsid w:val="1C2986BF"/>
    <w:rsid w:val="1C499D8F"/>
    <w:rsid w:val="1C567547"/>
    <w:rsid w:val="1C6A3C48"/>
    <w:rsid w:val="1C71106A"/>
    <w:rsid w:val="1CB3934E"/>
    <w:rsid w:val="1CDB5C23"/>
    <w:rsid w:val="1CEC31B7"/>
    <w:rsid w:val="1CEF8B81"/>
    <w:rsid w:val="1D0ECA20"/>
    <w:rsid w:val="1D2FF99A"/>
    <w:rsid w:val="1D71DB5F"/>
    <w:rsid w:val="1D9F3FEB"/>
    <w:rsid w:val="1E955584"/>
    <w:rsid w:val="1F11804D"/>
    <w:rsid w:val="1F199876"/>
    <w:rsid w:val="1F5B9EE5"/>
    <w:rsid w:val="1F941052"/>
    <w:rsid w:val="1F9E770B"/>
    <w:rsid w:val="1FF9413E"/>
    <w:rsid w:val="20272C43"/>
    <w:rsid w:val="204CD413"/>
    <w:rsid w:val="205D4D0A"/>
    <w:rsid w:val="2070640B"/>
    <w:rsid w:val="208C6D32"/>
    <w:rsid w:val="20914CB3"/>
    <w:rsid w:val="2099B7D0"/>
    <w:rsid w:val="20C4BC8E"/>
    <w:rsid w:val="20CF7F54"/>
    <w:rsid w:val="20F26B51"/>
    <w:rsid w:val="2128B308"/>
    <w:rsid w:val="212F5D59"/>
    <w:rsid w:val="213660FF"/>
    <w:rsid w:val="2150AA5B"/>
    <w:rsid w:val="216B58B3"/>
    <w:rsid w:val="21D603C7"/>
    <w:rsid w:val="21DE4B3B"/>
    <w:rsid w:val="21EF2869"/>
    <w:rsid w:val="221DEE09"/>
    <w:rsid w:val="2227AE84"/>
    <w:rsid w:val="22585330"/>
    <w:rsid w:val="227ADB9E"/>
    <w:rsid w:val="227C3F19"/>
    <w:rsid w:val="2285FF75"/>
    <w:rsid w:val="228BBDD1"/>
    <w:rsid w:val="22C25B5B"/>
    <w:rsid w:val="22D23160"/>
    <w:rsid w:val="22F49330"/>
    <w:rsid w:val="22FC4FC2"/>
    <w:rsid w:val="2306C47E"/>
    <w:rsid w:val="230D2349"/>
    <w:rsid w:val="2313888F"/>
    <w:rsid w:val="2372961E"/>
    <w:rsid w:val="239F5E69"/>
    <w:rsid w:val="23A154E8"/>
    <w:rsid w:val="23B83035"/>
    <w:rsid w:val="23BE389F"/>
    <w:rsid w:val="23BEB3AD"/>
    <w:rsid w:val="23C37EE5"/>
    <w:rsid w:val="23D6B744"/>
    <w:rsid w:val="23FC5D50"/>
    <w:rsid w:val="242BE3BC"/>
    <w:rsid w:val="24366F75"/>
    <w:rsid w:val="24495165"/>
    <w:rsid w:val="245B3703"/>
    <w:rsid w:val="2497D910"/>
    <w:rsid w:val="250CA22A"/>
    <w:rsid w:val="2535EB8A"/>
    <w:rsid w:val="255808BC"/>
    <w:rsid w:val="257EF2D9"/>
    <w:rsid w:val="25BB722D"/>
    <w:rsid w:val="25D23FD6"/>
    <w:rsid w:val="267D456A"/>
    <w:rsid w:val="277A0DAD"/>
    <w:rsid w:val="27B11E69"/>
    <w:rsid w:val="27B44003"/>
    <w:rsid w:val="27B44597"/>
    <w:rsid w:val="27B4F3BD"/>
    <w:rsid w:val="27C8F597"/>
    <w:rsid w:val="27E6C625"/>
    <w:rsid w:val="282882D0"/>
    <w:rsid w:val="2872AC41"/>
    <w:rsid w:val="28992A98"/>
    <w:rsid w:val="28B3417C"/>
    <w:rsid w:val="28B442AB"/>
    <w:rsid w:val="2909E098"/>
    <w:rsid w:val="2927E990"/>
    <w:rsid w:val="2929C9FD"/>
    <w:rsid w:val="292EA826"/>
    <w:rsid w:val="29455951"/>
    <w:rsid w:val="294AECF8"/>
    <w:rsid w:val="294D77D7"/>
    <w:rsid w:val="29625748"/>
    <w:rsid w:val="29C5C370"/>
    <w:rsid w:val="29DB1833"/>
    <w:rsid w:val="29DB540F"/>
    <w:rsid w:val="29E1B139"/>
    <w:rsid w:val="29F0C868"/>
    <w:rsid w:val="2A13D8C8"/>
    <w:rsid w:val="2A2771B9"/>
    <w:rsid w:val="2A87E1B3"/>
    <w:rsid w:val="2A8FA40C"/>
    <w:rsid w:val="2A9FB524"/>
    <w:rsid w:val="2AD09FA5"/>
    <w:rsid w:val="2AF16243"/>
    <w:rsid w:val="2B071A94"/>
    <w:rsid w:val="2B4EEA06"/>
    <w:rsid w:val="2B71D669"/>
    <w:rsid w:val="2B7A9755"/>
    <w:rsid w:val="2B8ED259"/>
    <w:rsid w:val="2B9DED2B"/>
    <w:rsid w:val="2BCA0B8B"/>
    <w:rsid w:val="2BCD8C42"/>
    <w:rsid w:val="2C02E0E5"/>
    <w:rsid w:val="2C2FB6D8"/>
    <w:rsid w:val="2C3ACD1E"/>
    <w:rsid w:val="2C550AB6"/>
    <w:rsid w:val="2C79A989"/>
    <w:rsid w:val="2C7A478A"/>
    <w:rsid w:val="2CC2219B"/>
    <w:rsid w:val="2CE8740D"/>
    <w:rsid w:val="2CF47E6D"/>
    <w:rsid w:val="2CF87FA1"/>
    <w:rsid w:val="2D07A654"/>
    <w:rsid w:val="2D08CAE3"/>
    <w:rsid w:val="2D1BD88A"/>
    <w:rsid w:val="2D2AB745"/>
    <w:rsid w:val="2D4189DD"/>
    <w:rsid w:val="2D42B996"/>
    <w:rsid w:val="2D5A0BDB"/>
    <w:rsid w:val="2D5F127B"/>
    <w:rsid w:val="2D68D4C6"/>
    <w:rsid w:val="2D7031EA"/>
    <w:rsid w:val="2D917ADC"/>
    <w:rsid w:val="2DA797E0"/>
    <w:rsid w:val="2E3C88C0"/>
    <w:rsid w:val="2E8A0E4D"/>
    <w:rsid w:val="2E8BB8D5"/>
    <w:rsid w:val="2E904ECE"/>
    <w:rsid w:val="2EA9772B"/>
    <w:rsid w:val="2EC6731B"/>
    <w:rsid w:val="2EC8B38A"/>
    <w:rsid w:val="2ED23B9F"/>
    <w:rsid w:val="2F103D82"/>
    <w:rsid w:val="2F2DF53E"/>
    <w:rsid w:val="2F75DA70"/>
    <w:rsid w:val="2F7925CC"/>
    <w:rsid w:val="2FA89EC4"/>
    <w:rsid w:val="2FB88C22"/>
    <w:rsid w:val="2FBC304E"/>
    <w:rsid w:val="2FCD415C"/>
    <w:rsid w:val="2FEEF7ED"/>
    <w:rsid w:val="303A007E"/>
    <w:rsid w:val="3049E469"/>
    <w:rsid w:val="30792A9F"/>
    <w:rsid w:val="3096B33D"/>
    <w:rsid w:val="30A29FB3"/>
    <w:rsid w:val="30B3A80A"/>
    <w:rsid w:val="30DE328F"/>
    <w:rsid w:val="30E081FE"/>
    <w:rsid w:val="30FA0085"/>
    <w:rsid w:val="3139BA0B"/>
    <w:rsid w:val="314F8BEE"/>
    <w:rsid w:val="3152F966"/>
    <w:rsid w:val="315D33BB"/>
    <w:rsid w:val="31B322EF"/>
    <w:rsid w:val="31C7EF90"/>
    <w:rsid w:val="31F3ED7B"/>
    <w:rsid w:val="320DCD12"/>
    <w:rsid w:val="3214B2E6"/>
    <w:rsid w:val="323CCDC6"/>
    <w:rsid w:val="32464EE3"/>
    <w:rsid w:val="324749CA"/>
    <w:rsid w:val="325C4F17"/>
    <w:rsid w:val="329F8270"/>
    <w:rsid w:val="32C4B7B8"/>
    <w:rsid w:val="330C2DEB"/>
    <w:rsid w:val="332C6DAF"/>
    <w:rsid w:val="332F0DA7"/>
    <w:rsid w:val="3361D27A"/>
    <w:rsid w:val="33B09578"/>
    <w:rsid w:val="3412486E"/>
    <w:rsid w:val="342912CE"/>
    <w:rsid w:val="345C3950"/>
    <w:rsid w:val="34BD1052"/>
    <w:rsid w:val="34C83E10"/>
    <w:rsid w:val="34CF02C5"/>
    <w:rsid w:val="34DE11F9"/>
    <w:rsid w:val="34FF9052"/>
    <w:rsid w:val="3508686F"/>
    <w:rsid w:val="352DC318"/>
    <w:rsid w:val="353FA9BD"/>
    <w:rsid w:val="3545E0C9"/>
    <w:rsid w:val="355E5F2A"/>
    <w:rsid w:val="357E7754"/>
    <w:rsid w:val="3595D1C4"/>
    <w:rsid w:val="359C8CC1"/>
    <w:rsid w:val="35A89E9D"/>
    <w:rsid w:val="36555447"/>
    <w:rsid w:val="36A438D0"/>
    <w:rsid w:val="36DBD3AD"/>
    <w:rsid w:val="370DE247"/>
    <w:rsid w:val="371C7A4B"/>
    <w:rsid w:val="372673D5"/>
    <w:rsid w:val="3728584D"/>
    <w:rsid w:val="3730904B"/>
    <w:rsid w:val="37351C19"/>
    <w:rsid w:val="37886C71"/>
    <w:rsid w:val="379976F6"/>
    <w:rsid w:val="37BF2AE4"/>
    <w:rsid w:val="37C79A40"/>
    <w:rsid w:val="37C92799"/>
    <w:rsid w:val="37FFE9E4"/>
    <w:rsid w:val="380A868C"/>
    <w:rsid w:val="3810A77D"/>
    <w:rsid w:val="3824BC72"/>
    <w:rsid w:val="38A005D4"/>
    <w:rsid w:val="38B6F66C"/>
    <w:rsid w:val="3902A9C1"/>
    <w:rsid w:val="39699B62"/>
    <w:rsid w:val="39899043"/>
    <w:rsid w:val="39B7EBA1"/>
    <w:rsid w:val="39D492DD"/>
    <w:rsid w:val="39D86B96"/>
    <w:rsid w:val="39F69C82"/>
    <w:rsid w:val="3A1FC2A9"/>
    <w:rsid w:val="3A2DA523"/>
    <w:rsid w:val="3A31D04D"/>
    <w:rsid w:val="3A458309"/>
    <w:rsid w:val="3A529447"/>
    <w:rsid w:val="3A56D587"/>
    <w:rsid w:val="3A7354E6"/>
    <w:rsid w:val="3AF4C5DA"/>
    <w:rsid w:val="3B27E64B"/>
    <w:rsid w:val="3B2903D7"/>
    <w:rsid w:val="3B40F9A0"/>
    <w:rsid w:val="3B45C5CB"/>
    <w:rsid w:val="3B5A6CE4"/>
    <w:rsid w:val="3B638E84"/>
    <w:rsid w:val="3BBB700D"/>
    <w:rsid w:val="3BDA8662"/>
    <w:rsid w:val="3BE1536A"/>
    <w:rsid w:val="3C4A4178"/>
    <w:rsid w:val="3C501A95"/>
    <w:rsid w:val="3C5F92AA"/>
    <w:rsid w:val="3CB88830"/>
    <w:rsid w:val="3CD772FF"/>
    <w:rsid w:val="3CF8BC52"/>
    <w:rsid w:val="3D1B6D89"/>
    <w:rsid w:val="3D69E8D4"/>
    <w:rsid w:val="3D7D23CB"/>
    <w:rsid w:val="3DA59946"/>
    <w:rsid w:val="3DCFE7DF"/>
    <w:rsid w:val="3DF4A124"/>
    <w:rsid w:val="3E41986B"/>
    <w:rsid w:val="3E629F82"/>
    <w:rsid w:val="3EFEA6F9"/>
    <w:rsid w:val="3F032062"/>
    <w:rsid w:val="3F28AA63"/>
    <w:rsid w:val="3F38B66B"/>
    <w:rsid w:val="3F43AFB1"/>
    <w:rsid w:val="3F4EA396"/>
    <w:rsid w:val="3F5FBDB1"/>
    <w:rsid w:val="3F713565"/>
    <w:rsid w:val="3FD2AC25"/>
    <w:rsid w:val="4011B56C"/>
    <w:rsid w:val="4037C0BF"/>
    <w:rsid w:val="4044EE87"/>
    <w:rsid w:val="4110AF17"/>
    <w:rsid w:val="41218FCF"/>
    <w:rsid w:val="4151BAD5"/>
    <w:rsid w:val="4159C112"/>
    <w:rsid w:val="41658FFF"/>
    <w:rsid w:val="419DD44F"/>
    <w:rsid w:val="41C8A774"/>
    <w:rsid w:val="41F65E50"/>
    <w:rsid w:val="4218E61A"/>
    <w:rsid w:val="42309F89"/>
    <w:rsid w:val="42323D6C"/>
    <w:rsid w:val="4267507A"/>
    <w:rsid w:val="4272F87A"/>
    <w:rsid w:val="42B0B671"/>
    <w:rsid w:val="42D1887B"/>
    <w:rsid w:val="42FBDECC"/>
    <w:rsid w:val="430A4CE7"/>
    <w:rsid w:val="430D4EAD"/>
    <w:rsid w:val="436C1842"/>
    <w:rsid w:val="4383E1A2"/>
    <w:rsid w:val="43A9A90A"/>
    <w:rsid w:val="43BED6FA"/>
    <w:rsid w:val="43E028C5"/>
    <w:rsid w:val="43E662AE"/>
    <w:rsid w:val="43EC654F"/>
    <w:rsid w:val="44B7D640"/>
    <w:rsid w:val="44BADD2F"/>
    <w:rsid w:val="44E5C763"/>
    <w:rsid w:val="44F11B5B"/>
    <w:rsid w:val="4507E8A3"/>
    <w:rsid w:val="4514A302"/>
    <w:rsid w:val="451BB2AE"/>
    <w:rsid w:val="45305A6D"/>
    <w:rsid w:val="4562192D"/>
    <w:rsid w:val="45754D7D"/>
    <w:rsid w:val="459EBB3A"/>
    <w:rsid w:val="45B2AAA7"/>
    <w:rsid w:val="45B90A65"/>
    <w:rsid w:val="45C9F8C7"/>
    <w:rsid w:val="45F6A4E1"/>
    <w:rsid w:val="460EC516"/>
    <w:rsid w:val="461FD1F2"/>
    <w:rsid w:val="46358DD1"/>
    <w:rsid w:val="467089B6"/>
    <w:rsid w:val="4679639A"/>
    <w:rsid w:val="470B0FFF"/>
    <w:rsid w:val="470EC7A1"/>
    <w:rsid w:val="471D8D7A"/>
    <w:rsid w:val="474C89FE"/>
    <w:rsid w:val="474E7B08"/>
    <w:rsid w:val="47564405"/>
    <w:rsid w:val="4759F463"/>
    <w:rsid w:val="47B81A4C"/>
    <w:rsid w:val="4825611E"/>
    <w:rsid w:val="4826E2DE"/>
    <w:rsid w:val="4828C95C"/>
    <w:rsid w:val="489D4EF9"/>
    <w:rsid w:val="48A1A775"/>
    <w:rsid w:val="48BCC71C"/>
    <w:rsid w:val="48CBBA8C"/>
    <w:rsid w:val="48D180FD"/>
    <w:rsid w:val="48D47FF2"/>
    <w:rsid w:val="48E2336D"/>
    <w:rsid w:val="490E8AF2"/>
    <w:rsid w:val="4926CD7C"/>
    <w:rsid w:val="4976C2E6"/>
    <w:rsid w:val="49B6EC31"/>
    <w:rsid w:val="49C9093B"/>
    <w:rsid w:val="49DB59C6"/>
    <w:rsid w:val="4A02BF9B"/>
    <w:rsid w:val="4A3F0DBF"/>
    <w:rsid w:val="4A42B0C1"/>
    <w:rsid w:val="4A64E202"/>
    <w:rsid w:val="4A722C5D"/>
    <w:rsid w:val="4A85724C"/>
    <w:rsid w:val="4A8E1E01"/>
    <w:rsid w:val="4A998D0B"/>
    <w:rsid w:val="4AD276CC"/>
    <w:rsid w:val="4B3C1801"/>
    <w:rsid w:val="4B4A495F"/>
    <w:rsid w:val="4B68A83B"/>
    <w:rsid w:val="4B8B0696"/>
    <w:rsid w:val="4BA309D4"/>
    <w:rsid w:val="4BAB5AEE"/>
    <w:rsid w:val="4BD31CE0"/>
    <w:rsid w:val="4BF3A97D"/>
    <w:rsid w:val="4BF86F2D"/>
    <w:rsid w:val="4C0BCA28"/>
    <w:rsid w:val="4C8BA6F8"/>
    <w:rsid w:val="4C8C3A7C"/>
    <w:rsid w:val="4CC4DCF2"/>
    <w:rsid w:val="4D030E9A"/>
    <w:rsid w:val="4D0AE0D2"/>
    <w:rsid w:val="4D449DF6"/>
    <w:rsid w:val="4D4A6C87"/>
    <w:rsid w:val="4D6D2B12"/>
    <w:rsid w:val="4D90A4C2"/>
    <w:rsid w:val="4D90E598"/>
    <w:rsid w:val="4DD886C8"/>
    <w:rsid w:val="4E1350F3"/>
    <w:rsid w:val="4E298FC7"/>
    <w:rsid w:val="4E307363"/>
    <w:rsid w:val="4E39726A"/>
    <w:rsid w:val="4E3A7D97"/>
    <w:rsid w:val="4E44C800"/>
    <w:rsid w:val="4E4C7DB8"/>
    <w:rsid w:val="4E67AC5F"/>
    <w:rsid w:val="4EC4574C"/>
    <w:rsid w:val="4F13DDB2"/>
    <w:rsid w:val="4F2D58A8"/>
    <w:rsid w:val="4F48C835"/>
    <w:rsid w:val="4F6EEBA3"/>
    <w:rsid w:val="4F72CB10"/>
    <w:rsid w:val="4F7EA358"/>
    <w:rsid w:val="4F81C7E4"/>
    <w:rsid w:val="4FD3AEAB"/>
    <w:rsid w:val="4FD542CB"/>
    <w:rsid w:val="4FE1AFA6"/>
    <w:rsid w:val="506F9500"/>
    <w:rsid w:val="50B5B992"/>
    <w:rsid w:val="50BF84A1"/>
    <w:rsid w:val="50CF4564"/>
    <w:rsid w:val="50D5D41C"/>
    <w:rsid w:val="50DC8FFB"/>
    <w:rsid w:val="50EC1FBE"/>
    <w:rsid w:val="510838C8"/>
    <w:rsid w:val="514E4CAD"/>
    <w:rsid w:val="5156B38C"/>
    <w:rsid w:val="51AC8C78"/>
    <w:rsid w:val="51B0255D"/>
    <w:rsid w:val="51EF220D"/>
    <w:rsid w:val="520CE5F6"/>
    <w:rsid w:val="52124187"/>
    <w:rsid w:val="52411474"/>
    <w:rsid w:val="5241CB25"/>
    <w:rsid w:val="524B7E74"/>
    <w:rsid w:val="5262A10F"/>
    <w:rsid w:val="526415E5"/>
    <w:rsid w:val="52736ACE"/>
    <w:rsid w:val="5296CB9D"/>
    <w:rsid w:val="52B0475E"/>
    <w:rsid w:val="52D525D3"/>
    <w:rsid w:val="52E62972"/>
    <w:rsid w:val="52EBD6E6"/>
    <w:rsid w:val="5304B9E2"/>
    <w:rsid w:val="531121E9"/>
    <w:rsid w:val="53610A19"/>
    <w:rsid w:val="538AF26E"/>
    <w:rsid w:val="53D99C38"/>
    <w:rsid w:val="5451916A"/>
    <w:rsid w:val="5453E9A3"/>
    <w:rsid w:val="547D1732"/>
    <w:rsid w:val="54C64862"/>
    <w:rsid w:val="54E99DC4"/>
    <w:rsid w:val="550780AC"/>
    <w:rsid w:val="551A18CC"/>
    <w:rsid w:val="5531B4B3"/>
    <w:rsid w:val="5537B5E8"/>
    <w:rsid w:val="55670220"/>
    <w:rsid w:val="55980C73"/>
    <w:rsid w:val="55E338A7"/>
    <w:rsid w:val="561D4D6B"/>
    <w:rsid w:val="5629C7D2"/>
    <w:rsid w:val="563FB772"/>
    <w:rsid w:val="564763AA"/>
    <w:rsid w:val="5679265B"/>
    <w:rsid w:val="567CDDFD"/>
    <w:rsid w:val="56AEBB94"/>
    <w:rsid w:val="56BC9164"/>
    <w:rsid w:val="57354CEA"/>
    <w:rsid w:val="5737CC97"/>
    <w:rsid w:val="578E94F6"/>
    <w:rsid w:val="57B2B901"/>
    <w:rsid w:val="57B41B1F"/>
    <w:rsid w:val="57BBE8D6"/>
    <w:rsid w:val="581F0E99"/>
    <w:rsid w:val="58493B65"/>
    <w:rsid w:val="584A8BF5"/>
    <w:rsid w:val="585E9C3D"/>
    <w:rsid w:val="58BEECFC"/>
    <w:rsid w:val="58C7EA6D"/>
    <w:rsid w:val="58F64BFB"/>
    <w:rsid w:val="58F88828"/>
    <w:rsid w:val="590B3EB4"/>
    <w:rsid w:val="591DA095"/>
    <w:rsid w:val="594A455A"/>
    <w:rsid w:val="597CB3EF"/>
    <w:rsid w:val="59CD0423"/>
    <w:rsid w:val="5A24A36D"/>
    <w:rsid w:val="5A319DBF"/>
    <w:rsid w:val="5A5359C7"/>
    <w:rsid w:val="5A689925"/>
    <w:rsid w:val="5AEC2AF9"/>
    <w:rsid w:val="5AFF8176"/>
    <w:rsid w:val="5B002FE1"/>
    <w:rsid w:val="5B17F572"/>
    <w:rsid w:val="5B1CD8FB"/>
    <w:rsid w:val="5B60174A"/>
    <w:rsid w:val="5B727963"/>
    <w:rsid w:val="5B7D96D8"/>
    <w:rsid w:val="5BAD7D20"/>
    <w:rsid w:val="5BC50716"/>
    <w:rsid w:val="5BD9CA89"/>
    <w:rsid w:val="5C2FDE4E"/>
    <w:rsid w:val="5C34CE7F"/>
    <w:rsid w:val="5C95FEB7"/>
    <w:rsid w:val="5CC0E647"/>
    <w:rsid w:val="5CEE60A6"/>
    <w:rsid w:val="5CF78DD2"/>
    <w:rsid w:val="5D0E1699"/>
    <w:rsid w:val="5D5DCC64"/>
    <w:rsid w:val="5D6E615F"/>
    <w:rsid w:val="5DA2A642"/>
    <w:rsid w:val="5DAAE04E"/>
    <w:rsid w:val="5DCFF32E"/>
    <w:rsid w:val="5DF8681D"/>
    <w:rsid w:val="5E1951B9"/>
    <w:rsid w:val="5E55C653"/>
    <w:rsid w:val="5E65D6F8"/>
    <w:rsid w:val="5E80E562"/>
    <w:rsid w:val="5EF08B46"/>
    <w:rsid w:val="5F13698F"/>
    <w:rsid w:val="5F3DBB07"/>
    <w:rsid w:val="5F455367"/>
    <w:rsid w:val="5F86E2C2"/>
    <w:rsid w:val="5F967F59"/>
    <w:rsid w:val="5FCD3AFC"/>
    <w:rsid w:val="5FE1590A"/>
    <w:rsid w:val="60079C95"/>
    <w:rsid w:val="605CB6E6"/>
    <w:rsid w:val="607286F5"/>
    <w:rsid w:val="60A62FB7"/>
    <w:rsid w:val="60B3DD52"/>
    <w:rsid w:val="60D66940"/>
    <w:rsid w:val="60E50805"/>
    <w:rsid w:val="60F12D2C"/>
    <w:rsid w:val="610094FD"/>
    <w:rsid w:val="6120851C"/>
    <w:rsid w:val="6152C15D"/>
    <w:rsid w:val="61618108"/>
    <w:rsid w:val="61862575"/>
    <w:rsid w:val="61961638"/>
    <w:rsid w:val="619B12D7"/>
    <w:rsid w:val="619DD5FF"/>
    <w:rsid w:val="61AFE181"/>
    <w:rsid w:val="61D22C41"/>
    <w:rsid w:val="61EDF2A9"/>
    <w:rsid w:val="622EB73E"/>
    <w:rsid w:val="6242361D"/>
    <w:rsid w:val="625C2BFE"/>
    <w:rsid w:val="6268FED8"/>
    <w:rsid w:val="627CF429"/>
    <w:rsid w:val="62969395"/>
    <w:rsid w:val="62F89715"/>
    <w:rsid w:val="636C42D7"/>
    <w:rsid w:val="6389054D"/>
    <w:rsid w:val="640ED382"/>
    <w:rsid w:val="6429D598"/>
    <w:rsid w:val="642B8DD8"/>
    <w:rsid w:val="642CF824"/>
    <w:rsid w:val="643B4397"/>
    <w:rsid w:val="645825DE"/>
    <w:rsid w:val="6481C2BC"/>
    <w:rsid w:val="64BDC637"/>
    <w:rsid w:val="64D1CA7D"/>
    <w:rsid w:val="64ECCEE2"/>
    <w:rsid w:val="650CC0BD"/>
    <w:rsid w:val="6511256E"/>
    <w:rsid w:val="653886AC"/>
    <w:rsid w:val="65A09F9A"/>
    <w:rsid w:val="65B79561"/>
    <w:rsid w:val="65ED318A"/>
    <w:rsid w:val="65F3F63F"/>
    <w:rsid w:val="65FFFAA7"/>
    <w:rsid w:val="661C59D8"/>
    <w:rsid w:val="662022BA"/>
    <w:rsid w:val="66237052"/>
    <w:rsid w:val="6627A473"/>
    <w:rsid w:val="662EA27B"/>
    <w:rsid w:val="6634BB47"/>
    <w:rsid w:val="66463BE9"/>
    <w:rsid w:val="665872E2"/>
    <w:rsid w:val="669D034D"/>
    <w:rsid w:val="669F9ED6"/>
    <w:rsid w:val="66A765C7"/>
    <w:rsid w:val="66D6AF0A"/>
    <w:rsid w:val="66D89A15"/>
    <w:rsid w:val="66ED7A81"/>
    <w:rsid w:val="6761765A"/>
    <w:rsid w:val="678FC6A0"/>
    <w:rsid w:val="679D67CA"/>
    <w:rsid w:val="67E3FD6E"/>
    <w:rsid w:val="67F566F9"/>
    <w:rsid w:val="68246D7F"/>
    <w:rsid w:val="68AE4437"/>
    <w:rsid w:val="692B9701"/>
    <w:rsid w:val="695EC473"/>
    <w:rsid w:val="69780EFD"/>
    <w:rsid w:val="69B8322E"/>
    <w:rsid w:val="69C04005"/>
    <w:rsid w:val="69C4F94E"/>
    <w:rsid w:val="6A234B7C"/>
    <w:rsid w:val="6A374267"/>
    <w:rsid w:val="6A59F4C6"/>
    <w:rsid w:val="6AB04D02"/>
    <w:rsid w:val="6AC76762"/>
    <w:rsid w:val="6AFA54D1"/>
    <w:rsid w:val="6B177C8C"/>
    <w:rsid w:val="6B1F0A7F"/>
    <w:rsid w:val="6B5C1066"/>
    <w:rsid w:val="6B62D141"/>
    <w:rsid w:val="6BB0B38F"/>
    <w:rsid w:val="6C3D6B80"/>
    <w:rsid w:val="6C6337C3"/>
    <w:rsid w:val="6C78849D"/>
    <w:rsid w:val="6D07948D"/>
    <w:rsid w:val="6D62455F"/>
    <w:rsid w:val="6D828955"/>
    <w:rsid w:val="6D89C7B6"/>
    <w:rsid w:val="6DA48433"/>
    <w:rsid w:val="6DA4C45B"/>
    <w:rsid w:val="6DB902BD"/>
    <w:rsid w:val="6E05CA27"/>
    <w:rsid w:val="6E3B665C"/>
    <w:rsid w:val="6E4C69DA"/>
    <w:rsid w:val="6E78B913"/>
    <w:rsid w:val="6E7AEE6D"/>
    <w:rsid w:val="6ECEFCD4"/>
    <w:rsid w:val="6ED71D2E"/>
    <w:rsid w:val="6EE93210"/>
    <w:rsid w:val="6EF3C77A"/>
    <w:rsid w:val="6F1951C1"/>
    <w:rsid w:val="6F38598F"/>
    <w:rsid w:val="6F8B2D2E"/>
    <w:rsid w:val="6FC96548"/>
    <w:rsid w:val="6FD4C40D"/>
    <w:rsid w:val="6FFEA2C6"/>
    <w:rsid w:val="701728D0"/>
    <w:rsid w:val="7044F082"/>
    <w:rsid w:val="7073AF2A"/>
    <w:rsid w:val="70AA453E"/>
    <w:rsid w:val="70B52222"/>
    <w:rsid w:val="70C2FC98"/>
    <w:rsid w:val="70C41BBF"/>
    <w:rsid w:val="70EB3FC7"/>
    <w:rsid w:val="70FB5DD0"/>
    <w:rsid w:val="70FE2AAC"/>
    <w:rsid w:val="7136A8E6"/>
    <w:rsid w:val="7151CA8D"/>
    <w:rsid w:val="7154320A"/>
    <w:rsid w:val="71ACDCEE"/>
    <w:rsid w:val="71C0C1F5"/>
    <w:rsid w:val="71C25F25"/>
    <w:rsid w:val="71F234B1"/>
    <w:rsid w:val="720EC1C8"/>
    <w:rsid w:val="724345A8"/>
    <w:rsid w:val="725314B9"/>
    <w:rsid w:val="725A19DF"/>
    <w:rsid w:val="72C3D96A"/>
    <w:rsid w:val="72D27947"/>
    <w:rsid w:val="72DE21E0"/>
    <w:rsid w:val="730C67B2"/>
    <w:rsid w:val="735F96E7"/>
    <w:rsid w:val="73678B4E"/>
    <w:rsid w:val="736B7016"/>
    <w:rsid w:val="7390ECE3"/>
    <w:rsid w:val="739B7420"/>
    <w:rsid w:val="73D5A9EB"/>
    <w:rsid w:val="744F5D09"/>
    <w:rsid w:val="74527FA0"/>
    <w:rsid w:val="746C87A0"/>
    <w:rsid w:val="74733A36"/>
    <w:rsid w:val="747774D9"/>
    <w:rsid w:val="749EF72C"/>
    <w:rsid w:val="74AAF23F"/>
    <w:rsid w:val="752239D9"/>
    <w:rsid w:val="755851EF"/>
    <w:rsid w:val="7581938E"/>
    <w:rsid w:val="7589084A"/>
    <w:rsid w:val="75966DBB"/>
    <w:rsid w:val="7597E82F"/>
    <w:rsid w:val="75BEB0EA"/>
    <w:rsid w:val="75DAE2D4"/>
    <w:rsid w:val="762A137D"/>
    <w:rsid w:val="763AC78D"/>
    <w:rsid w:val="76422899"/>
    <w:rsid w:val="76843837"/>
    <w:rsid w:val="76858776"/>
    <w:rsid w:val="76BE9388"/>
    <w:rsid w:val="76EB7EDB"/>
    <w:rsid w:val="76F8DA93"/>
    <w:rsid w:val="77104F65"/>
    <w:rsid w:val="7715422C"/>
    <w:rsid w:val="77323E1C"/>
    <w:rsid w:val="77465FBA"/>
    <w:rsid w:val="774E64E0"/>
    <w:rsid w:val="778A2062"/>
    <w:rsid w:val="778D7253"/>
    <w:rsid w:val="77ABCEA7"/>
    <w:rsid w:val="77C3F4CA"/>
    <w:rsid w:val="780FDBC9"/>
    <w:rsid w:val="785D9C4D"/>
    <w:rsid w:val="785DA30B"/>
    <w:rsid w:val="78818EA3"/>
    <w:rsid w:val="789623AC"/>
    <w:rsid w:val="78C474A7"/>
    <w:rsid w:val="78C73378"/>
    <w:rsid w:val="78D2D7FC"/>
    <w:rsid w:val="794EDF99"/>
    <w:rsid w:val="79ABAC2A"/>
    <w:rsid w:val="7A585E4B"/>
    <w:rsid w:val="7ADCE4AA"/>
    <w:rsid w:val="7AE724E3"/>
    <w:rsid w:val="7B7CFFB7"/>
    <w:rsid w:val="7B924439"/>
    <w:rsid w:val="7C05AF3F"/>
    <w:rsid w:val="7C1A97EC"/>
    <w:rsid w:val="7C57BCA3"/>
    <w:rsid w:val="7C594570"/>
    <w:rsid w:val="7CA9F1F3"/>
    <w:rsid w:val="7CE51354"/>
    <w:rsid w:val="7D15F217"/>
    <w:rsid w:val="7D17EBD1"/>
    <w:rsid w:val="7D31B69B"/>
    <w:rsid w:val="7D904389"/>
    <w:rsid w:val="7DA835E3"/>
    <w:rsid w:val="7DCADAAC"/>
    <w:rsid w:val="7DD0004D"/>
    <w:rsid w:val="7E0795AE"/>
    <w:rsid w:val="7E426BCF"/>
    <w:rsid w:val="7E448717"/>
    <w:rsid w:val="7E82D25F"/>
    <w:rsid w:val="7E861CA0"/>
    <w:rsid w:val="7E93488A"/>
    <w:rsid w:val="7E9EB42A"/>
    <w:rsid w:val="7EAD6572"/>
    <w:rsid w:val="7EB88353"/>
    <w:rsid w:val="7ECC69A4"/>
    <w:rsid w:val="7EDEC908"/>
    <w:rsid w:val="7EF25F13"/>
    <w:rsid w:val="7EFD67AE"/>
    <w:rsid w:val="7F1A245A"/>
    <w:rsid w:val="7F1BD2B5"/>
    <w:rsid w:val="7FA16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DE9D5"/>
  <w15:docId w15:val="{C0003CBA-3203-4F51-9B47-991C2AC1D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B90887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BodyTextL25"/>
    <w:link w:val="Heading1Char"/>
    <w:uiPriority w:val="9"/>
    <w:unhideWhenUsed/>
    <w:qFormat/>
    <w:rsid w:val="00B90887"/>
    <w:pPr>
      <w:keepNext/>
      <w:keepLines/>
      <w:numPr>
        <w:numId w:val="35"/>
      </w:numPr>
      <w:spacing w:before="240" w:after="120" w:line="240" w:lineRule="auto"/>
      <w:outlineLvl w:val="0"/>
    </w:pPr>
    <w:rPr>
      <w:b/>
      <w:bCs/>
      <w:noProof/>
      <w:sz w:val="26"/>
      <w:szCs w:val="26"/>
    </w:rPr>
  </w:style>
  <w:style w:type="paragraph" w:styleId="Heading2">
    <w:name w:val="heading 2"/>
    <w:basedOn w:val="Normal"/>
    <w:next w:val="BodyTextL25"/>
    <w:link w:val="Heading2Char"/>
    <w:uiPriority w:val="9"/>
    <w:unhideWhenUsed/>
    <w:qFormat/>
    <w:rsid w:val="00B90887"/>
    <w:pPr>
      <w:keepNext/>
      <w:numPr>
        <w:ilvl w:val="1"/>
        <w:numId w:val="35"/>
      </w:numPr>
      <w:spacing w:before="240" w:after="120" w:line="240" w:lineRule="auto"/>
      <w:outlineLvl w:val="1"/>
    </w:pPr>
    <w:rPr>
      <w:rFonts w:eastAsia="Times New Roman"/>
      <w:b/>
      <w:bCs/>
      <w:sz w:val="24"/>
      <w:szCs w:val="26"/>
    </w:rPr>
  </w:style>
  <w:style w:type="paragraph" w:styleId="Heading3">
    <w:name w:val="heading 3"/>
    <w:basedOn w:val="Normal"/>
    <w:next w:val="BodyTextL25"/>
    <w:link w:val="Heading3Char"/>
    <w:unhideWhenUsed/>
    <w:qFormat/>
    <w:rsid w:val="00B90887"/>
    <w:pPr>
      <w:keepNext/>
      <w:numPr>
        <w:ilvl w:val="2"/>
        <w:numId w:val="35"/>
      </w:numPr>
      <w:spacing w:before="240" w:after="120" w:line="240" w:lineRule="auto"/>
      <w:outlineLvl w:val="2"/>
    </w:pPr>
    <w:rPr>
      <w:rFonts w:eastAsia="Times New Roman"/>
      <w:b/>
      <w:bCs/>
      <w:szCs w:val="26"/>
    </w:rPr>
  </w:style>
  <w:style w:type="paragraph" w:styleId="Heading4">
    <w:name w:val="heading 4"/>
    <w:basedOn w:val="BodyTextL25"/>
    <w:next w:val="BodyTextL25"/>
    <w:link w:val="Heading4Char"/>
    <w:unhideWhenUsed/>
    <w:qFormat/>
    <w:rsid w:val="00B90887"/>
    <w:pPr>
      <w:keepNext/>
      <w:spacing w:before="0" w:after="0"/>
      <w:ind w:left="720"/>
      <w:outlineLvl w:val="3"/>
    </w:pPr>
    <w:rPr>
      <w:rFonts w:eastAsia="Times New Roman"/>
      <w:bCs/>
      <w:color w:val="FFFFFF" w:themeColor="background1"/>
      <w:sz w:val="6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B90887"/>
    <w:pPr>
      <w:spacing w:before="240" w:line="240" w:lineRule="auto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B90887"/>
    <w:pPr>
      <w:spacing w:before="240" w:line="240" w:lineRule="auto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90887"/>
    <w:pPr>
      <w:spacing w:before="240" w:line="240" w:lineRule="auto"/>
      <w:outlineLvl w:val="6"/>
    </w:pPr>
    <w:rPr>
      <w:rFonts w:eastAsia="Times New Roman"/>
      <w:sz w:val="20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90887"/>
    <w:pPr>
      <w:spacing w:before="240" w:line="240" w:lineRule="auto"/>
      <w:outlineLvl w:val="7"/>
    </w:pPr>
    <w:rPr>
      <w:rFonts w:eastAsia="Times New Roman"/>
      <w:i/>
      <w:iCs/>
      <w:sz w:val="20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90887"/>
    <w:pPr>
      <w:spacing w:before="240" w:line="240" w:lineRule="auto"/>
      <w:outlineLvl w:val="8"/>
    </w:pPr>
    <w:rPr>
      <w:rFonts w:eastAsia="Times New Roman" w:cs="Ari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B90887"/>
    <w:rPr>
      <w:b/>
      <w:bCs/>
      <w:noProof/>
      <w:sz w:val="26"/>
      <w:szCs w:val="26"/>
    </w:rPr>
  </w:style>
  <w:style w:type="character" w:customStyle="1" w:styleId="Heading2Char">
    <w:name w:val="Heading 2 Char"/>
    <w:link w:val="Heading2"/>
    <w:uiPriority w:val="9"/>
    <w:rsid w:val="00B90887"/>
    <w:rPr>
      <w:rFonts w:eastAsia="Times New Roman"/>
      <w:b/>
      <w:bCs/>
      <w:sz w:val="24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B90887"/>
    <w:pPr>
      <w:spacing w:after="0" w:line="240" w:lineRule="auto"/>
    </w:pPr>
    <w:rPr>
      <w:i/>
      <w:color w:val="FF0000"/>
    </w:rPr>
  </w:style>
  <w:style w:type="paragraph" w:customStyle="1" w:styleId="AnswerLineL25">
    <w:name w:val="Answer Line L25"/>
    <w:basedOn w:val="BodyTextL25"/>
    <w:next w:val="BodyTextL25"/>
    <w:qFormat/>
    <w:rsid w:val="00B90887"/>
    <w:rPr>
      <w:b/>
      <w:i/>
      <w:color w:val="FFFFFF" w:themeColor="background1"/>
    </w:rPr>
  </w:style>
  <w:style w:type="paragraph" w:customStyle="1" w:styleId="PageHead">
    <w:name w:val="Page Head"/>
    <w:basedOn w:val="Normal"/>
    <w:qFormat/>
    <w:rsid w:val="00B90887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AnswerLineL50">
    <w:name w:val="Answer Line L50"/>
    <w:basedOn w:val="AnswerLineL25"/>
    <w:next w:val="BodyTextL50"/>
    <w:qFormat/>
    <w:rsid w:val="00B90887"/>
    <w:pPr>
      <w:ind w:left="720"/>
    </w:pPr>
  </w:style>
  <w:style w:type="paragraph" w:styleId="Header">
    <w:name w:val="header"/>
    <w:basedOn w:val="Normal"/>
    <w:link w:val="HeaderChar"/>
    <w:unhideWhenUsed/>
    <w:rsid w:val="00B908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90887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FD20D0"/>
    <w:pPr>
      <w:tabs>
        <w:tab w:val="right" w:pos="10080"/>
        <w:tab w:val="right" w:pos="1080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FD20D0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0887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90887"/>
    <w:rPr>
      <w:rFonts w:ascii="Tahoma" w:hAnsi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B90887"/>
    <w:pPr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B90887"/>
  </w:style>
  <w:style w:type="table" w:styleId="TableGrid">
    <w:name w:val="Table Grid"/>
    <w:basedOn w:val="TableNormal"/>
    <w:uiPriority w:val="59"/>
    <w:rsid w:val="00B908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B90887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BodyTextL25"/>
    <w:qFormat/>
    <w:rsid w:val="00B90887"/>
    <w:pPr>
      <w:numPr>
        <w:numId w:val="36"/>
      </w:numPr>
    </w:pPr>
  </w:style>
  <w:style w:type="paragraph" w:customStyle="1" w:styleId="Bulletlevel2">
    <w:name w:val="Bullet level 2"/>
    <w:basedOn w:val="BodyTextL25"/>
    <w:qFormat/>
    <w:rsid w:val="00B90887"/>
    <w:pPr>
      <w:numPr>
        <w:numId w:val="30"/>
      </w:numPr>
      <w:ind w:left="1080"/>
    </w:pPr>
  </w:style>
  <w:style w:type="paragraph" w:customStyle="1" w:styleId="InstNoteRed">
    <w:name w:val="Inst Note Red"/>
    <w:basedOn w:val="Normal"/>
    <w:qFormat/>
    <w:rsid w:val="00B90887"/>
    <w:pPr>
      <w:spacing w:line="240" w:lineRule="auto"/>
    </w:pPr>
    <w:rPr>
      <w:color w:val="EE0000"/>
      <w:sz w:val="20"/>
    </w:rPr>
  </w:style>
  <w:style w:type="paragraph" w:customStyle="1" w:styleId="ConfigWindow">
    <w:name w:val="Config Window"/>
    <w:basedOn w:val="BodyText"/>
    <w:next w:val="BodyTextL25"/>
    <w:qFormat/>
    <w:rsid w:val="00B90887"/>
    <w:pPr>
      <w:spacing w:before="0" w:after="0"/>
    </w:pPr>
    <w:rPr>
      <w:i/>
      <w:color w:val="FFFFFF" w:themeColor="background1"/>
      <w:sz w:val="6"/>
    </w:rPr>
  </w:style>
  <w:style w:type="paragraph" w:customStyle="1" w:styleId="SubStepAlpha">
    <w:name w:val="SubStep Alpha"/>
    <w:basedOn w:val="BodyTextL25"/>
    <w:qFormat/>
    <w:rsid w:val="00B90887"/>
    <w:pPr>
      <w:numPr>
        <w:ilvl w:val="3"/>
        <w:numId w:val="35"/>
      </w:numPr>
    </w:pPr>
  </w:style>
  <w:style w:type="paragraph" w:customStyle="1" w:styleId="CMD">
    <w:name w:val="CMD"/>
    <w:basedOn w:val="BodyTextL25"/>
    <w:link w:val="CMDChar"/>
    <w:qFormat/>
    <w:rsid w:val="00B90887"/>
    <w:pPr>
      <w:spacing w:before="60" w:after="60"/>
      <w:ind w:left="720"/>
    </w:pPr>
    <w:rPr>
      <w:rFonts w:ascii="Courier New" w:hAnsi="Courier New"/>
    </w:rPr>
  </w:style>
  <w:style w:type="paragraph" w:customStyle="1" w:styleId="BodyTextL50">
    <w:name w:val="Body Text L50"/>
    <w:basedOn w:val="Normal"/>
    <w:link w:val="BodyTextL50Char"/>
    <w:qFormat/>
    <w:rsid w:val="00B90887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link w:val="BodyTextL25Char"/>
    <w:qFormat/>
    <w:rsid w:val="00B90887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B90887"/>
    <w:pPr>
      <w:spacing w:before="120" w:after="120"/>
      <w:ind w:left="720"/>
    </w:pPr>
  </w:style>
  <w:style w:type="paragraph" w:customStyle="1" w:styleId="DevConfigs">
    <w:name w:val="DevConfigs"/>
    <w:basedOn w:val="Normal"/>
    <w:link w:val="DevConfigsChar"/>
    <w:qFormat/>
    <w:rsid w:val="00B90887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B9088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B90887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B90887"/>
    <w:rPr>
      <w:rFonts w:ascii="Tahoma" w:hAnsi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B90887"/>
    <w:rPr>
      <w:rFonts w:ascii="Arial" w:hAnsi="Arial"/>
      <w:b/>
      <w:color w:val="EE0000"/>
      <w:sz w:val="32"/>
    </w:rPr>
  </w:style>
  <w:style w:type="character" w:customStyle="1" w:styleId="Heading1Gray">
    <w:name w:val="Heading 1 Gray"/>
    <w:basedOn w:val="Heading1Char"/>
    <w:uiPriority w:val="1"/>
    <w:qFormat/>
    <w:rsid w:val="00B90887"/>
    <w:rPr>
      <w:rFonts w:ascii="Arial" w:hAnsi="Arial"/>
      <w:b w:val="0"/>
      <w:bCs/>
      <w:noProof/>
      <w:sz w:val="26"/>
      <w:szCs w:val="26"/>
      <w:bdr w:val="none" w:sz="0" w:space="0" w:color="auto"/>
      <w:shd w:val="clear" w:color="auto" w:fill="D9D9D9" w:themeFill="background1" w:themeFillShade="D9"/>
    </w:rPr>
  </w:style>
  <w:style w:type="paragraph" w:customStyle="1" w:styleId="SubStepNum">
    <w:name w:val="SubStep Num"/>
    <w:basedOn w:val="BodyTextL25"/>
    <w:qFormat/>
    <w:rsid w:val="00B90887"/>
    <w:pPr>
      <w:numPr>
        <w:ilvl w:val="4"/>
        <w:numId w:val="35"/>
      </w:numPr>
    </w:pPr>
  </w:style>
  <w:style w:type="table" w:customStyle="1" w:styleId="LightList-Accent11">
    <w:name w:val="Light List - Accent 11"/>
    <w:basedOn w:val="TableNormal"/>
    <w:uiPriority w:val="61"/>
    <w:rsid w:val="00B90887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B90887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rPr>
        <w:tblHeader/>
      </w:trPr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</w:tcPr>
    </w:tblStylePr>
  </w:style>
  <w:style w:type="character" w:customStyle="1" w:styleId="DevConfigGray">
    <w:name w:val="DevConfig Gray"/>
    <w:uiPriority w:val="1"/>
    <w:qFormat/>
    <w:rsid w:val="00B90887"/>
    <w:rPr>
      <w:rFonts w:ascii="Courier New" w:hAnsi="Courier New"/>
      <w:b/>
      <w:color w:val="auto"/>
      <w:sz w:val="20"/>
      <w:bdr w:val="none" w:sz="0" w:space="0" w:color="auto"/>
      <w:shd w:val="clear" w:color="auto" w:fill="D9D9D9" w:themeFill="background1" w:themeFillShade="D9"/>
    </w:rPr>
  </w:style>
  <w:style w:type="numbering" w:customStyle="1" w:styleId="BulletList">
    <w:name w:val="Bullet_List"/>
    <w:basedOn w:val="NoList"/>
    <w:uiPriority w:val="99"/>
    <w:rsid w:val="00B90887"/>
    <w:pPr>
      <w:numPr>
        <w:numId w:val="36"/>
      </w:numPr>
    </w:pPr>
  </w:style>
  <w:style w:type="numbering" w:customStyle="1" w:styleId="LabList">
    <w:name w:val="Lab List"/>
    <w:basedOn w:val="NoList"/>
    <w:uiPriority w:val="99"/>
    <w:rsid w:val="00B90887"/>
    <w:pPr>
      <w:numPr>
        <w:numId w:val="35"/>
      </w:numPr>
    </w:pPr>
  </w:style>
  <w:style w:type="paragraph" w:customStyle="1" w:styleId="CMDOutput">
    <w:name w:val="CMD Output"/>
    <w:basedOn w:val="BodyTextL25"/>
    <w:link w:val="CMDOutputChar"/>
    <w:qFormat/>
    <w:rsid w:val="00B90887"/>
    <w:pPr>
      <w:spacing w:before="60" w:after="60"/>
      <w:ind w:left="720"/>
    </w:pPr>
    <w:rPr>
      <w:rFonts w:ascii="Courier New" w:hAnsi="Courier New"/>
      <w:sz w:val="18"/>
    </w:rPr>
  </w:style>
  <w:style w:type="paragraph" w:customStyle="1" w:styleId="InstNoteRedL25">
    <w:name w:val="Inst Note Red L25"/>
    <w:basedOn w:val="BodyTextL25"/>
    <w:next w:val="BodyTextL25"/>
    <w:qFormat/>
    <w:rsid w:val="00B90887"/>
    <w:rPr>
      <w:color w:val="EE0000"/>
    </w:rPr>
  </w:style>
  <w:style w:type="paragraph" w:customStyle="1" w:styleId="BodyTextL25Bold">
    <w:name w:val="Body Text L25 Bold"/>
    <w:basedOn w:val="BodyTextL25"/>
    <w:qFormat/>
    <w:rsid w:val="00B90887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08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B90887"/>
    <w:rPr>
      <w:rFonts w:ascii="Courier New" w:eastAsia="Times New Roman" w:hAnsi="Courier New"/>
    </w:rPr>
  </w:style>
  <w:style w:type="character" w:styleId="CommentReference">
    <w:name w:val="annotation reference"/>
    <w:semiHidden/>
    <w:unhideWhenUsed/>
    <w:rsid w:val="00B90887"/>
    <w:rPr>
      <w:sz w:val="16"/>
      <w:szCs w:val="16"/>
    </w:rPr>
  </w:style>
  <w:style w:type="character" w:styleId="Hyperlink">
    <w:name w:val="Hyperlink"/>
    <w:basedOn w:val="DefaultParagraphFont"/>
    <w:unhideWhenUsed/>
    <w:rsid w:val="00F87B9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7B9D"/>
    <w:rPr>
      <w:color w:val="605E5C"/>
      <w:shd w:val="clear" w:color="auto" w:fill="E1DFDD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6917BE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uiPriority w:val="99"/>
    <w:semiHidden/>
    <w:rsid w:val="00B90887"/>
    <w:rPr>
      <w:b/>
      <w:bCs/>
    </w:rPr>
  </w:style>
  <w:style w:type="paragraph" w:customStyle="1" w:styleId="ReflectionQ">
    <w:name w:val="Reflection Q"/>
    <w:basedOn w:val="BodyTextL25"/>
    <w:qFormat/>
    <w:rsid w:val="00B90887"/>
    <w:pPr>
      <w:keepNext/>
      <w:numPr>
        <w:ilvl w:val="1"/>
        <w:numId w:val="26"/>
      </w:numPr>
    </w:pPr>
  </w:style>
  <w:style w:type="numbering" w:customStyle="1" w:styleId="SectionList">
    <w:name w:val="Section_List"/>
    <w:basedOn w:val="NoList"/>
    <w:uiPriority w:val="99"/>
    <w:rsid w:val="00B90887"/>
    <w:pPr>
      <w:numPr>
        <w:numId w:val="26"/>
      </w:numPr>
    </w:pPr>
  </w:style>
  <w:style w:type="character" w:customStyle="1" w:styleId="Heading4Char">
    <w:name w:val="Heading 4 Char"/>
    <w:basedOn w:val="DefaultParagraphFont"/>
    <w:link w:val="Heading4"/>
    <w:rsid w:val="00B90887"/>
    <w:rPr>
      <w:rFonts w:eastAsia="Times New Roman"/>
      <w:bCs/>
      <w:color w:val="FFFFFF" w:themeColor="background1"/>
      <w:sz w:val="6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B90887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B90887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B90887"/>
    <w:rPr>
      <w:rFonts w:eastAsia="Times New Roman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B90887"/>
    <w:rPr>
      <w:rFonts w:eastAsia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B90887"/>
    <w:rPr>
      <w:rFonts w:eastAsia="Times New Roman" w:cs="Arial"/>
      <w:sz w:val="22"/>
      <w:szCs w:val="22"/>
    </w:rPr>
  </w:style>
  <w:style w:type="character" w:customStyle="1" w:styleId="Heading3Char">
    <w:name w:val="Heading 3 Char"/>
    <w:link w:val="Heading3"/>
    <w:rsid w:val="00B90887"/>
    <w:rPr>
      <w:rFonts w:eastAsia="Times New Roman"/>
      <w:b/>
      <w:bCs/>
      <w:sz w:val="22"/>
      <w:szCs w:val="26"/>
    </w:rPr>
  </w:style>
  <w:style w:type="paragraph" w:styleId="EndnoteText">
    <w:name w:val="endnote text"/>
    <w:basedOn w:val="Normal"/>
    <w:link w:val="EndnoteTextChar"/>
    <w:semiHidden/>
    <w:rsid w:val="00B90887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90887"/>
    <w:rPr>
      <w:rFonts w:eastAsia="Times New Roman"/>
    </w:rPr>
  </w:style>
  <w:style w:type="paragraph" w:styleId="FootnoteText">
    <w:name w:val="footnote text"/>
    <w:basedOn w:val="Normal"/>
    <w:link w:val="FootnoteTextChar"/>
    <w:semiHidden/>
    <w:rsid w:val="00B90887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90887"/>
    <w:rPr>
      <w:rFonts w:eastAsia="Times New Roman"/>
    </w:rPr>
  </w:style>
  <w:style w:type="paragraph" w:styleId="Index1">
    <w:name w:val="index 1"/>
    <w:basedOn w:val="Normal"/>
    <w:next w:val="Normal"/>
    <w:autoRedefine/>
    <w:semiHidden/>
    <w:rsid w:val="00B90887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Index2">
    <w:name w:val="index 2"/>
    <w:basedOn w:val="Normal"/>
    <w:next w:val="Normal"/>
    <w:autoRedefine/>
    <w:semiHidden/>
    <w:rsid w:val="00B90887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Index3">
    <w:name w:val="index 3"/>
    <w:basedOn w:val="Normal"/>
    <w:next w:val="Normal"/>
    <w:autoRedefine/>
    <w:semiHidden/>
    <w:rsid w:val="00B90887"/>
    <w:pPr>
      <w:spacing w:before="0" w:after="0" w:line="240" w:lineRule="auto"/>
      <w:ind w:left="720" w:hanging="240"/>
    </w:pPr>
    <w:rPr>
      <w:rFonts w:eastAsia="Times New Roman"/>
      <w:sz w:val="20"/>
      <w:szCs w:val="24"/>
    </w:rPr>
  </w:style>
  <w:style w:type="paragraph" w:styleId="Index4">
    <w:name w:val="index 4"/>
    <w:basedOn w:val="Normal"/>
    <w:next w:val="Normal"/>
    <w:autoRedefine/>
    <w:semiHidden/>
    <w:rsid w:val="00B90887"/>
    <w:pPr>
      <w:spacing w:before="0" w:after="0" w:line="240" w:lineRule="auto"/>
      <w:ind w:left="960" w:hanging="240"/>
    </w:pPr>
    <w:rPr>
      <w:rFonts w:eastAsia="Times New Roman"/>
      <w:sz w:val="20"/>
      <w:szCs w:val="24"/>
    </w:rPr>
  </w:style>
  <w:style w:type="paragraph" w:styleId="Index5">
    <w:name w:val="index 5"/>
    <w:basedOn w:val="Normal"/>
    <w:next w:val="Normal"/>
    <w:autoRedefine/>
    <w:semiHidden/>
    <w:rsid w:val="00B90887"/>
    <w:pPr>
      <w:spacing w:before="0" w:after="0" w:line="240" w:lineRule="auto"/>
      <w:ind w:left="1200" w:hanging="240"/>
    </w:pPr>
    <w:rPr>
      <w:rFonts w:eastAsia="Times New Roman"/>
      <w:sz w:val="20"/>
      <w:szCs w:val="24"/>
    </w:rPr>
  </w:style>
  <w:style w:type="paragraph" w:styleId="Index6">
    <w:name w:val="index 6"/>
    <w:basedOn w:val="Normal"/>
    <w:next w:val="Normal"/>
    <w:autoRedefine/>
    <w:semiHidden/>
    <w:rsid w:val="00B90887"/>
    <w:pPr>
      <w:spacing w:before="0" w:after="0" w:line="240" w:lineRule="auto"/>
      <w:ind w:left="1440" w:hanging="240"/>
    </w:pPr>
    <w:rPr>
      <w:rFonts w:eastAsia="Times New Roman"/>
      <w:sz w:val="20"/>
      <w:szCs w:val="24"/>
    </w:rPr>
  </w:style>
  <w:style w:type="paragraph" w:styleId="Index7">
    <w:name w:val="index 7"/>
    <w:basedOn w:val="Normal"/>
    <w:next w:val="Normal"/>
    <w:autoRedefine/>
    <w:semiHidden/>
    <w:rsid w:val="00B90887"/>
    <w:pPr>
      <w:spacing w:before="0" w:after="0" w:line="240" w:lineRule="auto"/>
      <w:ind w:left="1680" w:hanging="240"/>
    </w:pPr>
    <w:rPr>
      <w:rFonts w:eastAsia="Times New Roman"/>
      <w:sz w:val="20"/>
      <w:szCs w:val="24"/>
    </w:rPr>
  </w:style>
  <w:style w:type="paragraph" w:styleId="Index8">
    <w:name w:val="index 8"/>
    <w:basedOn w:val="Normal"/>
    <w:next w:val="Normal"/>
    <w:autoRedefine/>
    <w:semiHidden/>
    <w:rsid w:val="00B90887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paragraph" w:styleId="Index9">
    <w:name w:val="index 9"/>
    <w:basedOn w:val="Normal"/>
    <w:next w:val="Normal"/>
    <w:autoRedefine/>
    <w:semiHidden/>
    <w:rsid w:val="00B90887"/>
    <w:pPr>
      <w:spacing w:before="0" w:after="0" w:line="240" w:lineRule="auto"/>
      <w:ind w:left="2160" w:hanging="240"/>
    </w:pPr>
    <w:rPr>
      <w:rFonts w:eastAsia="Times New Roman"/>
      <w:sz w:val="20"/>
      <w:szCs w:val="24"/>
    </w:rPr>
  </w:style>
  <w:style w:type="paragraph" w:styleId="IndexHeading">
    <w:name w:val="index heading"/>
    <w:basedOn w:val="Normal"/>
    <w:next w:val="Index1"/>
    <w:semiHidden/>
    <w:rsid w:val="00B90887"/>
    <w:pPr>
      <w:spacing w:before="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MacroText">
    <w:name w:val="macro"/>
    <w:link w:val="MacroTextChar"/>
    <w:semiHidden/>
    <w:rsid w:val="00B9088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basedOn w:val="DefaultParagraphFont"/>
    <w:link w:val="MacroText"/>
    <w:semiHidden/>
    <w:rsid w:val="00B90887"/>
    <w:rPr>
      <w:rFonts w:ascii="Courier New" w:eastAsia="Times New Roman" w:hAnsi="Courier New" w:cs="Courier New"/>
    </w:rPr>
  </w:style>
  <w:style w:type="paragraph" w:styleId="TableofAuthorities">
    <w:name w:val="table of authorities"/>
    <w:basedOn w:val="Normal"/>
    <w:next w:val="Normal"/>
    <w:semiHidden/>
    <w:rsid w:val="00B90887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TableofFigures">
    <w:name w:val="table of figures"/>
    <w:basedOn w:val="Normal"/>
    <w:next w:val="Normal"/>
    <w:semiHidden/>
    <w:rsid w:val="00B90887"/>
    <w:pPr>
      <w:spacing w:before="0" w:after="0" w:line="240" w:lineRule="auto"/>
      <w:ind w:left="480" w:hanging="480"/>
    </w:pPr>
    <w:rPr>
      <w:rFonts w:eastAsia="Times New Roman"/>
      <w:sz w:val="20"/>
      <w:szCs w:val="24"/>
    </w:rPr>
  </w:style>
  <w:style w:type="paragraph" w:styleId="TOAHeading">
    <w:name w:val="toa heading"/>
    <w:basedOn w:val="Normal"/>
    <w:next w:val="Normal"/>
    <w:semiHidden/>
    <w:rsid w:val="00B90887"/>
    <w:pPr>
      <w:spacing w:before="12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TOC1">
    <w:name w:val="toc 1"/>
    <w:basedOn w:val="Normal"/>
    <w:next w:val="Normal"/>
    <w:autoRedefine/>
    <w:semiHidden/>
    <w:rsid w:val="00B90887"/>
    <w:pPr>
      <w:spacing w:before="0" w:after="0" w:line="240" w:lineRule="auto"/>
    </w:pPr>
    <w:rPr>
      <w:rFonts w:eastAsia="Times New Roman"/>
      <w:sz w:val="20"/>
      <w:szCs w:val="24"/>
    </w:rPr>
  </w:style>
  <w:style w:type="paragraph" w:styleId="TOC2">
    <w:name w:val="toc 2"/>
    <w:basedOn w:val="Normal"/>
    <w:next w:val="Normal"/>
    <w:autoRedefine/>
    <w:semiHidden/>
    <w:rsid w:val="00B90887"/>
    <w:pPr>
      <w:spacing w:before="0" w:after="0" w:line="240" w:lineRule="auto"/>
      <w:ind w:left="240"/>
    </w:pPr>
    <w:rPr>
      <w:rFonts w:eastAsia="Times New Roman"/>
      <w:sz w:val="20"/>
      <w:szCs w:val="24"/>
    </w:rPr>
  </w:style>
  <w:style w:type="paragraph" w:styleId="TOC3">
    <w:name w:val="toc 3"/>
    <w:basedOn w:val="Normal"/>
    <w:next w:val="Normal"/>
    <w:autoRedefine/>
    <w:semiHidden/>
    <w:rsid w:val="00B90887"/>
    <w:pPr>
      <w:spacing w:before="0" w:after="0" w:line="240" w:lineRule="auto"/>
      <w:ind w:left="480"/>
    </w:pPr>
    <w:rPr>
      <w:rFonts w:eastAsia="Times New Roman"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B90887"/>
    <w:pPr>
      <w:spacing w:before="0" w:after="0" w:line="240" w:lineRule="auto"/>
      <w:ind w:left="720"/>
    </w:pPr>
    <w:rPr>
      <w:rFonts w:eastAsia="Times New Roman"/>
      <w:sz w:val="20"/>
      <w:szCs w:val="24"/>
    </w:rPr>
  </w:style>
  <w:style w:type="paragraph" w:styleId="TOC5">
    <w:name w:val="toc 5"/>
    <w:basedOn w:val="Normal"/>
    <w:next w:val="Normal"/>
    <w:autoRedefine/>
    <w:semiHidden/>
    <w:rsid w:val="00B90887"/>
    <w:pPr>
      <w:spacing w:before="0" w:after="0" w:line="240" w:lineRule="auto"/>
      <w:ind w:left="960"/>
    </w:pPr>
    <w:rPr>
      <w:rFonts w:eastAsia="Times New Roman"/>
      <w:sz w:val="20"/>
      <w:szCs w:val="24"/>
    </w:rPr>
  </w:style>
  <w:style w:type="paragraph" w:styleId="TOC6">
    <w:name w:val="toc 6"/>
    <w:basedOn w:val="Normal"/>
    <w:next w:val="Normal"/>
    <w:autoRedefine/>
    <w:semiHidden/>
    <w:rsid w:val="00B90887"/>
    <w:pPr>
      <w:spacing w:before="0" w:after="0" w:line="240" w:lineRule="auto"/>
      <w:ind w:left="1200"/>
    </w:pPr>
    <w:rPr>
      <w:rFonts w:eastAsia="Times New Roman"/>
      <w:sz w:val="20"/>
      <w:szCs w:val="24"/>
    </w:rPr>
  </w:style>
  <w:style w:type="paragraph" w:styleId="TOC7">
    <w:name w:val="toc 7"/>
    <w:basedOn w:val="Normal"/>
    <w:next w:val="Normal"/>
    <w:autoRedefine/>
    <w:semiHidden/>
    <w:rsid w:val="00B90887"/>
    <w:pPr>
      <w:spacing w:before="0" w:after="0" w:line="240" w:lineRule="auto"/>
      <w:ind w:left="1440"/>
    </w:pPr>
    <w:rPr>
      <w:rFonts w:eastAsia="Times New Roman"/>
      <w:sz w:val="20"/>
      <w:szCs w:val="24"/>
    </w:rPr>
  </w:style>
  <w:style w:type="paragraph" w:styleId="TOC8">
    <w:name w:val="toc 8"/>
    <w:basedOn w:val="Normal"/>
    <w:next w:val="Normal"/>
    <w:autoRedefine/>
    <w:semiHidden/>
    <w:rsid w:val="00B90887"/>
    <w:pPr>
      <w:spacing w:before="0" w:after="0" w:line="240" w:lineRule="auto"/>
      <w:ind w:left="1680"/>
    </w:pPr>
    <w:rPr>
      <w:rFonts w:eastAsia="Times New Roman"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B90887"/>
    <w:pPr>
      <w:spacing w:before="0" w:after="0" w:line="240" w:lineRule="auto"/>
      <w:ind w:left="1920"/>
    </w:pPr>
    <w:rPr>
      <w:rFonts w:eastAsia="Times New Roman"/>
      <w:sz w:val="20"/>
      <w:szCs w:val="24"/>
    </w:rPr>
  </w:style>
  <w:style w:type="paragraph" w:styleId="BodyText">
    <w:name w:val="Body Text"/>
    <w:basedOn w:val="Normal"/>
    <w:link w:val="BodyTextChar"/>
    <w:rsid w:val="00B90887"/>
    <w:pPr>
      <w:spacing w:before="120" w:after="120" w:line="240" w:lineRule="auto"/>
    </w:pPr>
    <w:rPr>
      <w:rFonts w:eastAsia="Times New Roman"/>
      <w:sz w:val="20"/>
      <w:szCs w:val="24"/>
    </w:rPr>
  </w:style>
  <w:style w:type="character" w:customStyle="1" w:styleId="BodyTextChar">
    <w:name w:val="Body Text Char"/>
    <w:link w:val="BodyText"/>
    <w:rsid w:val="00B90887"/>
    <w:rPr>
      <w:rFonts w:eastAsia="Times New Roman"/>
      <w:szCs w:val="24"/>
    </w:rPr>
  </w:style>
  <w:style w:type="paragraph" w:customStyle="1" w:styleId="ColorfulShading-Accent11">
    <w:name w:val="Colorful Shading - Accent 11"/>
    <w:hidden/>
    <w:semiHidden/>
    <w:rsid w:val="00B90887"/>
    <w:rPr>
      <w:rFonts w:eastAsia="Times New Roman" w:cs="Arial"/>
    </w:rPr>
  </w:style>
  <w:style w:type="paragraph" w:customStyle="1" w:styleId="BodyTextBold">
    <w:name w:val="Body Text Bold"/>
    <w:basedOn w:val="BodyText"/>
    <w:next w:val="BodyTextL25"/>
    <w:link w:val="BodyTextBoldChar"/>
    <w:qFormat/>
    <w:rsid w:val="00B90887"/>
    <w:rPr>
      <w:b/>
    </w:rPr>
  </w:style>
  <w:style w:type="character" w:customStyle="1" w:styleId="CMDChar">
    <w:name w:val="CMD Char"/>
    <w:basedOn w:val="DefaultParagraphFont"/>
    <w:link w:val="CMD"/>
    <w:rsid w:val="00B90887"/>
    <w:rPr>
      <w:rFonts w:ascii="Courier New" w:hAnsi="Courier New"/>
      <w:szCs w:val="22"/>
    </w:rPr>
  </w:style>
  <w:style w:type="character" w:customStyle="1" w:styleId="BodyTextBoldChar">
    <w:name w:val="Body Text Bold Char"/>
    <w:basedOn w:val="BodyTextChar"/>
    <w:link w:val="BodyTextBold"/>
    <w:rsid w:val="00B90887"/>
    <w:rPr>
      <w:rFonts w:eastAsia="Times New Roman"/>
      <w:b/>
      <w:szCs w:val="24"/>
    </w:rPr>
  </w:style>
  <w:style w:type="paragraph" w:styleId="Title">
    <w:name w:val="Title"/>
    <w:basedOn w:val="Normal"/>
    <w:next w:val="BodyTextL25"/>
    <w:link w:val="TitleChar"/>
    <w:qFormat/>
    <w:rsid w:val="00B90887"/>
    <w:pPr>
      <w:spacing w:before="0" w:after="120" w:line="240" w:lineRule="auto"/>
      <w:contextualSpacing/>
    </w:pPr>
    <w:rPr>
      <w:rFonts w:eastAsiaTheme="majorEastAsia" w:cstheme="majorBidi"/>
      <w:b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rsid w:val="00B90887"/>
    <w:rPr>
      <w:rFonts w:eastAsiaTheme="majorEastAsia" w:cstheme="majorBidi"/>
      <w:b/>
      <w:kern w:val="28"/>
      <w:sz w:val="32"/>
      <w:szCs w:val="56"/>
    </w:rPr>
  </w:style>
  <w:style w:type="character" w:styleId="PlaceholderText">
    <w:name w:val="Placeholder Text"/>
    <w:basedOn w:val="DefaultParagraphFont"/>
    <w:uiPriority w:val="99"/>
    <w:semiHidden/>
    <w:rsid w:val="00B90887"/>
    <w:rPr>
      <w:color w:val="808080"/>
    </w:rPr>
  </w:style>
  <w:style w:type="paragraph" w:customStyle="1" w:styleId="CMDRed">
    <w:name w:val="CMD Red"/>
    <w:basedOn w:val="CMD"/>
    <w:link w:val="CMDRedChar"/>
    <w:qFormat/>
    <w:rsid w:val="00B90887"/>
    <w:rPr>
      <w:color w:val="EE0000"/>
    </w:rPr>
  </w:style>
  <w:style w:type="character" w:customStyle="1" w:styleId="CMDRedChar">
    <w:name w:val="CMD Red Char"/>
    <w:basedOn w:val="CMDChar"/>
    <w:link w:val="CMDRed"/>
    <w:rsid w:val="00B90887"/>
    <w:rPr>
      <w:rFonts w:ascii="Courier New" w:hAnsi="Courier New"/>
      <w:color w:val="EE0000"/>
      <w:szCs w:val="22"/>
    </w:rPr>
  </w:style>
  <w:style w:type="paragraph" w:customStyle="1" w:styleId="CMDOutputRed">
    <w:name w:val="CMD Output Red"/>
    <w:basedOn w:val="CMDOutput"/>
    <w:link w:val="CMDOutputRedChar"/>
    <w:qFormat/>
    <w:rsid w:val="00B90887"/>
    <w:rPr>
      <w:color w:val="EE0000"/>
    </w:rPr>
  </w:style>
  <w:style w:type="character" w:customStyle="1" w:styleId="BodyTextL25Char">
    <w:name w:val="Body Text L25 Char"/>
    <w:basedOn w:val="DefaultParagraphFont"/>
    <w:link w:val="BodyTextL25"/>
    <w:rsid w:val="00B90887"/>
    <w:rPr>
      <w:szCs w:val="22"/>
    </w:rPr>
  </w:style>
  <w:style w:type="character" w:customStyle="1" w:styleId="CMDOutputChar">
    <w:name w:val="CMD Output Char"/>
    <w:basedOn w:val="BodyTextL25Char"/>
    <w:link w:val="CMDOutput"/>
    <w:rsid w:val="00B90887"/>
    <w:rPr>
      <w:rFonts w:ascii="Courier New" w:hAnsi="Courier New"/>
      <w:sz w:val="18"/>
      <w:szCs w:val="22"/>
    </w:rPr>
  </w:style>
  <w:style w:type="character" w:customStyle="1" w:styleId="CMDOutputRedChar">
    <w:name w:val="CMD Output Red Char"/>
    <w:basedOn w:val="CMDOutputChar"/>
    <w:link w:val="CMDOutputRed"/>
    <w:rsid w:val="00B90887"/>
    <w:rPr>
      <w:rFonts w:ascii="Courier New" w:hAnsi="Courier New"/>
      <w:color w:val="EE0000"/>
      <w:sz w:val="18"/>
      <w:szCs w:val="22"/>
    </w:rPr>
  </w:style>
  <w:style w:type="paragraph" w:customStyle="1" w:styleId="Drawing">
    <w:name w:val="Drawing"/>
    <w:basedOn w:val="AnswerLineL25"/>
    <w:qFormat/>
    <w:rsid w:val="00B90887"/>
  </w:style>
  <w:style w:type="paragraph" w:customStyle="1" w:styleId="TableAnswer">
    <w:name w:val="Table Answer"/>
    <w:basedOn w:val="TableText"/>
    <w:qFormat/>
    <w:rsid w:val="00B90887"/>
  </w:style>
  <w:style w:type="character" w:customStyle="1" w:styleId="Heading2GrayDnT">
    <w:name w:val="Heading 2 Gray DnT"/>
    <w:basedOn w:val="Heading2Char"/>
    <w:uiPriority w:val="1"/>
    <w:qFormat/>
    <w:rsid w:val="00B90887"/>
    <w:rPr>
      <w:rFonts w:ascii="Arial" w:eastAsia="Times New Roman" w:hAnsi="Arial"/>
      <w:b w:val="0"/>
      <w:bCs/>
      <w:sz w:val="24"/>
      <w:szCs w:val="26"/>
      <w:bdr w:val="none" w:sz="0" w:space="0" w:color="auto"/>
      <w:shd w:val="clear" w:color="auto" w:fill="D9D9D9" w:themeFill="background1" w:themeFillShade="D9"/>
    </w:rPr>
  </w:style>
  <w:style w:type="table" w:customStyle="1" w:styleId="LabAnswerTable">
    <w:name w:val="Lab_Answer_Table"/>
    <w:basedOn w:val="LabTableStyle"/>
    <w:uiPriority w:val="99"/>
    <w:rsid w:val="00B90887"/>
    <w:tblPr/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rPr>
        <w:tblHeader/>
      </w:trPr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F2DBDB" w:themeFill="accent2" w:themeFillTint="33"/>
        <w:vAlign w:val="top"/>
      </w:tcPr>
    </w:tblStylePr>
  </w:style>
  <w:style w:type="paragraph" w:customStyle="1" w:styleId="BodyTextL50Answer">
    <w:name w:val="Body Text L50 Answer"/>
    <w:basedOn w:val="BodyTextL25Answer"/>
    <w:next w:val="BodyTextL50"/>
    <w:link w:val="BodyTextL50AnswerChar"/>
    <w:qFormat/>
    <w:rsid w:val="00B90887"/>
    <w:pPr>
      <w:ind w:left="720"/>
    </w:pPr>
  </w:style>
  <w:style w:type="character" w:customStyle="1" w:styleId="BodyTextL50Char">
    <w:name w:val="Body Text L50 Char"/>
    <w:basedOn w:val="DefaultParagraphFont"/>
    <w:link w:val="BodyTextL50"/>
    <w:rsid w:val="00B90887"/>
    <w:rPr>
      <w:szCs w:val="22"/>
    </w:rPr>
  </w:style>
  <w:style w:type="character" w:customStyle="1" w:styleId="BodyTextL50AnswerChar">
    <w:name w:val="Body Text L50 Answer Char"/>
    <w:basedOn w:val="BodyTextL50Char"/>
    <w:link w:val="BodyTextL50Answer"/>
    <w:rsid w:val="00B90887"/>
    <w:rPr>
      <w:b/>
      <w:szCs w:val="22"/>
      <w:shd w:val="clear" w:color="auto" w:fill="D9D9D9" w:themeFill="background1" w:themeFillShade="D9"/>
    </w:rPr>
  </w:style>
  <w:style w:type="paragraph" w:customStyle="1" w:styleId="BodyTextL25Answer">
    <w:name w:val="Body Text L25 Answer"/>
    <w:basedOn w:val="BodyTextL25"/>
    <w:link w:val="BodyTextL25AnswerChar"/>
    <w:qFormat/>
    <w:rsid w:val="00B90887"/>
    <w:pPr>
      <w:shd w:val="clear" w:color="auto" w:fill="D9D9D9" w:themeFill="background1" w:themeFillShade="D9"/>
    </w:pPr>
    <w:rPr>
      <w:b/>
    </w:rPr>
  </w:style>
  <w:style w:type="character" w:customStyle="1" w:styleId="BodyTextL25AnswerChar">
    <w:name w:val="Body Text L25 Answer Char"/>
    <w:basedOn w:val="BodyTextL25Char"/>
    <w:link w:val="BodyTextL25Answer"/>
    <w:rsid w:val="00B90887"/>
    <w:rPr>
      <w:b/>
      <w:szCs w:val="22"/>
      <w:shd w:val="clear" w:color="auto" w:fill="D9D9D9" w:themeFill="background1" w:themeFillShade="D9"/>
    </w:rPr>
  </w:style>
  <w:style w:type="character" w:customStyle="1" w:styleId="DevConfigsChar">
    <w:name w:val="DevConfigs Char"/>
    <w:basedOn w:val="DefaultParagraphFont"/>
    <w:link w:val="DevConfigs"/>
    <w:rsid w:val="00B90887"/>
    <w:rPr>
      <w:rFonts w:ascii="Courier New" w:hAnsi="Courier New"/>
      <w:szCs w:val="22"/>
    </w:rPr>
  </w:style>
  <w:style w:type="character" w:customStyle="1" w:styleId="AnswerGray">
    <w:name w:val="Answer Gray"/>
    <w:basedOn w:val="DefaultParagraphFont"/>
    <w:uiPriority w:val="1"/>
    <w:qFormat/>
    <w:rsid w:val="00B90887"/>
    <w:rPr>
      <w:rFonts w:ascii="Arial" w:hAnsi="Arial"/>
      <w:b/>
      <w:color w:val="auto"/>
      <w:sz w:val="20"/>
      <w:bdr w:val="none" w:sz="0" w:space="0" w:color="auto"/>
      <w:shd w:val="clear" w:color="auto" w:fill="D9D9D9" w:themeFill="background1" w:themeFillShade="D9"/>
    </w:rPr>
  </w:style>
  <w:style w:type="character" w:customStyle="1" w:styleId="DnTbold">
    <w:name w:val="DnT bold"/>
    <w:basedOn w:val="DefaultParagraphFont"/>
    <w:uiPriority w:val="1"/>
    <w:qFormat/>
    <w:rsid w:val="00B90887"/>
    <w:rPr>
      <w:rFonts w:ascii="Arial" w:hAnsi="Arial"/>
      <w:b/>
      <w:sz w:val="20"/>
    </w:rPr>
  </w:style>
  <w:style w:type="character" w:customStyle="1" w:styleId="DnTnobold">
    <w:name w:val="DnT no bold"/>
    <w:basedOn w:val="DefaultParagraphFont"/>
    <w:uiPriority w:val="1"/>
    <w:rsid w:val="00B90887"/>
  </w:style>
  <w:style w:type="paragraph" w:styleId="Revision">
    <w:name w:val="Revision"/>
    <w:hidden/>
    <w:uiPriority w:val="99"/>
    <w:semiHidden/>
    <w:rsid w:val="006F45D3"/>
    <w:rPr>
      <w:sz w:val="22"/>
      <w:szCs w:val="22"/>
    </w:rPr>
  </w:style>
  <w:style w:type="character" w:styleId="Mention">
    <w:name w:val="Mention"/>
    <w:basedOn w:val="DefaultParagraphFont"/>
    <w:uiPriority w:val="99"/>
    <w:unhideWhenUsed/>
    <w:rsid w:val="00FE53B0"/>
    <w:rPr>
      <w:color w:val="2B579A"/>
      <w:shd w:val="clear" w:color="auto" w:fill="E1DFDD"/>
    </w:rPr>
  </w:style>
  <w:style w:type="paragraph" w:styleId="CommentText">
    <w:name w:val="annotation text"/>
    <w:basedOn w:val="Normal"/>
    <w:link w:val="CommentTextChar"/>
    <w:unhideWhenUsed/>
    <w:rsid w:val="006C37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6C37C7"/>
  </w:style>
  <w:style w:type="paragraph" w:styleId="ListParagraph">
    <w:name w:val="List Paragraph"/>
    <w:basedOn w:val="Normal"/>
    <w:uiPriority w:val="34"/>
    <w:qFormat/>
    <w:rsid w:val="00EA5D48"/>
    <w:pPr>
      <w:ind w:left="720"/>
      <w:contextualSpacing/>
    </w:pPr>
  </w:style>
  <w:style w:type="paragraph" w:styleId="NormalWeb">
    <w:name w:val="Normal (Web)"/>
    <w:basedOn w:val="Normal"/>
    <w:semiHidden/>
    <w:unhideWhenUsed/>
    <w:rsid w:val="00961362"/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7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www.vntweb.co.uk/apache-restricting-access-to-iconsreadme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2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://10.5.5.11/data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pennock\AppData\Roaming\Microsoft\Templates\Activity_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397B707046445088B2ABE892006AD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B05A3-6029-47F0-B0D4-3188AD10B703}"/>
      </w:docPartPr>
      <w:docPartBody>
        <w:p w:rsidR="00CF05DA" w:rsidRDefault="00EF1C3C">
          <w:pPr>
            <w:pStyle w:val="5397B707046445088B2ABE892006ADFD"/>
          </w:pPr>
          <w:r w:rsidRPr="00E97C7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3C7"/>
    <w:rsid w:val="00084D30"/>
    <w:rsid w:val="000A43C7"/>
    <w:rsid w:val="00267C8D"/>
    <w:rsid w:val="002E50F4"/>
    <w:rsid w:val="003471CC"/>
    <w:rsid w:val="003E62F7"/>
    <w:rsid w:val="005552D7"/>
    <w:rsid w:val="00571420"/>
    <w:rsid w:val="006B05F0"/>
    <w:rsid w:val="006F3EAE"/>
    <w:rsid w:val="0071698C"/>
    <w:rsid w:val="008D7375"/>
    <w:rsid w:val="009E753A"/>
    <w:rsid w:val="00C83527"/>
    <w:rsid w:val="00CF05DA"/>
    <w:rsid w:val="00D719CB"/>
    <w:rsid w:val="00D830B5"/>
    <w:rsid w:val="00DB6B2C"/>
    <w:rsid w:val="00E344C4"/>
    <w:rsid w:val="00E95868"/>
    <w:rsid w:val="00EF1C3C"/>
    <w:rsid w:val="00FE5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5397B707046445088B2ABE892006ADFD">
    <w:name w:val="5397B707046445088B2ABE892006ADF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cf0ffbd-cd96-4ba4-bd4f-bd34e8409846">
      <Terms xmlns="http://schemas.microsoft.com/office/infopath/2007/PartnerControls"/>
    </lcf76f155ced4ddcb4097134ff3c332f>
    <TaxCatchAll xmlns="ef7ae401-bd17-41a5-97cb-ef653218410e" xsi:nil="true"/>
    <Hyperlink xmlns="6cf0ffbd-cd96-4ba4-bd4f-bd34e8409846">
      <Url xsi:nil="true"/>
      <Description xsi:nil="true"/>
    </Hyperlink>
    <Owner xmlns="6cf0ffbd-cd96-4ba4-bd4f-bd34e8409846">
      <UserInfo>
        <DisplayName/>
        <AccountId xsi:nil="true"/>
        <AccountType/>
      </UserInfo>
    </Owner>
    <SharedWithUsers xmlns="ef7ae401-bd17-41a5-97cb-ef653218410e">
      <UserInfo>
        <DisplayName/>
        <AccountId xsi:nil="true"/>
        <AccountType/>
      </UserInfo>
    </SharedWithUsers>
    <MediaLengthInSeconds xmlns="6cf0ffbd-cd96-4ba4-bd4f-bd34e8409846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8F9F34832A35489A19D5E200F54CC8" ma:contentTypeVersion="23" ma:contentTypeDescription="Create a new document." ma:contentTypeScope="" ma:versionID="16ae039ee6793a5863e71b98545a647e">
  <xsd:schema xmlns:xsd="http://www.w3.org/2001/XMLSchema" xmlns:xs="http://www.w3.org/2001/XMLSchema" xmlns:p="http://schemas.microsoft.com/office/2006/metadata/properties" xmlns:ns2="6cf0ffbd-cd96-4ba4-bd4f-bd34e8409846" xmlns:ns3="ef7ae401-bd17-41a5-97cb-ef653218410e" targetNamespace="http://schemas.microsoft.com/office/2006/metadata/properties" ma:root="true" ma:fieldsID="088717cc3a2f248e848e5e83836f14ff" ns2:_="" ns3:_="">
    <xsd:import namespace="6cf0ffbd-cd96-4ba4-bd4f-bd34e8409846"/>
    <xsd:import namespace="ef7ae401-bd17-41a5-97cb-ef653218410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Hyperlink" minOccurs="0"/>
                <xsd:element ref="ns2:MediaServiceObjectDetectorVersions" minOccurs="0"/>
                <xsd:element ref="ns2:Owner" minOccurs="0"/>
                <xsd:element ref="ns2:MediaServiceSearchProperties" minOccurs="0"/>
                <xsd:element ref="ns2:MediaServiceLocation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f0ffbd-cd96-4ba4-bd4f-bd34e84098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710261dd-85c0-4e16-8580-30375acfae1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Hyperlink" ma:index="23" nillable="true" ma:displayName="Hyperlink" ma:format="Hyperlink" ma:internalName="Hyperlink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Owner" ma:index="25" nillable="true" ma:displayName="Owner" ma:format="Dropdown" ma:list="UserInfo" ma:SharePointGroup="0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7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BillingMetadata" ma:index="28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7ae401-bd17-41a5-97cb-ef653218410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caefe5af-a435-4393-a14b-6f721e236a53}" ma:internalName="TaxCatchAll" ma:showField="CatchAllData" ma:web="ef7ae401-bd17-41a5-97cb-ef653218410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702301C-00F7-4C50-AC5B-C3FB02BECA6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131E4FF-AE1B-4415-ACEE-3B0F955E1F80}">
  <ds:schemaRefs>
    <ds:schemaRef ds:uri="http://schemas.microsoft.com/office/2006/metadata/properties"/>
    <ds:schemaRef ds:uri="http://schemas.microsoft.com/office/infopath/2007/PartnerControls"/>
    <ds:schemaRef ds:uri="6cf0ffbd-cd96-4ba4-bd4f-bd34e8409846"/>
    <ds:schemaRef ds:uri="ef7ae401-bd17-41a5-97cb-ef653218410e"/>
  </ds:schemaRefs>
</ds:datastoreItem>
</file>

<file path=customXml/itemProps3.xml><?xml version="1.0" encoding="utf-8"?>
<ds:datastoreItem xmlns:ds="http://schemas.openxmlformats.org/officeDocument/2006/customXml" ds:itemID="{A86B87FA-E40E-4AEF-A9A0-F677E61664F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6AD111D-FC19-4539-98B5-BD5E6188C35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f0ffbd-cd96-4ba4-bd4f-bd34e8409846"/>
    <ds:schemaRef ds:uri="ef7ae401-bd17-41a5-97cb-ef65321841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Activity_Template</Template>
  <TotalTime>276</TotalTime>
  <Pages>31</Pages>
  <Words>2162</Words>
  <Characters>12330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24</vt:i4>
      </vt:variant>
    </vt:vector>
  </HeadingPairs>
  <TitlesOfParts>
    <vt:vector size="25" baseType="lpstr">
      <vt:lpstr>Final Capstone Activity</vt:lpstr>
      <vt:lpstr>Objectives</vt:lpstr>
      <vt:lpstr>Background / Scenario</vt:lpstr>
      <vt:lpstr>Required Resources</vt:lpstr>
      <vt:lpstr>Instructions</vt:lpstr>
      <vt:lpstr>    Challenge 1: SQL Injection</vt:lpstr>
      <vt:lpstr>        Preliminary setup</vt:lpstr>
      <vt:lpstr>        Retrieve the user credentials for the Bob Smith’s account.</vt:lpstr>
      <vt:lpstr>        Crack Bob Smith’s account password.</vt:lpstr>
      <vt:lpstr>        Locate and open the file with Challenge 1 code.</vt:lpstr>
      <vt:lpstr>        Research and propose SQL attack remediation</vt:lpstr>
      <vt:lpstr>    Challenge 2: Web Server Vulnerabilities </vt:lpstr>
      <vt:lpstr>        Preliminary setup</vt:lpstr>
      <vt:lpstr>        From the results of your reconnaissance, determine which directories are viewabl</vt:lpstr>
      <vt:lpstr>        View the files contained in each directory to find the db_form.html file.</vt:lpstr>
      <vt:lpstr>        Research and propose directory listing exploit remediation.</vt:lpstr>
      <vt:lpstr>    Challenge 3: Exploit open SMB Server Shares</vt:lpstr>
      <vt:lpstr>        Scan for potential targets running SMB.</vt:lpstr>
      <vt:lpstr>        Determine which SMB directories are shared and can be accessed by anonymous user</vt:lpstr>
      <vt:lpstr>        Investigate each shared directory to find the file.</vt:lpstr>
      <vt:lpstr>        Research and propose SMB attack remediation.</vt:lpstr>
      <vt:lpstr>    Challenge 4: Analyze a .pcap file to find information.</vt:lpstr>
      <vt:lpstr>        Find and analyze the SA.pcap file.</vt:lpstr>
      <vt:lpstr>        Use a web browser to display the contents of the directories on the target compu</vt:lpstr>
      <vt:lpstr>        Research and propose remediation that would prevent file content from being tran</vt:lpstr>
    </vt:vector>
  </TitlesOfParts>
  <Company>Cisco Systems, Inc.</Company>
  <LinksUpToDate>false</LinksUpToDate>
  <CharactersWithSpaces>14464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Capstone Activity</dc:title>
  <dc:subject/>
  <dc:creator>Allen Archbold Chikwenya</dc:creator>
  <cp:keywords/>
  <dc:description/>
  <cp:lastModifiedBy>Allen Archbold Chikwenya</cp:lastModifiedBy>
  <cp:revision>9</cp:revision>
  <dcterms:created xsi:type="dcterms:W3CDTF">2023-08-04T19:22:00Z</dcterms:created>
  <dcterms:modified xsi:type="dcterms:W3CDTF">2026-01-09T07:59:00Z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0x010100198F9F34832A35489A19D5E200F54CC8</vt:lpwstr>
  </property>
  <property fmtid="{D5CDD505-2E9C-101B-9397-08002B2CF9AE}" pid="3" name="MediaServiceImageTags">
    <vt:lpwstr/>
  </property>
  <property fmtid="{D5CDD505-2E9C-101B-9397-08002B2CF9AE}" pid="4" name="Order">
    <vt:r8>4300900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